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320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101pt;margin-top:30.683788pt;width:359pt;height:.1pt;mso-position-horizontal-relative:page;mso-position-vertical-relative:paragraph;z-index:-290" coordorigin="2020,614" coordsize="7180,2">
            <v:shape style="position:absolute;left:2020;top:614;width:7180;height:2" coordorigin="2020,614" coordsize="7180,0" path="m2020,614l9200,614e" filled="f" stroked="t" strokeweight="2pt" strokecolor="#231F2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6"/>
          <w:szCs w:val="36"/>
          <w:color w:val="231F20"/>
          <w:spacing w:val="-1"/>
          <w:w w:val="102"/>
          <w:b/>
          <w:bCs/>
        </w:rPr>
        <w:t>C</w:t>
      </w:r>
      <w:r>
        <w:rPr>
          <w:rFonts w:ascii="Arial" w:hAnsi="Arial" w:cs="Arial" w:eastAsia="Arial"/>
          <w:sz w:val="36"/>
          <w:szCs w:val="36"/>
          <w:color w:val="231F20"/>
          <w:spacing w:val="1"/>
          <w:w w:val="100"/>
          <w:b/>
          <w:bCs/>
        </w:rPr>
        <w:t>on</w:t>
      </w:r>
      <w:r>
        <w:rPr>
          <w:rFonts w:ascii="Arial" w:hAnsi="Arial" w:cs="Arial" w:eastAsia="Arial"/>
          <w:sz w:val="36"/>
          <w:szCs w:val="36"/>
          <w:color w:val="231F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36"/>
          <w:szCs w:val="36"/>
          <w:color w:val="231F20"/>
          <w:spacing w:val="2"/>
          <w:w w:val="103"/>
          <w:b/>
          <w:bCs/>
        </w:rPr>
        <w:t>e</w:t>
      </w:r>
      <w:r>
        <w:rPr>
          <w:rFonts w:ascii="Arial" w:hAnsi="Arial" w:cs="Arial" w:eastAsia="Arial"/>
          <w:sz w:val="36"/>
          <w:szCs w:val="36"/>
          <w:color w:val="231F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36"/>
          <w:szCs w:val="36"/>
          <w:color w:val="231F20"/>
          <w:spacing w:val="4"/>
          <w:w w:val="100"/>
          <w:b/>
          <w:bCs/>
        </w:rPr>
        <w:t>t</w:t>
      </w:r>
      <w:r>
        <w:rPr>
          <w:rFonts w:ascii="Arial" w:hAnsi="Arial" w:cs="Arial" w:eastAsia="Arial"/>
          <w:sz w:val="36"/>
          <w:szCs w:val="36"/>
          <w:color w:val="231F20"/>
          <w:spacing w:val="0"/>
          <w:w w:val="96"/>
          <w:b/>
          <w:bCs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1" w:right="-20"/>
        <w:jc w:val="left"/>
        <w:tabs>
          <w:tab w:pos="23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D2232A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1</w:t>
        <w:tab/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In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ro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7"/>
          <w:b/>
          <w:bCs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3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3"/>
          <w:b/>
          <w:bCs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93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3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4"/>
          <w:b/>
          <w:bCs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-3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&amp;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99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99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16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?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hou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?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7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6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7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dm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?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qui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3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2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6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2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4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4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16"/>
        </w:rPr>
        <w:t>-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6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2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Road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11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1" w:right="-20"/>
        <w:jc w:val="left"/>
        <w:tabs>
          <w:tab w:pos="23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D2232A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2</w:t>
        <w:tab/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3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3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5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na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ge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men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  <w:b/>
          <w:bCs/>
        </w:rPr>
        <w:t>13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14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hnol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17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3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21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21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21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5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77"/>
        </w:rPr>
        <w:t>(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77"/>
        </w:rPr>
        <w:t>)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22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22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99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3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25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Q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2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16"/>
        </w:rPr>
        <w:t>-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77"/>
        </w:rPr>
        <w:t>(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77"/>
        </w:rPr>
        <w:t>)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Q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7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27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97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2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2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30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nn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31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15"/>
          <w:pgMar w:footer="840" w:top="1480" w:bottom="1040" w:left="1720" w:right="880"/>
          <w:footerReference w:type="odd" r:id="rId5"/>
          <w:footerReference w:type="even" r:id="rId6"/>
          <w:type w:val="continuous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8" w:after="0" w:line="240" w:lineRule="auto"/>
        <w:ind w:left="3041" w:right="-20"/>
        <w:jc w:val="left"/>
        <w:tabs>
          <w:tab w:pos="42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D2232A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3</w:t>
        <w:tab/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33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99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..................................................................................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24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34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99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35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Rol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36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x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oli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Rol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Rol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39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Rol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40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Rol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3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42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41" w:right="-20"/>
        <w:jc w:val="left"/>
        <w:tabs>
          <w:tab w:pos="42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D2232A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4</w:t>
        <w:tab/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na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ge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men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wi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98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8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98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  <w:b/>
          <w:bCs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8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98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  <w:b/>
          <w:bCs/>
        </w:rPr>
        <w:t>..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9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  <w:b/>
          <w:bCs/>
        </w:rPr>
        <w:t>43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99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..................................................................................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24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44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45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45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47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Rol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-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-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oli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49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-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-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50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50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</w:t>
      </w:r>
      <w:r>
        <w:rPr>
          <w:rFonts w:ascii="Arial" w:hAnsi="Arial" w:cs="Arial" w:eastAsia="Arial"/>
          <w:sz w:val="18"/>
          <w:szCs w:val="18"/>
          <w:color w:val="231F20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52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nn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1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1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52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Q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7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53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99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99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18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53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2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54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5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41" w:right="-20"/>
        <w:jc w:val="left"/>
        <w:tabs>
          <w:tab w:pos="42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D2232A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5</w:t>
        <w:tab/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97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1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1"/>
          <w:b/>
          <w:bCs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97"/>
          <w:b/>
          <w:bCs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3"/>
          <w:b/>
          <w:bCs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5"/>
          <w:b/>
          <w:bCs/>
        </w:rPr>
        <w:t>in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3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.............................................................................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57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58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7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97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7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97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62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6"/>
        </w:rPr>
        <w:t>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99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99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65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99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99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....................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67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69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Ch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8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8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8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98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74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dul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99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75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dul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-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dul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75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77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z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78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840" w:top="1480" w:bottom="1040" w:left="8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8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79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47" w:right="2128"/>
        <w:jc w:val="center"/>
        <w:tabs>
          <w:tab w:pos="23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D2232A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6</w:t>
        <w:tab/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  <w:b/>
          <w:bCs/>
        </w:rPr>
        <w:t>81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99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..................................................................................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25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82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4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3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2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2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83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83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94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6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85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4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7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3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89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99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10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92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ign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93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ign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ign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x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94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97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7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6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96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ign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2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2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7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2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2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3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47" w:right="2126"/>
        <w:jc w:val="center"/>
        <w:tabs>
          <w:tab w:pos="23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D2232A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7</w:t>
        <w:tab/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na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ge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men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4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na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2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3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111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111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7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8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6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7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z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ign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he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3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47" w:right="2126"/>
        <w:jc w:val="center"/>
        <w:tabs>
          <w:tab w:pos="23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D2232A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8</w:t>
        <w:tab/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...................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7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98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7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3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4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2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7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7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7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97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Q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3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3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5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5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1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4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-3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59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59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840" w:top="1480" w:bottom="1040" w:left="1720" w:right="88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8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41" w:right="-20"/>
        <w:jc w:val="left"/>
        <w:tabs>
          <w:tab w:pos="42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D2232A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9</w:t>
        <w:tab/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97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3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5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3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6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2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7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1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1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3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load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7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1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1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3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2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3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8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8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8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8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98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3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2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74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8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8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8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8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98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li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97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7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97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li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944" w:right="-20"/>
        <w:jc w:val="left"/>
        <w:tabs>
          <w:tab w:pos="42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D2232A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D2232A"/>
          <w:spacing w:val="-3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0</w:t>
        <w:tab/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na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ge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men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  <w:b/>
          <w:bCs/>
        </w:rPr>
        <w:t>8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4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na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2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3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3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9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dul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9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01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7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7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7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97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7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3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13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2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2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952" w:right="-20"/>
        <w:jc w:val="left"/>
        <w:tabs>
          <w:tab w:pos="42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D2232A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D2232A"/>
          <w:spacing w:val="-12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1</w:t>
        <w:tab/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  <w:b/>
          <w:bCs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  <w:b/>
          <w:bCs/>
        </w:rPr>
        <w:t>inal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  <w:b/>
          <w:bCs/>
        </w:rPr>
        <w:t>z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  <w:b/>
          <w:bCs/>
        </w:rPr>
        <w:t>in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7"/>
          <w:b/>
          <w:bCs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9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2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  <w:b/>
          <w:bCs/>
        </w:rPr>
        <w:t>20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10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z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dul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11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11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z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1"/>
        </w:rPr>
        <w:t>ad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8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18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dul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6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6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3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25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?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45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27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Mar w:footer="840" w:header="1078460416" w:top="1480" w:bottom="1040" w:left="880" w:right="1720"/>
          <w:footerReference w:type="even" r:id="rId7"/>
          <w:footerReference w:type="odd" r:id="rId8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8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5" w:right="-20"/>
        <w:jc w:val="left"/>
        <w:tabs>
          <w:tab w:pos="23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D2232A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D2232A"/>
          <w:spacing w:val="-5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2</w:t>
        <w:tab/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na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na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ge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en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  <w:b/>
          <w:bCs/>
        </w:rPr>
        <w:t>37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99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................................................................................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24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z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1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1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8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8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Q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Q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7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-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nag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9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9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9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99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6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5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4" w:right="-20"/>
        <w:jc w:val="left"/>
        <w:tabs>
          <w:tab w:pos="23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D2232A"/>
          <w:spacing w:val="5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color w:val="D2232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D2232A"/>
          <w:spacing w:val="4"/>
          <w:w w:val="100"/>
          <w:b/>
          <w:bCs/>
        </w:rPr>
        <w:t>ndi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x</w:t>
      </w:r>
      <w:r>
        <w:rPr>
          <w:rFonts w:ascii="Arial" w:hAnsi="Arial" w:cs="Arial" w:eastAsia="Arial"/>
          <w:sz w:val="18"/>
          <w:szCs w:val="18"/>
          <w:color w:val="D2232A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D2232A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97"/>
          <w:b/>
          <w:bCs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  <w:b/>
          <w:bCs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97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7"/>
          <w:b/>
          <w:bCs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7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  <w:b/>
          <w:bCs/>
        </w:rPr>
        <w:t>ainin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2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  <w:b/>
          <w:bCs/>
        </w:rPr>
        <w:t>25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dv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5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7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3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5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ra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97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3"/>
        </w:rPr>
        <w:t>og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7"/>
        </w:rPr>
        <w:t>ra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2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2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59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59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6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4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3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16"/>
        </w:rPr>
        <w:t>-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68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hnol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231F20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2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dv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2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3" w:after="0" w:line="240" w:lineRule="auto"/>
        <w:ind w:left="2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isic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Ma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231F20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231F20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..................................</w:t>
      </w:r>
      <w:r>
        <w:rPr>
          <w:rFonts w:ascii="Arial" w:hAnsi="Arial" w:cs="Arial" w:eastAsia="Arial"/>
          <w:sz w:val="18"/>
          <w:szCs w:val="18"/>
          <w:color w:val="231F20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1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31F20"/>
          <w:spacing w:val="3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sectPr>
      <w:pgMar w:header="1078460416" w:footer="840" w:top="1480" w:bottom="1040" w:left="1720" w:right="88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1pt;margin-top:729.5pt;width:461pt;height:.1pt;mso-position-horizontal-relative:page;mso-position-vertical-relative:page;z-index:-290" coordorigin="2020,14590" coordsize="9220,2">
          <v:shape style="position:absolute;left:2020;top:14590;width:9220;height:2" coordorigin="2020,14590" coordsize="9220,0" path="m2020,14590l11240,14590e" filled="f" stroked="t" strokeweight="1pt" strokecolor="#231F2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1pt;margin-top:735.651794pt;width:90.620304pt;height:11pt;mso-position-horizontal-relative:page;mso-position-vertical-relative:page;z-index:-289" type="#_x0000_t202" filled="f" stroked="f">
          <v:textbox inset="0,0,0,0">
            <w:txbxContent>
              <w:p>
                <w:pPr>
                  <w:spacing w:before="0" w:after="0" w:line="205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©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1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3"/>
                    <w:w w:val="100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11"/>
                    <w:w w:val="100"/>
                  </w:rPr>
                  <w:t>1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0"/>
                  </w:rPr>
                  <w:t>4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0"/>
                  </w:rPr>
                  <w:t>n,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93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1"/>
                    <w:w w:val="107"/>
                  </w:rPr>
                  <w:t>c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0"/>
                  </w:rPr>
                  <w:t>.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4.53241pt;margin-top:735.651794pt;width:17.698pt;height:11pt;mso-position-horizontal-relative:page;mso-position-vertical-relative:page;z-index:-288" type="#_x0000_t202" filled="f" stroked="f">
          <v:textbox inset="0,0,0,0">
            <w:txbxContent>
              <w:p>
                <w:pPr>
                  <w:spacing w:before="0" w:after="0" w:line="205" w:lineRule="exact"/>
                  <w:ind w:left="40" w:right="-2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xvii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0pt;margin-top:729.5pt;width:461pt;height:.1pt;mso-position-horizontal-relative:page;mso-position-vertical-relative:page;z-index:-287" coordorigin="1000,14590" coordsize="9220,2">
          <v:shape style="position:absolute;left:1000;top:14590;width:9220;height:2" coordorigin="1000,14590" coordsize="9220,0" path="m1000,14590l10220,14590e" filled="f" stroked="t" strokeweight="1pt" strokecolor="#231F2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pt;margin-top:735.651794pt;width:13.510101pt;height:11pt;mso-position-horizontal-relative:page;mso-position-vertical-relative:page;z-index:-286" type="#_x0000_t202" filled="f" stroked="f">
          <v:textbox inset="0,0,0,0">
            <w:txbxContent>
              <w:p>
                <w:pPr>
                  <w:spacing w:before="0" w:after="0" w:line="205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4"/>
                    <w:w w:val="103"/>
                  </w:rPr>
                  <w:t>x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vi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9.384094pt;margin-top:735.651794pt;width:90.620304pt;height:11pt;mso-position-horizontal-relative:page;mso-position-vertical-relative:page;z-index:-285" type="#_x0000_t202" filled="f" stroked="f">
          <v:textbox inset="0,0,0,0">
            <w:txbxContent>
              <w:p>
                <w:pPr>
                  <w:spacing w:before="0" w:after="0" w:line="205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©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1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3"/>
                    <w:w w:val="100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11"/>
                    <w:w w:val="100"/>
                  </w:rPr>
                  <w:t>1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0"/>
                  </w:rPr>
                  <w:t>4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0"/>
                  </w:rPr>
                  <w:t>n,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93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1"/>
                    <w:w w:val="107"/>
                  </w:rPr>
                  <w:t>c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0"/>
                  </w:rPr>
                  <w:t>.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0pt;margin-top:729.5pt;width:461pt;height:.1pt;mso-position-horizontal-relative:page;mso-position-vertical-relative:page;z-index:-284" coordorigin="1000,14590" coordsize="9220,2">
          <v:shape style="position:absolute;left:1000;top:14590;width:9220;height:2" coordorigin="1000,14590" coordsize="9220,0" path="m1000,14590l10220,14590e" filled="f" stroked="t" strokeweight="1pt" strokecolor="#231F2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pt;margin-top:735.651794pt;width:17.522301pt;height:11pt;mso-position-horizontal-relative:page;mso-position-vertical-relative:page;z-index:-283" type="#_x0000_t202" filled="f" stroked="f">
          <v:textbox inset="0,0,0,0">
            <w:txbxContent>
              <w:p>
                <w:pPr>
                  <w:spacing w:before="0" w:after="0" w:line="205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4"/>
                    <w:w w:val="103"/>
                  </w:rPr>
                  <w:t>x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viii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9.381989pt;margin-top:735.651794pt;width:90.620304pt;height:11pt;mso-position-horizontal-relative:page;mso-position-vertical-relative:page;z-index:-282" type="#_x0000_t202" filled="f" stroked="f">
          <v:textbox inset="0,0,0,0">
            <w:txbxContent>
              <w:p>
                <w:pPr>
                  <w:spacing w:before="0" w:after="0" w:line="205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©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1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3"/>
                    <w:w w:val="100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11"/>
                    <w:w w:val="100"/>
                  </w:rPr>
                  <w:t>1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0"/>
                  </w:rPr>
                  <w:t>4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0"/>
                  </w:rPr>
                  <w:t>n,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93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1"/>
                    <w:w w:val="107"/>
                  </w:rPr>
                  <w:t>c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0"/>
                  </w:rPr>
                  <w:t>.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1pt;margin-top:729.5pt;width:461pt;height:.1pt;mso-position-horizontal-relative:page;mso-position-vertical-relative:page;z-index:-281" coordorigin="2020,14590" coordsize="9220,2">
          <v:shape style="position:absolute;left:2020;top:14590;width:9220;height:2" coordorigin="2020,14590" coordsize="9220,0" path="m2020,14590l11240,14590e" filled="f" stroked="t" strokeweight="1pt" strokecolor="#231F2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1pt;margin-top:735.651794pt;width:90.620304pt;height:11pt;mso-position-horizontal-relative:page;mso-position-vertical-relative:page;z-index:-280" type="#_x0000_t202" filled="f" stroked="f">
          <v:textbox inset="0,0,0,0">
            <w:txbxContent>
              <w:p>
                <w:pPr>
                  <w:spacing w:before="0" w:after="0" w:line="205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©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1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3"/>
                    <w:w w:val="100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11"/>
                    <w:w w:val="100"/>
                  </w:rPr>
                  <w:t>1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0"/>
                  </w:rPr>
                  <w:t>4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0"/>
                  </w:rPr>
                  <w:t>n,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1"/>
                    <w:w w:val="93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-1"/>
                    <w:w w:val="107"/>
                  </w:rPr>
                  <w:t>c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0"/>
                  </w:rPr>
                  <w:t>.</w:t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6.521423pt;margin-top:735.651794pt;width:15.565001pt;height:11pt;mso-position-horizontal-relative:page;mso-position-vertical-relative:page;z-index:-279" type="#_x0000_t202" filled="f" stroked="f">
          <v:textbox inset="0,0,0,0">
            <w:txbxContent>
              <w:p>
                <w:pPr>
                  <w:spacing w:before="0" w:after="0" w:line="205" w:lineRule="exact"/>
                  <w:ind w:left="40" w:right="-2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w w:val="102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0"/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xix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231F20"/>
                    <w:spacing w:val="2"/>
                    <w:w w:val="102"/>
                  </w:rPr>
                </w:r>
                <w:r>
                  <w:rPr>
                    <w:rFonts w:ascii="Arial" w:hAnsi="Arial" w:cs="Arial" w:eastAsia="Arial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Lewis</dc:creator>
  <dc:title>Resource Management in Project Pro</dc:title>
  <dcterms:created xsi:type="dcterms:W3CDTF">2014-07-10T15:30:05Z</dcterms:created>
  <dcterms:modified xsi:type="dcterms:W3CDTF">2014-07-10T15:30:05Z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2014-07-10T00:00:00Z</vt:filetime>
  </property>
  <property fmtid="{D5CDD505-2E9C-101B-9397-08002B2CF9AE}" pid="3" name="LastSaved">
    <vt:filetime>2014-07-10T00:00:00Z</vt:filetime>
  </property>
</Properties>
</file>