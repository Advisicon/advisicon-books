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919A4" w14:textId="77777777" w:rsidR="00B71161" w:rsidRDefault="00B71161" w:rsidP="009D75AF">
      <w:pPr>
        <w:pStyle w:val="Heading1"/>
      </w:pPr>
      <w:bookmarkStart w:id="0" w:name="_GoBack"/>
      <w:bookmarkEnd w:id="0"/>
      <w:r>
        <w:t>Overview</w:t>
      </w:r>
    </w:p>
    <w:p w14:paraId="534919A5" w14:textId="77777777" w:rsidR="00B71161" w:rsidRDefault="00B71161" w:rsidP="00B71161">
      <w:r>
        <w:t>Upon completion of this chapter, the participant will be able to:</w:t>
      </w:r>
    </w:p>
    <w:p w14:paraId="534919A6" w14:textId="61DF0298" w:rsidR="00B71161" w:rsidRDefault="00B71161" w:rsidP="009D75AF">
      <w:pPr>
        <w:pStyle w:val="UnorderedList1"/>
      </w:pPr>
      <w:r>
        <w:t xml:space="preserve">Discuss the benefits of using preferences to optimize the use of </w:t>
      </w:r>
      <w:r w:rsidR="00F47D2A">
        <w:t xml:space="preserve">Project </w:t>
      </w:r>
      <w:r w:rsidR="00FB35E4">
        <w:t>Server by configuring PWA and Project Pro options.</w:t>
      </w:r>
    </w:p>
    <w:p w14:paraId="534919A7" w14:textId="3B849F9B" w:rsidR="00B71161" w:rsidRDefault="00F47D2A" w:rsidP="009D75AF">
      <w:pPr>
        <w:pStyle w:val="UnorderedList1"/>
      </w:pPr>
      <w:r>
        <w:t xml:space="preserve">Describe the purpose of </w:t>
      </w:r>
      <w:r w:rsidR="00B71161">
        <w:t>the cache</w:t>
      </w:r>
      <w:r>
        <w:t xml:space="preserve"> and queue.</w:t>
      </w:r>
    </w:p>
    <w:p w14:paraId="04137987" w14:textId="7A29E072" w:rsidR="007C4689" w:rsidRDefault="007C4689" w:rsidP="009D75AF">
      <w:pPr>
        <w:pStyle w:val="UnorderedList1"/>
      </w:pPr>
      <w:r>
        <w:t xml:space="preserve">List the steps to clear the local cache. </w:t>
      </w:r>
    </w:p>
    <w:p w14:paraId="534919A8" w14:textId="69EBC636" w:rsidR="00B71161" w:rsidRDefault="00F47D2A" w:rsidP="009D75AF">
      <w:pPr>
        <w:pStyle w:val="UnorderedList1"/>
      </w:pPr>
      <w:r>
        <w:t xml:space="preserve">Monitor the </w:t>
      </w:r>
      <w:r w:rsidR="007C4689">
        <w:t>queue and review jobs in progress.</w:t>
      </w:r>
    </w:p>
    <w:p w14:paraId="534919A9" w14:textId="151FFBB5" w:rsidR="00B71161" w:rsidRDefault="00F47D2A" w:rsidP="009D75AF">
      <w:pPr>
        <w:pStyle w:val="UnorderedList1"/>
      </w:pPr>
      <w:r>
        <w:t xml:space="preserve">Configure personal and resource </w:t>
      </w:r>
      <w:r w:rsidR="00B71161">
        <w:t>alerts and reminders.</w:t>
      </w:r>
    </w:p>
    <w:p w14:paraId="534919AA" w14:textId="77777777" w:rsidR="00B71161" w:rsidRDefault="00B71161" w:rsidP="009D75AF">
      <w:pPr>
        <w:pStyle w:val="Heading1"/>
      </w:pPr>
      <w:r>
        <w:lastRenderedPageBreak/>
        <w:t>Optimizing Through Preferences</w:t>
      </w:r>
    </w:p>
    <w:p w14:paraId="534919AB" w14:textId="501096CE" w:rsidR="00B71161" w:rsidRDefault="00B71161" w:rsidP="00B71161">
      <w:r>
        <w:t>Project managers</w:t>
      </w:r>
      <w:r w:rsidR="008216C1">
        <w:t xml:space="preserve"> will</w:t>
      </w:r>
      <w:r>
        <w:t xml:space="preserve"> </w:t>
      </w:r>
      <w:r w:rsidR="008216C1">
        <w:t>reduce frustration</w:t>
      </w:r>
      <w:r>
        <w:t xml:space="preserve"> by</w:t>
      </w:r>
      <w:r w:rsidR="00E7266F">
        <w:t xml:space="preserve"> becoming familiar with how Project Server processes information</w:t>
      </w:r>
      <w:r w:rsidR="008216C1">
        <w:t xml:space="preserve"> and how that affects the visibility and speed of changes. Project </w:t>
      </w:r>
      <w:r w:rsidR="0030163E">
        <w:t>m</w:t>
      </w:r>
      <w:r w:rsidR="008216C1">
        <w:t xml:space="preserve">anagers will save time by </w:t>
      </w:r>
      <w:r>
        <w:t xml:space="preserve">optimizing the project environment to suit personal preferences. </w:t>
      </w:r>
      <w:r w:rsidR="0070590E">
        <w:t xml:space="preserve">In </w:t>
      </w:r>
      <w:r w:rsidR="0070590E" w:rsidRPr="003D2D43">
        <w:rPr>
          <w:rStyle w:val="Cross-Reference"/>
        </w:rPr>
        <w:t>Managing Project Manager Preferences</w:t>
      </w:r>
      <w:r w:rsidR="0070590E">
        <w:t xml:space="preserve"> we</w:t>
      </w:r>
      <w:r w:rsidR="00E7266F">
        <w:t xml:space="preserve"> will provide insight into </w:t>
      </w:r>
      <w:r>
        <w:t xml:space="preserve">how </w:t>
      </w:r>
      <w:r w:rsidR="00E7266F">
        <w:t xml:space="preserve">project managers </w:t>
      </w:r>
      <w:r>
        <w:t xml:space="preserve">can </w:t>
      </w:r>
      <w:r w:rsidR="00981732">
        <w:t xml:space="preserve">gain </w:t>
      </w:r>
      <w:r>
        <w:t xml:space="preserve">control </w:t>
      </w:r>
      <w:r w:rsidR="00E7266F">
        <w:t>within</w:t>
      </w:r>
      <w:r>
        <w:t xml:space="preserve"> Project </w:t>
      </w:r>
      <w:r w:rsidR="00653FDC">
        <w:t xml:space="preserve">Pro </w:t>
      </w:r>
      <w:r>
        <w:t xml:space="preserve">and </w:t>
      </w:r>
      <w:r w:rsidR="00653FDC">
        <w:t>PWA</w:t>
      </w:r>
      <w:r w:rsidR="00E7266F">
        <w:t xml:space="preserve"> by </w:t>
      </w:r>
      <w:r w:rsidR="008216C1">
        <w:t xml:space="preserve">displaying and </w:t>
      </w:r>
      <w:r w:rsidR="00E7266F">
        <w:t xml:space="preserve">setting various options. </w:t>
      </w:r>
    </w:p>
    <w:p w14:paraId="534919AD" w14:textId="77777777" w:rsidR="00B71161" w:rsidRDefault="00B71161" w:rsidP="009D75AF">
      <w:pPr>
        <w:pStyle w:val="Heading1"/>
      </w:pPr>
      <w:r>
        <w:lastRenderedPageBreak/>
        <w:t>Managing the Cache</w:t>
      </w:r>
    </w:p>
    <w:p w14:paraId="534919AE" w14:textId="3CA32212" w:rsidR="00B71161" w:rsidRDefault="00B71161" w:rsidP="00B71161">
      <w:r>
        <w:t>A feature that helps ensure high performance and data reliability is the</w:t>
      </w:r>
      <w:r w:rsidR="009D75AF">
        <w:t xml:space="preserve"> cache.</w:t>
      </w:r>
      <w:r>
        <w:t xml:space="preserve"> The cache is available locally in Project </w:t>
      </w:r>
      <w:r w:rsidR="00653FDC">
        <w:t>Professional (</w:t>
      </w:r>
      <w:r w:rsidR="004E2CB4">
        <w:t xml:space="preserve">aka, Project </w:t>
      </w:r>
      <w:r w:rsidR="00653FDC">
        <w:t xml:space="preserve">Pro) </w:t>
      </w:r>
      <w:r w:rsidR="009D75AF">
        <w:t>and is a temporary storage</w:t>
      </w:r>
      <w:r>
        <w:t xml:space="preserve"> location for data until Project </w:t>
      </w:r>
      <w:r w:rsidR="00653FDC">
        <w:t xml:space="preserve">Server has completed the synchronization between Project Pro </w:t>
      </w:r>
      <w:r>
        <w:t>and</w:t>
      </w:r>
      <w:r w:rsidR="009D75AF">
        <w:t xml:space="preserve"> </w:t>
      </w:r>
      <w:r w:rsidR="00653FDC">
        <w:t>Project Web App (PWA).</w:t>
      </w:r>
      <w:r w:rsidR="009D75AF">
        <w:t xml:space="preserve"> </w:t>
      </w:r>
    </w:p>
    <w:p w14:paraId="534919AF" w14:textId="77777777" w:rsidR="00B71161" w:rsidRDefault="00B71161" w:rsidP="009D75AF">
      <w:pPr>
        <w:pStyle w:val="Heading2"/>
      </w:pPr>
      <w:r>
        <w:t>Overview of Caching</w:t>
      </w:r>
    </w:p>
    <w:p w14:paraId="4CD9C70E" w14:textId="27762C09" w:rsidR="000F1A90" w:rsidRDefault="00B71161" w:rsidP="00B71161">
      <w:r w:rsidRPr="003D2D43">
        <w:rPr>
          <w:rStyle w:val="Importantterm"/>
        </w:rPr>
        <w:t>Caching</w:t>
      </w:r>
      <w:r>
        <w:t xml:space="preserve"> </w:t>
      </w:r>
      <w:r w:rsidR="000F1A90">
        <w:t>occurs by</w:t>
      </w:r>
      <w:r>
        <w:t xml:space="preserve"> storing information </w:t>
      </w:r>
      <w:r w:rsidR="009D75AF">
        <w:t>on a local machine first before</w:t>
      </w:r>
      <w:r>
        <w:t xml:space="preserve"> exchanging information with the server. </w:t>
      </w:r>
      <w:r w:rsidR="00653FDC">
        <w:t>Since Project Pro is operating in a connected mode</w:t>
      </w:r>
      <w:r>
        <w:t>, caching provides</w:t>
      </w:r>
      <w:r w:rsidR="009D75AF">
        <w:t xml:space="preserve"> a way to quickly open recently</w:t>
      </w:r>
      <w:r>
        <w:t xml:space="preserve"> retrieved schedules and a way to save c</w:t>
      </w:r>
      <w:r w:rsidR="009D75AF">
        <w:t>hanges to schedules locally and</w:t>
      </w:r>
      <w:r>
        <w:t xml:space="preserve"> synchronize that information with </w:t>
      </w:r>
      <w:r w:rsidR="00653FDC">
        <w:t>PWA</w:t>
      </w:r>
      <w:r w:rsidR="009D75AF">
        <w:t xml:space="preserve"> at a later time. </w:t>
      </w:r>
    </w:p>
    <w:p w14:paraId="42F3566C" w14:textId="77777777" w:rsidR="000F1A90" w:rsidRDefault="009D75AF" w:rsidP="00B71161">
      <w:r>
        <w:t>Using a</w:t>
      </w:r>
      <w:r w:rsidR="00B71161">
        <w:t xml:space="preserve"> local cache allows a project manager to s</w:t>
      </w:r>
      <w:r>
        <w:t>ave schedules and avoid lengthy</w:t>
      </w:r>
      <w:r w:rsidR="00B71161">
        <w:t xml:space="preserve"> time delays. It also ensures that even if there is a failur</w:t>
      </w:r>
      <w:r>
        <w:t>e to connect or an</w:t>
      </w:r>
      <w:r w:rsidR="00B71161">
        <w:t xml:space="preserve"> interruption in the connection with </w:t>
      </w:r>
      <w:r w:rsidR="00653FDC">
        <w:t>PWA</w:t>
      </w:r>
      <w:r>
        <w:t xml:space="preserve"> the information will not</w:t>
      </w:r>
      <w:r w:rsidR="00B71161">
        <w:t xml:space="preserve"> be lost since it is still maintained in the loca</w:t>
      </w:r>
      <w:r>
        <w:t>l cache. When the connection is</w:t>
      </w:r>
      <w:r w:rsidR="00B71161">
        <w:t xml:space="preserve"> reestablished, the local cache can be syn</w:t>
      </w:r>
      <w:r>
        <w:t xml:space="preserve">chronized. </w:t>
      </w:r>
    </w:p>
    <w:p w14:paraId="534919B0" w14:textId="1907773C" w:rsidR="00B71161" w:rsidRDefault="009D75AF" w:rsidP="00B71161">
      <w:r>
        <w:t>Synchronization with</w:t>
      </w:r>
      <w:r w:rsidR="00B71161">
        <w:t xml:space="preserve"> </w:t>
      </w:r>
      <w:r w:rsidR="00653FDC">
        <w:t xml:space="preserve">PWA </w:t>
      </w:r>
      <w:r w:rsidR="00B71161">
        <w:t>ensures that t</w:t>
      </w:r>
      <w:r>
        <w:t>he changed information from the</w:t>
      </w:r>
      <w:r w:rsidR="00B71161">
        <w:t xml:space="preserve"> local cache is available </w:t>
      </w:r>
      <w:r>
        <w:t>when retrieving files</w:t>
      </w:r>
      <w:r w:rsidR="00B71161">
        <w:t xml:space="preserve"> from </w:t>
      </w:r>
      <w:r w:rsidR="00653FDC">
        <w:t>the server</w:t>
      </w:r>
      <w:r w:rsidR="00B71161">
        <w:t>, only the changed inf</w:t>
      </w:r>
      <w:r>
        <w:t>ormation is passed to the local</w:t>
      </w:r>
      <w:r w:rsidR="00B71161">
        <w:t xml:space="preserve"> cache. Synchronization of changes als</w:t>
      </w:r>
      <w:r>
        <w:t>o saves server processing time,</w:t>
      </w:r>
      <w:r w:rsidR="00B71161">
        <w:t xml:space="preserve"> ensures reliability of data, and reduces wait times for the end user.</w:t>
      </w:r>
    </w:p>
    <w:p w14:paraId="534919B1" w14:textId="77777777" w:rsidR="00B71161" w:rsidRDefault="00B71161" w:rsidP="009D75AF">
      <w:pPr>
        <w:pStyle w:val="Heading2"/>
      </w:pPr>
      <w:r>
        <w:t>Clearing the Local Cache</w:t>
      </w:r>
    </w:p>
    <w:p w14:paraId="534919B2" w14:textId="1B7721F6" w:rsidR="00B71161" w:rsidRDefault="00B71161" w:rsidP="00B71161">
      <w:r>
        <w:t>Information about the local cache can be dis</w:t>
      </w:r>
      <w:r w:rsidR="009D75AF">
        <w:t>played, monitored and modified.</w:t>
      </w:r>
      <w:r>
        <w:t xml:space="preserve"> Within the local cache, you can control which pr</w:t>
      </w:r>
      <w:r w:rsidR="009D75AF">
        <w:t>ojects are taking up hard drive</w:t>
      </w:r>
      <w:r>
        <w:t xml:space="preserve"> space in Project </w:t>
      </w:r>
      <w:r w:rsidR="00F657AF">
        <w:t>Pro</w:t>
      </w:r>
      <w:r>
        <w:t xml:space="preserve">. In order to improve performance of Project </w:t>
      </w:r>
      <w:r w:rsidR="00F657AF">
        <w:t xml:space="preserve">Pro </w:t>
      </w:r>
      <w:r>
        <w:t>or if you would like to remove projects that you no longer need from the cache, you can clear the local cache.</w:t>
      </w:r>
    </w:p>
    <w:p w14:paraId="534919B3" w14:textId="77777777" w:rsidR="00B71161" w:rsidRDefault="00B71161" w:rsidP="00B71161">
      <w:r>
        <w:lastRenderedPageBreak/>
        <w:t>To clear the local cache:</w:t>
      </w:r>
    </w:p>
    <w:p w14:paraId="534919B4" w14:textId="6D8C88A5" w:rsidR="00B71161" w:rsidRDefault="00B17866" w:rsidP="009D75AF">
      <w:pPr>
        <w:pStyle w:val="OrderedList1"/>
      </w:pPr>
      <w:r>
        <w:t>Open</w:t>
      </w:r>
      <w:r w:rsidR="00B71161">
        <w:t xml:space="preserve"> Project </w:t>
      </w:r>
      <w:r>
        <w:t>Pro</w:t>
      </w:r>
      <w:r w:rsidR="00B71161">
        <w:t>.</w:t>
      </w:r>
      <w:r w:rsidR="0005493F">
        <w:t xml:space="preserve"> </w:t>
      </w:r>
    </w:p>
    <w:p w14:paraId="290D5567" w14:textId="314C7390" w:rsidR="0005493F" w:rsidRDefault="0005493F" w:rsidP="00990984">
      <w:pPr>
        <w:pStyle w:val="CalloutTip"/>
      </w:pPr>
      <w:r>
        <w:t xml:space="preserve">You should keep all of your projects closed so they are not modifying the cache that you are planning to clear. </w:t>
      </w:r>
    </w:p>
    <w:p w14:paraId="534919B5" w14:textId="77777777" w:rsidR="00B71161" w:rsidRDefault="00B71161" w:rsidP="009D75AF">
      <w:pPr>
        <w:pStyle w:val="OrderedList1"/>
      </w:pPr>
      <w:r>
        <w:t xml:space="preserve">From the </w:t>
      </w:r>
      <w:r w:rsidRPr="009D75AF">
        <w:rPr>
          <w:rStyle w:val="UIInteraction"/>
        </w:rPr>
        <w:t>File</w:t>
      </w:r>
      <w:r>
        <w:t xml:space="preserve"> tab, click </w:t>
      </w:r>
      <w:r w:rsidRPr="009D75AF">
        <w:rPr>
          <w:rStyle w:val="UIInteraction"/>
        </w:rPr>
        <w:t>Options</w:t>
      </w:r>
      <w:r>
        <w:t>.</w:t>
      </w:r>
    </w:p>
    <w:p w14:paraId="534919B6" w14:textId="77777777" w:rsidR="00B71161" w:rsidRDefault="00B71161" w:rsidP="009D75AF">
      <w:pPr>
        <w:pStyle w:val="OrderedList1"/>
      </w:pPr>
      <w:r>
        <w:t xml:space="preserve">In the </w:t>
      </w:r>
      <w:r w:rsidRPr="009D75AF">
        <w:rPr>
          <w:rStyle w:val="UIInteraction"/>
        </w:rPr>
        <w:t>Project Options</w:t>
      </w:r>
      <w:r>
        <w:t xml:space="preserve"> dialog box, select </w:t>
      </w:r>
      <w:r w:rsidRPr="009D75AF">
        <w:rPr>
          <w:rStyle w:val="UIInteraction"/>
        </w:rPr>
        <w:t>Save</w:t>
      </w:r>
      <w:r>
        <w:t>.</w:t>
      </w:r>
    </w:p>
    <w:p w14:paraId="534919B7" w14:textId="77777777" w:rsidR="00B71161" w:rsidRDefault="00B71161" w:rsidP="009D75AF">
      <w:pPr>
        <w:pStyle w:val="OrderedList1"/>
      </w:pPr>
      <w:r>
        <w:t xml:space="preserve">In the </w:t>
      </w:r>
      <w:r w:rsidRPr="009D75AF">
        <w:rPr>
          <w:rStyle w:val="UIInteraction"/>
        </w:rPr>
        <w:t>Cache</w:t>
      </w:r>
      <w:r>
        <w:t xml:space="preserve"> section, click </w:t>
      </w:r>
      <w:r w:rsidRPr="009D75AF">
        <w:rPr>
          <w:rStyle w:val="UIInteraction"/>
        </w:rPr>
        <w:t>Clean Up Cache</w:t>
      </w:r>
      <w:r>
        <w:t>.</w:t>
      </w:r>
    </w:p>
    <w:p w14:paraId="534919B8" w14:textId="05B1CD44" w:rsidR="00B71161" w:rsidRDefault="00060C25" w:rsidP="00B71161">
      <w:r>
        <w:rPr>
          <w:noProof/>
        </w:rPr>
        <w:drawing>
          <wp:inline distT="0" distB="0" distL="0" distR="0" wp14:anchorId="6FFBBE5D" wp14:editId="27C2D612">
            <wp:extent cx="4114800" cy="1292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292860"/>
                    </a:xfrm>
                    <a:prstGeom prst="rect">
                      <a:avLst/>
                    </a:prstGeom>
                  </pic:spPr>
                </pic:pic>
              </a:graphicData>
            </a:graphic>
          </wp:inline>
        </w:drawing>
      </w:r>
    </w:p>
    <w:p w14:paraId="534919B9" w14:textId="03D1FCB9" w:rsidR="00B71161" w:rsidRDefault="00B71161" w:rsidP="00F76D15">
      <w:pPr>
        <w:pStyle w:val="FigureCaption"/>
      </w:pPr>
      <w:r>
        <w:t>Cache</w:t>
      </w:r>
      <w:r w:rsidR="00F061F5">
        <w:t xml:space="preserve"> Options on the Save Tab of Project Option</w:t>
      </w:r>
      <w:r w:rsidR="00F76D15">
        <w:t xml:space="preserve"> [</w:t>
      </w:r>
      <w:r w:rsidR="00060C25">
        <w:t>Cache Options on the Save Tab.tif</w:t>
      </w:r>
      <w:r w:rsidR="00F76D15">
        <w:t>]</w:t>
      </w:r>
    </w:p>
    <w:p w14:paraId="0073F2B1" w14:textId="6FDA772B" w:rsidR="00B17866" w:rsidRDefault="00B17866" w:rsidP="006611D0">
      <w:pPr>
        <w:pStyle w:val="CalloutTip"/>
      </w:pPr>
      <w:r>
        <w:t xml:space="preserve">If the </w:t>
      </w:r>
      <w:r w:rsidRPr="003D2D43">
        <w:rPr>
          <w:rStyle w:val="UIInteraction"/>
        </w:rPr>
        <w:t>Clean Up Cache</w:t>
      </w:r>
      <w:r>
        <w:t xml:space="preserve"> button is unavailable, </w:t>
      </w:r>
      <w:r w:rsidR="00EC4948">
        <w:t>you are running Project in desktop mode (computer profile). Y</w:t>
      </w:r>
      <w:r>
        <w:t xml:space="preserve">ou need to restart Project and select the profile that connects Project Pro to PWA. </w:t>
      </w:r>
    </w:p>
    <w:p w14:paraId="534919BA" w14:textId="73D2677A" w:rsidR="00B71161" w:rsidRDefault="00B71161" w:rsidP="00F76D15">
      <w:pPr>
        <w:pStyle w:val="OrderedList1"/>
      </w:pPr>
      <w:r>
        <w:t xml:space="preserve">In the </w:t>
      </w:r>
      <w:r w:rsidRPr="00F76D15">
        <w:rPr>
          <w:rStyle w:val="UIInteraction"/>
        </w:rPr>
        <w:t>Clean Up Cache</w:t>
      </w:r>
      <w:r>
        <w:t xml:space="preserve"> dialog box</w:t>
      </w:r>
      <w:r w:rsidR="00EC4948">
        <w:t xml:space="preserve">, in the </w:t>
      </w:r>
      <w:r w:rsidR="00EC4948" w:rsidRPr="006611D0">
        <w:rPr>
          <w:rStyle w:val="UIInteraction"/>
        </w:rPr>
        <w:t>File Name</w:t>
      </w:r>
      <w:r w:rsidR="00EC4948">
        <w:t xml:space="preserve"> column</w:t>
      </w:r>
      <w:r>
        <w:t xml:space="preserve"> select the desired project</w:t>
      </w:r>
      <w:r w:rsidR="00327540">
        <w:t>(</w:t>
      </w:r>
      <w:r>
        <w:t>s</w:t>
      </w:r>
      <w:r w:rsidR="00327540">
        <w:t>)</w:t>
      </w:r>
      <w:r>
        <w:t xml:space="preserve"> and click </w:t>
      </w:r>
      <w:r w:rsidRPr="00F76D15">
        <w:rPr>
          <w:rStyle w:val="UIInteraction"/>
        </w:rPr>
        <w:t>Remove From Cache</w:t>
      </w:r>
      <w:r>
        <w:t>.</w:t>
      </w:r>
    </w:p>
    <w:p w14:paraId="534919BB" w14:textId="77777777" w:rsidR="00B71161" w:rsidRDefault="00B71161" w:rsidP="00F76D15">
      <w:pPr>
        <w:pStyle w:val="OrderedList1"/>
      </w:pPr>
      <w:r>
        <w:t xml:space="preserve">Click </w:t>
      </w:r>
      <w:r w:rsidRPr="00F76D15">
        <w:rPr>
          <w:rStyle w:val="UIInteraction"/>
        </w:rPr>
        <w:t>Close</w:t>
      </w:r>
      <w:r>
        <w:t>.</w:t>
      </w:r>
    </w:p>
    <w:p w14:paraId="534919BC" w14:textId="77777777" w:rsidR="00B71161" w:rsidRDefault="00B71161" w:rsidP="00F76D15">
      <w:pPr>
        <w:pStyle w:val="OrderedList1"/>
      </w:pPr>
      <w:r>
        <w:t xml:space="preserve">Click </w:t>
      </w:r>
      <w:r w:rsidRPr="00F76D15">
        <w:rPr>
          <w:rStyle w:val="UIInteraction"/>
        </w:rPr>
        <w:t>OK</w:t>
      </w:r>
      <w:r>
        <w:t>.</w:t>
      </w:r>
    </w:p>
    <w:p w14:paraId="534919BD" w14:textId="77777777" w:rsidR="00B71161" w:rsidRDefault="00B71161" w:rsidP="00F76D15">
      <w:pPr>
        <w:pStyle w:val="Heading2"/>
      </w:pPr>
      <w:r>
        <w:t>Factors Affecting Performance</w:t>
      </w:r>
    </w:p>
    <w:p w14:paraId="534919BE" w14:textId="77777777" w:rsidR="00354D9C" w:rsidRDefault="00B71161" w:rsidP="00B71161">
      <w:r>
        <w:t xml:space="preserve">There are several areas to consider that may </w:t>
      </w:r>
      <w:r w:rsidR="00354D9C">
        <w:t>affect application performance.</w:t>
      </w:r>
      <w:r>
        <w:t xml:space="preserve"> Optimizing performance by working wit</w:t>
      </w:r>
      <w:r w:rsidR="00354D9C">
        <w:t>h the cache improves processing</w:t>
      </w:r>
      <w:r>
        <w:t xml:space="preserve"> speed in projects that will requi</w:t>
      </w:r>
      <w:r w:rsidR="00354D9C">
        <w:t>re frequent saving or changing.</w:t>
      </w:r>
    </w:p>
    <w:p w14:paraId="534919BF" w14:textId="77777777" w:rsidR="00B71161" w:rsidRDefault="00B71161" w:rsidP="00B71161">
      <w:r>
        <w:t>Below are some tips to ensure you are followi</w:t>
      </w:r>
      <w:r w:rsidR="00354D9C">
        <w:t>ng best practices when it comes</w:t>
      </w:r>
      <w:r>
        <w:t xml:space="preserve"> to cache settings or cache management.</w:t>
      </w:r>
    </w:p>
    <w:p w14:paraId="534919C0" w14:textId="77777777" w:rsidR="00B71161" w:rsidRDefault="00B71161" w:rsidP="00354D9C">
      <w:pPr>
        <w:pStyle w:val="UnorderedList1"/>
      </w:pPr>
      <w:r>
        <w:lastRenderedPageBreak/>
        <w:t>Auto saving single or multiple projects at once utilizes cache space. You may want to consider turning auto save off.</w:t>
      </w:r>
    </w:p>
    <w:p w14:paraId="534919C1" w14:textId="77777777" w:rsidR="00B71161" w:rsidRDefault="00B71161" w:rsidP="00354D9C">
      <w:pPr>
        <w:pStyle w:val="UnorderedList1"/>
      </w:pPr>
      <w:r>
        <w:t>Too small of a limit on cache size may decrease performance when working with multiple projects. You may want to increase the size of the cache.</w:t>
      </w:r>
    </w:p>
    <w:p w14:paraId="534919C2" w14:textId="77777777" w:rsidR="00B71161" w:rsidRDefault="00B71161" w:rsidP="00354D9C">
      <w:pPr>
        <w:pStyle w:val="UnorderedList1"/>
      </w:pPr>
      <w:r>
        <w:t>Old information in the cache may occupy valuable space. You may want to schedule a regular cleanup of the cache to remove unused projects.</w:t>
      </w:r>
    </w:p>
    <w:p w14:paraId="44447499" w14:textId="289911CD" w:rsidR="00673447" w:rsidRDefault="00673447" w:rsidP="00156A87">
      <w:pPr>
        <w:pStyle w:val="CalloutNote"/>
      </w:pPr>
      <w:r>
        <w:t xml:space="preserve">Caching is a useful feature when there is one person functioning as the project manager and that is the only person who will be opening the schedule in Project Pro. If other people are editing the schedule in Project Pro, your local cache will be out of sync with the most recent copy and it will take time to update it next time you open it. </w:t>
      </w:r>
    </w:p>
    <w:p w14:paraId="534919C3" w14:textId="77777777" w:rsidR="00B71161" w:rsidRDefault="00B71161" w:rsidP="00354D9C">
      <w:pPr>
        <w:pStyle w:val="Heading1"/>
      </w:pPr>
      <w:bookmarkStart w:id="1" w:name="_Ref376439483"/>
      <w:r>
        <w:lastRenderedPageBreak/>
        <w:t>Managing the Queue</w:t>
      </w:r>
      <w:bookmarkEnd w:id="1"/>
    </w:p>
    <w:p w14:paraId="03E113C5" w14:textId="5440B27E" w:rsidR="00AD4A6B" w:rsidRDefault="00B71161" w:rsidP="00B71161">
      <w:r>
        <w:t xml:space="preserve">Project Server uses the queue service to line up work requests that are waiting until the server becomes available to act on </w:t>
      </w:r>
      <w:r w:rsidR="00354D9C">
        <w:t>the request. This functionality</w:t>
      </w:r>
      <w:r>
        <w:t xml:space="preserve"> works very much the way a print queue wor</w:t>
      </w:r>
      <w:r w:rsidR="00354D9C">
        <w:t>ks and improves the performance</w:t>
      </w:r>
      <w:r>
        <w:t xml:space="preserve"> of Project Server. </w:t>
      </w:r>
      <w:r w:rsidR="008E7855">
        <w:t xml:space="preserve">The </w:t>
      </w:r>
      <w:r>
        <w:t>Project Queuing System pr</w:t>
      </w:r>
      <w:r w:rsidR="00354D9C">
        <w:t>ovides reliability, scalability</w:t>
      </w:r>
      <w:r>
        <w:t xml:space="preserve"> and manageability by better utilizing server</w:t>
      </w:r>
      <w:r w:rsidR="00354D9C">
        <w:t xml:space="preserve"> resources. </w:t>
      </w:r>
    </w:p>
    <w:p w14:paraId="534919C4" w14:textId="6560CF81" w:rsidR="00B71161" w:rsidRDefault="00354D9C" w:rsidP="00B57D63">
      <w:pPr>
        <w:pStyle w:val="CalloutNote"/>
      </w:pPr>
      <w:r>
        <w:t xml:space="preserve">The Project </w:t>
      </w:r>
      <w:r w:rsidR="0048254B">
        <w:t xml:space="preserve">Server </w:t>
      </w:r>
      <w:r>
        <w:t>Queuing</w:t>
      </w:r>
      <w:r w:rsidR="00B71161">
        <w:t xml:space="preserve"> System can hang on occasion for m</w:t>
      </w:r>
      <w:r>
        <w:t>any reasons. This requires some</w:t>
      </w:r>
      <w:r w:rsidR="00B71161">
        <w:t xml:space="preserve"> administration know-how in order to resolve these stuck jobs and is beyond the scope of this book.</w:t>
      </w:r>
    </w:p>
    <w:p w14:paraId="534919C5" w14:textId="77777777" w:rsidR="00B71161" w:rsidRDefault="00B71161" w:rsidP="00354D9C">
      <w:pPr>
        <w:pStyle w:val="Heading2"/>
      </w:pPr>
      <w:r>
        <w:t>Overview of Queue Service</w:t>
      </w:r>
    </w:p>
    <w:p w14:paraId="534919C6" w14:textId="77777777" w:rsidR="00B71161" w:rsidRDefault="00B71161" w:rsidP="00B71161">
      <w:r>
        <w:t>A queue is a waiting line that becomes</w:t>
      </w:r>
      <w:r w:rsidR="00354D9C">
        <w:t xml:space="preserve"> a necessity when the number of</w:t>
      </w:r>
      <w:r>
        <w:t xml:space="preserve"> service requests becomes greater than th</w:t>
      </w:r>
      <w:r w:rsidR="00354D9C">
        <w:t>e optimum serving capacity. The</w:t>
      </w:r>
      <w:r>
        <w:t xml:space="preserve"> following are examples of when a queue may be needed:</w:t>
      </w:r>
    </w:p>
    <w:p w14:paraId="534919C7" w14:textId="77777777" w:rsidR="00B71161" w:rsidRDefault="00B71161" w:rsidP="00354D9C">
      <w:pPr>
        <w:pStyle w:val="UnorderedList1"/>
      </w:pPr>
      <w:r>
        <w:t>In an organization, at the end of the workday on Friday, nearly all 300 employees submit their timesheets.</w:t>
      </w:r>
    </w:p>
    <w:p w14:paraId="534919C8" w14:textId="77777777" w:rsidR="00B71161" w:rsidRDefault="00B71161" w:rsidP="00354D9C">
      <w:pPr>
        <w:pStyle w:val="UnorderedList1"/>
      </w:pPr>
      <w:r>
        <w:t>A few hours before their team status meeting, nearly all project managers publish their projects.</w:t>
      </w:r>
    </w:p>
    <w:p w14:paraId="534919C9" w14:textId="29E2B07E" w:rsidR="00B71161" w:rsidRDefault="00B71161" w:rsidP="00B71161">
      <w:r>
        <w:t>The purpose of the Project Server Qu</w:t>
      </w:r>
      <w:r w:rsidR="00354D9C">
        <w:t>euing System is to handle these</w:t>
      </w:r>
      <w:r>
        <w:t xml:space="preserve"> kinds of changes consistently. The Queuing Sy</w:t>
      </w:r>
      <w:r w:rsidR="00354D9C">
        <w:t>stem takes all the users</w:t>
      </w:r>
      <w:r w:rsidR="008E7855">
        <w:t>’</w:t>
      </w:r>
      <w:r w:rsidR="00354D9C">
        <w:t xml:space="preserve"> input,</w:t>
      </w:r>
      <w:r>
        <w:t xml:space="preserve"> records entries for the requests in Microsoft</w:t>
      </w:r>
      <w:r w:rsidR="00354D9C">
        <w:t xml:space="preserve"> SQL Server, and then processes</w:t>
      </w:r>
      <w:r>
        <w:t xml:space="preserve"> the data asynchronously on a first-come, </w:t>
      </w:r>
      <w:r w:rsidR="00354D9C">
        <w:t>first-served basis. The Queuing</w:t>
      </w:r>
      <w:r>
        <w:t xml:space="preserve"> System ensures that Project Server </w:t>
      </w:r>
      <w:r w:rsidR="00354D9C">
        <w:t>works reliably when</w:t>
      </w:r>
      <w:r>
        <w:t xml:space="preserve"> there is a sudden upsurge in demand. The f</w:t>
      </w:r>
      <w:r w:rsidR="00354D9C">
        <w:t xml:space="preserve">ollowing jobs in </w:t>
      </w:r>
      <w:r w:rsidR="000E293A">
        <w:t>PWA</w:t>
      </w:r>
      <w:r>
        <w:t xml:space="preserve"> go through the </w:t>
      </w:r>
      <w:r w:rsidR="00D9314F">
        <w:t xml:space="preserve">Project Server </w:t>
      </w:r>
      <w:r>
        <w:t>Queuing System:</w:t>
      </w:r>
    </w:p>
    <w:p w14:paraId="534919CA" w14:textId="77777777" w:rsidR="00B71161" w:rsidRDefault="00B71161" w:rsidP="00AE1697">
      <w:pPr>
        <w:pStyle w:val="UnorderedList1"/>
      </w:pPr>
      <w:r>
        <w:t>Project Save</w:t>
      </w:r>
    </w:p>
    <w:p w14:paraId="534919CB" w14:textId="77777777" w:rsidR="00B71161" w:rsidRDefault="00B71161" w:rsidP="00AE1697">
      <w:pPr>
        <w:pStyle w:val="UnorderedList1"/>
      </w:pPr>
      <w:r>
        <w:t>Project Publish</w:t>
      </w:r>
    </w:p>
    <w:p w14:paraId="534919CC" w14:textId="77777777" w:rsidR="00B71161" w:rsidRDefault="00B71161" w:rsidP="00AE1697">
      <w:pPr>
        <w:pStyle w:val="UnorderedList1"/>
      </w:pPr>
      <w:r>
        <w:t>Timesheet Save</w:t>
      </w:r>
    </w:p>
    <w:p w14:paraId="534919CD" w14:textId="77777777" w:rsidR="00B71161" w:rsidRDefault="00B71161" w:rsidP="00AE1697">
      <w:pPr>
        <w:pStyle w:val="UnorderedList1"/>
      </w:pPr>
      <w:r>
        <w:t>Timesheet Submit</w:t>
      </w:r>
    </w:p>
    <w:p w14:paraId="534919CE" w14:textId="77777777" w:rsidR="00B71161" w:rsidRDefault="00B71161" w:rsidP="00AE1697">
      <w:pPr>
        <w:pStyle w:val="UnorderedList1"/>
      </w:pPr>
      <w:r>
        <w:lastRenderedPageBreak/>
        <w:t>Project Backup/Recovery</w:t>
      </w:r>
    </w:p>
    <w:p w14:paraId="534919CF" w14:textId="77777777" w:rsidR="00B71161" w:rsidRDefault="00B71161" w:rsidP="00AE1697">
      <w:pPr>
        <w:pStyle w:val="UnorderedList1"/>
      </w:pPr>
      <w:r>
        <w:t>Report Data Service operations</w:t>
      </w:r>
    </w:p>
    <w:p w14:paraId="534919D0" w14:textId="77777777" w:rsidR="00B71161" w:rsidRDefault="00B71161" w:rsidP="00AE1697">
      <w:pPr>
        <w:pStyle w:val="UnorderedList1"/>
      </w:pPr>
      <w:r>
        <w:t>Cube Building Service operations</w:t>
      </w:r>
    </w:p>
    <w:p w14:paraId="534919D1" w14:textId="77777777" w:rsidR="00B71161" w:rsidRDefault="00B71161" w:rsidP="00AE1697">
      <w:pPr>
        <w:pStyle w:val="UnorderedList1"/>
      </w:pPr>
      <w:r>
        <w:t>Server Side Scheduling (and node-consistency processing)</w:t>
      </w:r>
    </w:p>
    <w:p w14:paraId="534919D2" w14:textId="4E75F843" w:rsidR="00B71161" w:rsidRDefault="00B71161" w:rsidP="00B71161">
      <w:r>
        <w:t xml:space="preserve">If a project manager expects that there may be issues in the Project </w:t>
      </w:r>
      <w:r w:rsidR="00043CB4">
        <w:t xml:space="preserve">Server </w:t>
      </w:r>
      <w:r>
        <w:t xml:space="preserve">Queuing System, they should </w:t>
      </w:r>
      <w:r w:rsidR="00043CB4">
        <w:t>consult with their</w:t>
      </w:r>
      <w:r>
        <w:t xml:space="preserve"> </w:t>
      </w:r>
      <w:r w:rsidR="008E7855">
        <w:t>a</w:t>
      </w:r>
      <w:r>
        <w:t>dministrator to troubleshoot queue settings.</w:t>
      </w:r>
    </w:p>
    <w:p w14:paraId="7D3228C6" w14:textId="1EC1F669" w:rsidR="00D9314F" w:rsidRDefault="00D9314F" w:rsidP="00B71161">
      <w:r>
        <w:t xml:space="preserve">How to </w:t>
      </w:r>
      <w:r w:rsidR="005329E7">
        <w:t>v</w:t>
      </w:r>
      <w:r>
        <w:t>iew the Queue</w:t>
      </w:r>
      <w:r w:rsidR="005329E7">
        <w:t>:</w:t>
      </w:r>
    </w:p>
    <w:p w14:paraId="7C04794A" w14:textId="7B3B162E" w:rsidR="00270BC0" w:rsidRDefault="00270BC0" w:rsidP="00270BC0">
      <w:pPr>
        <w:pStyle w:val="OrderedList1"/>
        <w:numPr>
          <w:ilvl w:val="0"/>
          <w:numId w:val="2"/>
        </w:numPr>
      </w:pPr>
      <w:r>
        <w:t xml:space="preserve">In the </w:t>
      </w:r>
      <w:r w:rsidRPr="00285CED">
        <w:rPr>
          <w:rStyle w:val="UIInteraction"/>
        </w:rPr>
        <w:t>Quick Launch</w:t>
      </w:r>
      <w:r>
        <w:t xml:space="preserve"> menu, click</w:t>
      </w:r>
      <w:r w:rsidRPr="00285CED">
        <w:t xml:space="preserve"> </w:t>
      </w:r>
      <w:r>
        <w:rPr>
          <w:rStyle w:val="UIInteraction"/>
        </w:rPr>
        <w:t>Server Settings</w:t>
      </w:r>
      <w:r>
        <w:t>.</w:t>
      </w:r>
    </w:p>
    <w:p w14:paraId="74DED7B6" w14:textId="5209F874" w:rsidR="00786DBF" w:rsidRDefault="00DF7701" w:rsidP="008E7855">
      <w:pPr>
        <w:pStyle w:val="OrderedList1"/>
        <w:numPr>
          <w:ilvl w:val="0"/>
          <w:numId w:val="2"/>
        </w:numPr>
      </w:pPr>
      <w:r>
        <w:t xml:space="preserve">In </w:t>
      </w:r>
      <w:r w:rsidRPr="008E7855">
        <w:rPr>
          <w:rStyle w:val="UIInteraction"/>
        </w:rPr>
        <w:t>Personal Settings</w:t>
      </w:r>
      <w:r>
        <w:t xml:space="preserve">, click </w:t>
      </w:r>
      <w:r w:rsidRPr="008E7855">
        <w:rPr>
          <w:rStyle w:val="UIInteraction"/>
        </w:rPr>
        <w:t>My Queued Jobs</w:t>
      </w:r>
      <w:r>
        <w:t>.</w:t>
      </w:r>
    </w:p>
    <w:p w14:paraId="568F708F" w14:textId="35461C9F" w:rsidR="00851DEC" w:rsidRDefault="00A55EA8" w:rsidP="00D90759">
      <w:r>
        <w:rPr>
          <w:noProof/>
        </w:rPr>
        <w:drawing>
          <wp:inline distT="0" distB="0" distL="0" distR="0" wp14:anchorId="3DAA671A" wp14:editId="4D422616">
            <wp:extent cx="2914286" cy="87619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286" cy="876190"/>
                    </a:xfrm>
                    <a:prstGeom prst="rect">
                      <a:avLst/>
                    </a:prstGeom>
                  </pic:spPr>
                </pic:pic>
              </a:graphicData>
            </a:graphic>
          </wp:inline>
        </w:drawing>
      </w:r>
      <w:r w:rsidR="00060C25" w:rsidDel="00060C25">
        <w:rPr>
          <w:rStyle w:val="CommentReference"/>
        </w:rPr>
        <w:t xml:space="preserve"> </w:t>
      </w:r>
      <w:r w:rsidR="00060C25">
        <w:t xml:space="preserve"> </w:t>
      </w:r>
    </w:p>
    <w:p w14:paraId="7CD15645" w14:textId="54F0F80E" w:rsidR="00D90759" w:rsidRDefault="00D90759" w:rsidP="00D90759">
      <w:pPr>
        <w:pStyle w:val="FigureCaption"/>
      </w:pPr>
      <w:r>
        <w:t>Personal Settings List of Options [</w:t>
      </w:r>
      <w:r w:rsidR="00060C25">
        <w:t>Personal Settings List of Options.tif</w:t>
      </w:r>
      <w:r>
        <w:t>]</w:t>
      </w:r>
    </w:p>
    <w:p w14:paraId="41855A44" w14:textId="174F4179" w:rsidR="00DF7701" w:rsidRDefault="00851DEC" w:rsidP="008E7855">
      <w:pPr>
        <w:pStyle w:val="OrderedList1"/>
        <w:numPr>
          <w:ilvl w:val="0"/>
          <w:numId w:val="2"/>
        </w:numPr>
      </w:pPr>
      <w:r>
        <w:t>Any jobs in process will be listed.</w:t>
      </w:r>
    </w:p>
    <w:p w14:paraId="534919D3" w14:textId="77777777" w:rsidR="00B71161" w:rsidRDefault="00B71161" w:rsidP="00AE1697">
      <w:pPr>
        <w:pStyle w:val="Heading1"/>
      </w:pPr>
      <w:r>
        <w:lastRenderedPageBreak/>
        <w:t>Managing Alerts and Reminders</w:t>
      </w:r>
    </w:p>
    <w:p w14:paraId="534919D4" w14:textId="68CB75A1" w:rsidR="00B71161" w:rsidRDefault="00B71161" w:rsidP="00B71161">
      <w:r>
        <w:t>You can set alerts and rem</w:t>
      </w:r>
      <w:r w:rsidR="00AE1697">
        <w:t>inders for upcoming and overdue</w:t>
      </w:r>
      <w:r>
        <w:t xml:space="preserve"> tasks and status reports in </w:t>
      </w:r>
      <w:r w:rsidR="00DC2A27">
        <w:t>PWA</w:t>
      </w:r>
      <w:r w:rsidR="00AE1697">
        <w:t>. These alerts and reminders</w:t>
      </w:r>
      <w:r>
        <w:t xml:space="preserve"> are email-based notifications that are established on the settings de</w:t>
      </w:r>
      <w:r w:rsidR="00AE1697">
        <w:t>fined in</w:t>
      </w:r>
      <w:r>
        <w:t xml:space="preserve"> PWA.</w:t>
      </w:r>
    </w:p>
    <w:p w14:paraId="0907441B" w14:textId="606C7F72" w:rsidR="00DC2A27" w:rsidRDefault="00DC2A27" w:rsidP="00DC2A27">
      <w:pPr>
        <w:pStyle w:val="CalloutNote"/>
      </w:pPr>
      <w:r>
        <w:t xml:space="preserve">The ability to receive e-mail notifications from PWA is controlled by your administrator. </w:t>
      </w:r>
      <w:r w:rsidR="00AF59CB">
        <w:t>You should consult your administrator if alerts and reminders are not be</w:t>
      </w:r>
      <w:r w:rsidR="002A7B35">
        <w:t>ing</w:t>
      </w:r>
      <w:r w:rsidR="00AF59CB">
        <w:t xml:space="preserve"> received. </w:t>
      </w:r>
    </w:p>
    <w:p w14:paraId="534919D5" w14:textId="77777777" w:rsidR="00B71161" w:rsidRDefault="00B71161" w:rsidP="00B71161">
      <w:r>
        <w:t>There are two types of notifications:</w:t>
      </w:r>
    </w:p>
    <w:p w14:paraId="534919D6" w14:textId="77777777" w:rsidR="00B71161" w:rsidRDefault="00B71161" w:rsidP="00B71161">
      <w:r w:rsidRPr="00AE1697">
        <w:rPr>
          <w:rStyle w:val="Importantterm"/>
        </w:rPr>
        <w:t>Alerts</w:t>
      </w:r>
      <w:r>
        <w:t xml:space="preserve"> – you can set alerts to receive emai</w:t>
      </w:r>
      <w:r w:rsidR="00AE1697">
        <w:t>l notification immediately when</w:t>
      </w:r>
      <w:r>
        <w:t xml:space="preserve"> some action has occurred with your task or stat</w:t>
      </w:r>
      <w:r w:rsidR="00AE1697">
        <w:t>us report. Task alerts are sent</w:t>
      </w:r>
      <w:r>
        <w:t xml:space="preserve"> immediately. For example, you can turn on alert</w:t>
      </w:r>
      <w:r w:rsidR="00AE1697">
        <w:t>s that will notify you when you</w:t>
      </w:r>
      <w:r>
        <w:t xml:space="preserve"> receive a new task assignment, or when </w:t>
      </w:r>
      <w:r w:rsidR="00AE1697">
        <w:t>you receive a new status report</w:t>
      </w:r>
      <w:r>
        <w:t xml:space="preserve"> request.</w:t>
      </w:r>
    </w:p>
    <w:p w14:paraId="534919D7" w14:textId="2E6C49CE" w:rsidR="00B71161" w:rsidRDefault="00B71161" w:rsidP="00B71161">
      <w:r w:rsidRPr="00AE1697">
        <w:rPr>
          <w:rStyle w:val="Importantterm"/>
        </w:rPr>
        <w:t>Reminders</w:t>
      </w:r>
      <w:r>
        <w:t xml:space="preserve"> – you can configure reminders to </w:t>
      </w:r>
      <w:r w:rsidR="00AE1697">
        <w:t>receive email notification when</w:t>
      </w:r>
      <w:r>
        <w:t xml:space="preserve"> attention is needed on tasks and status </w:t>
      </w:r>
      <w:r w:rsidR="00AE1697">
        <w:t>reports. Reminders are based on</w:t>
      </w:r>
      <w:r>
        <w:t xml:space="preserve"> conditions, and are sent according to a recur</w:t>
      </w:r>
      <w:r w:rsidR="00AE1697">
        <w:t>rence schedule that you define,</w:t>
      </w:r>
      <w:r>
        <w:t xml:space="preserve"> such as every three days. Task reminders are s</w:t>
      </w:r>
      <w:r w:rsidR="00AE1697">
        <w:t>ent daily</w:t>
      </w:r>
      <w:r w:rsidR="007535A4">
        <w:t xml:space="preserve"> via e-mail</w:t>
      </w:r>
      <w:r w:rsidR="001C2A44">
        <w:t xml:space="preserve"> </w:t>
      </w:r>
      <w:r w:rsidR="00AE1697">
        <w:t>at a time set by the</w:t>
      </w:r>
      <w:r>
        <w:t xml:space="preserve"> administrator. For example, you can set up a </w:t>
      </w:r>
      <w:r w:rsidR="00AE1697">
        <w:t>reminder that will notify you a</w:t>
      </w:r>
      <w:r>
        <w:t xml:space="preserve"> day before a status report is due.</w:t>
      </w:r>
    </w:p>
    <w:p w14:paraId="534919D8" w14:textId="77777777" w:rsidR="00B71161" w:rsidRDefault="00B71161" w:rsidP="00AE1697">
      <w:pPr>
        <w:pStyle w:val="Heading2"/>
      </w:pPr>
      <w:r>
        <w:t>Managing Personal Alerts and Reminders</w:t>
      </w:r>
    </w:p>
    <w:p w14:paraId="534919D9" w14:textId="7EC4FD93" w:rsidR="00B71161" w:rsidRDefault="00DC2A27" w:rsidP="00B71161">
      <w:r>
        <w:t xml:space="preserve">A personal alert or reminder is a section of PWA that is controlled by the individual. </w:t>
      </w:r>
      <w:r w:rsidR="00B71161">
        <w:t>Personal alerts and reminders can be set for t</w:t>
      </w:r>
      <w:r w:rsidR="00AE1697">
        <w:t>ask and status reports by using</w:t>
      </w:r>
      <w:r w:rsidR="00B71161">
        <w:t xml:space="preserve"> the Personal Settings page on PWA.</w:t>
      </w:r>
    </w:p>
    <w:p w14:paraId="534919DA" w14:textId="77777777" w:rsidR="00B71161" w:rsidRDefault="00B71161" w:rsidP="00B71161">
      <w:r>
        <w:t>To configure personal alerts and reminders:</w:t>
      </w:r>
    </w:p>
    <w:p w14:paraId="534919DB" w14:textId="1CBEA207" w:rsidR="00B71161" w:rsidRDefault="00B71161" w:rsidP="00AE1697">
      <w:pPr>
        <w:pStyle w:val="OrderedList1"/>
        <w:numPr>
          <w:ilvl w:val="0"/>
          <w:numId w:val="23"/>
        </w:numPr>
      </w:pPr>
      <w:r>
        <w:lastRenderedPageBreak/>
        <w:t xml:space="preserve">In the </w:t>
      </w:r>
      <w:r w:rsidRPr="00AE1697">
        <w:rPr>
          <w:rStyle w:val="UIInteraction"/>
        </w:rPr>
        <w:t>Quick Launch</w:t>
      </w:r>
      <w:r>
        <w:t xml:space="preserve"> menu, </w:t>
      </w:r>
      <w:r w:rsidR="00D40FCC">
        <w:t xml:space="preserve">click Server </w:t>
      </w:r>
      <w:r w:rsidRPr="00AE1697">
        <w:rPr>
          <w:rStyle w:val="UIInteraction"/>
        </w:rPr>
        <w:t>Settings</w:t>
      </w:r>
      <w:r w:rsidR="0021607C">
        <w:rPr>
          <w:rStyle w:val="UIInteraction"/>
        </w:rPr>
        <w:t>.</w:t>
      </w:r>
    </w:p>
    <w:p w14:paraId="534919DC" w14:textId="26E4C2B7" w:rsidR="00B71161" w:rsidRDefault="002E0B7B" w:rsidP="00AE1697">
      <w:pPr>
        <w:pStyle w:val="OrderedList1"/>
      </w:pPr>
      <w:r>
        <w:t>In</w:t>
      </w:r>
      <w:r w:rsidR="00B71161">
        <w:t xml:space="preserve"> </w:t>
      </w:r>
      <w:r w:rsidR="00B71161" w:rsidRPr="00AE1697">
        <w:rPr>
          <w:rStyle w:val="UIInteraction"/>
        </w:rPr>
        <w:t>Personal Settings</w:t>
      </w:r>
      <w:r w:rsidR="00B71161">
        <w:t xml:space="preserve">, click </w:t>
      </w:r>
      <w:r w:rsidR="00B71161" w:rsidRPr="00AE1697">
        <w:rPr>
          <w:rStyle w:val="UIInteraction"/>
        </w:rPr>
        <w:t>Manage My Alerts and Reminders</w:t>
      </w:r>
      <w:r w:rsidR="00B71161">
        <w:t>.</w:t>
      </w:r>
    </w:p>
    <w:p w14:paraId="534919DD" w14:textId="26D067BB" w:rsidR="00B71161" w:rsidRDefault="00530C1D" w:rsidP="00530C1D">
      <w:r>
        <w:rPr>
          <w:noProof/>
        </w:rPr>
        <w:drawing>
          <wp:inline distT="0" distB="0" distL="0" distR="0" wp14:anchorId="52096442" wp14:editId="611D22B2">
            <wp:extent cx="2658150" cy="6349041"/>
            <wp:effectExtent l="0" t="0" r="8890" b="0"/>
            <wp:docPr id="9" name="Picture 9" descr="C:\Users\JESSEP~1\AppData\Local\Temp\SNAGHTML406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P~1\AppData\Local\Temp\SNAGHTML406649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6192" cy="6439905"/>
                    </a:xfrm>
                    <a:prstGeom prst="rect">
                      <a:avLst/>
                    </a:prstGeom>
                    <a:noFill/>
                    <a:ln>
                      <a:noFill/>
                    </a:ln>
                  </pic:spPr>
                </pic:pic>
              </a:graphicData>
            </a:graphic>
          </wp:inline>
        </w:drawing>
      </w:r>
    </w:p>
    <w:p w14:paraId="534919DE" w14:textId="67F47FFA" w:rsidR="00B71161" w:rsidRDefault="000C7925" w:rsidP="00530C1D">
      <w:pPr>
        <w:pStyle w:val="FigureCaption"/>
      </w:pPr>
      <w:r>
        <w:t xml:space="preserve">My </w:t>
      </w:r>
      <w:r w:rsidR="00B71161">
        <w:t>Alerts and Reminders</w:t>
      </w:r>
      <w:r w:rsidR="00AE1697">
        <w:t xml:space="preserve"> [</w:t>
      </w:r>
      <w:r w:rsidR="00530C1D">
        <w:t>My Alerts and Reminders.tif</w:t>
      </w:r>
      <w:r w:rsidR="00AE1697">
        <w:t>]</w:t>
      </w:r>
    </w:p>
    <w:p w14:paraId="534919DF" w14:textId="4056A64B" w:rsidR="00B71161" w:rsidRDefault="00B71161" w:rsidP="00530C1D">
      <w:pPr>
        <w:pStyle w:val="OrderedList1"/>
      </w:pPr>
      <w:r>
        <w:lastRenderedPageBreak/>
        <w:t>To set alerts for Tasks, configure the foll</w:t>
      </w:r>
      <w:r w:rsidR="00530C1D">
        <w:t xml:space="preserve"> </w:t>
      </w:r>
      <w:r>
        <w:t>owing:</w:t>
      </w:r>
    </w:p>
    <w:p w14:paraId="534919E0" w14:textId="2819F0B5" w:rsidR="00B71161" w:rsidRDefault="00B71161" w:rsidP="003D2D43">
      <w:pPr>
        <w:pStyle w:val="UnorderedList2"/>
      </w:pPr>
      <w:r>
        <w:t xml:space="preserve">If you want to receive email notifications immediately upon the occurrence of specified events, in the </w:t>
      </w:r>
      <w:r w:rsidRPr="00AE1697">
        <w:rPr>
          <w:rStyle w:val="UIInteraction"/>
        </w:rPr>
        <w:t>Task Alerts</w:t>
      </w:r>
      <w:r>
        <w:t xml:space="preserve">, </w:t>
      </w:r>
      <w:r w:rsidRPr="00AE1697">
        <w:rPr>
          <w:rStyle w:val="UIInteraction"/>
        </w:rPr>
        <w:t>Alert me immediately when</w:t>
      </w:r>
      <w:r w:rsidR="00855AF1">
        <w:rPr>
          <w:rStyle w:val="UIInteraction"/>
        </w:rPr>
        <w:t>:</w:t>
      </w:r>
      <w:r>
        <w:t xml:space="preserve"> section, select the appropriate checkboxes to set email alerts to be sent when you receive new task assignments and when your tasks are modified</w:t>
      </w:r>
    </w:p>
    <w:p w14:paraId="534919E1" w14:textId="0C033A87" w:rsidR="00B71161" w:rsidRDefault="00B71161" w:rsidP="003D2D43">
      <w:pPr>
        <w:pStyle w:val="UnorderedList2"/>
      </w:pPr>
      <w:r>
        <w:t xml:space="preserve">If you want to receive email notifications at specified intervals, in the </w:t>
      </w:r>
      <w:r w:rsidRPr="00AE1697">
        <w:rPr>
          <w:rStyle w:val="UIInteraction"/>
        </w:rPr>
        <w:t>Task Reminders</w:t>
      </w:r>
      <w:r>
        <w:t xml:space="preserve"> section, select the appropriate checkboxes to set email alerts to be sent before tasks start, before tasks are due, for incomplete tasks, and for overdue tasks. For each interval, specify the frequency.</w:t>
      </w:r>
    </w:p>
    <w:p w14:paraId="534919E2" w14:textId="6A4AE0C2" w:rsidR="00B71161" w:rsidRDefault="00B71161" w:rsidP="00AE1697">
      <w:pPr>
        <w:pStyle w:val="OrderedList1"/>
      </w:pPr>
      <w:r>
        <w:t xml:space="preserve">To set alerts for </w:t>
      </w:r>
      <w:r w:rsidRPr="00855AF1">
        <w:t>Status Reports</w:t>
      </w:r>
      <w:r>
        <w:t>, configure the following:</w:t>
      </w:r>
    </w:p>
    <w:p w14:paraId="534919E3" w14:textId="559D70E1" w:rsidR="00B71161" w:rsidRDefault="00B71161" w:rsidP="003D2D43">
      <w:pPr>
        <w:pStyle w:val="UnorderedList2"/>
      </w:pPr>
      <w:r>
        <w:t xml:space="preserve">If you want to receive email notifications immediately upon the occurrence of specified events, in the </w:t>
      </w:r>
      <w:r w:rsidRPr="00AE1697">
        <w:rPr>
          <w:rStyle w:val="UIInteraction"/>
        </w:rPr>
        <w:t>Status Reports Alerts</w:t>
      </w:r>
      <w:r>
        <w:t xml:space="preserve">, </w:t>
      </w:r>
      <w:r w:rsidRPr="00AE1697">
        <w:rPr>
          <w:rStyle w:val="UIInteraction"/>
        </w:rPr>
        <w:t>Alert me immediately when</w:t>
      </w:r>
      <w:r w:rsidR="00855AF1">
        <w:rPr>
          <w:rStyle w:val="UIInteraction"/>
        </w:rPr>
        <w:t>:</w:t>
      </w:r>
      <w:r>
        <w:t xml:space="preserve"> section, select the </w:t>
      </w:r>
      <w:r w:rsidRPr="003D2D43">
        <w:rPr>
          <w:rStyle w:val="UIInteraction"/>
        </w:rPr>
        <w:t xml:space="preserve">I receive a new status report request </w:t>
      </w:r>
      <w:r>
        <w:t>checkbox to set email alerts to be sent when you receive a new status report request.</w:t>
      </w:r>
    </w:p>
    <w:p w14:paraId="534919E4" w14:textId="77777777" w:rsidR="00B71161" w:rsidRDefault="00B71161" w:rsidP="003D2D43">
      <w:pPr>
        <w:pStyle w:val="UnorderedList2"/>
      </w:pPr>
      <w:r>
        <w:t xml:space="preserve">If you want to receive email notifications at specified intervals, in the </w:t>
      </w:r>
      <w:r w:rsidRPr="00AE1697">
        <w:rPr>
          <w:rStyle w:val="UIInteraction"/>
        </w:rPr>
        <w:t>Status Reports Reminders</w:t>
      </w:r>
      <w:r>
        <w:t xml:space="preserve"> section, select the appropriate checkboxes to set email alerts to be sent when status reports are due, when your status reports are overdue, and when status reports are submitted or have become overdue. For each interval, specify the frequency.</w:t>
      </w:r>
    </w:p>
    <w:p w14:paraId="21C61187" w14:textId="72E91040" w:rsidR="000427D4" w:rsidRDefault="000427D4" w:rsidP="000C5788">
      <w:pPr>
        <w:pStyle w:val="OrderedList1"/>
      </w:pPr>
      <w:r>
        <w:t xml:space="preserve">In the </w:t>
      </w:r>
      <w:r w:rsidRPr="000C5788">
        <w:rPr>
          <w:rStyle w:val="UIInteraction"/>
        </w:rPr>
        <w:t>Queue Job Failure Alerts</w:t>
      </w:r>
      <w:r>
        <w:t xml:space="preserve"> section, select </w:t>
      </w:r>
      <w:r w:rsidR="00320A8F" w:rsidRPr="003D2D43">
        <w:rPr>
          <w:rStyle w:val="UIInteraction"/>
        </w:rPr>
        <w:t>to be alerted of failed jobs</w:t>
      </w:r>
      <w:r w:rsidR="00320A8F">
        <w:t xml:space="preserve"> (refer to the section </w:t>
      </w:r>
      <w:r w:rsidR="00320A8F" w:rsidRPr="003D2D43">
        <w:rPr>
          <w:rStyle w:val="Cross-Reference"/>
        </w:rPr>
        <w:fldChar w:fldCharType="begin"/>
      </w:r>
      <w:r w:rsidR="00320A8F" w:rsidRPr="003D2D43">
        <w:rPr>
          <w:rStyle w:val="Cross-Reference"/>
        </w:rPr>
        <w:instrText xml:space="preserve"> REF _Ref376439483 \h </w:instrText>
      </w:r>
      <w:r w:rsidR="00F15553">
        <w:rPr>
          <w:rStyle w:val="Cross-Reference"/>
        </w:rPr>
        <w:instrText xml:space="preserve"> \* MERGEFORMAT </w:instrText>
      </w:r>
      <w:r w:rsidR="00320A8F" w:rsidRPr="003D2D43">
        <w:rPr>
          <w:rStyle w:val="Cross-Reference"/>
        </w:rPr>
      </w:r>
      <w:r w:rsidR="00320A8F" w:rsidRPr="003D2D43">
        <w:rPr>
          <w:rStyle w:val="Cross-Reference"/>
        </w:rPr>
        <w:fldChar w:fldCharType="separate"/>
      </w:r>
      <w:r w:rsidR="00320A8F" w:rsidRPr="003D2D43">
        <w:rPr>
          <w:rStyle w:val="Cross-Reference"/>
        </w:rPr>
        <w:t>Managing the Queue</w:t>
      </w:r>
      <w:r w:rsidR="00320A8F" w:rsidRPr="003D2D43">
        <w:rPr>
          <w:rStyle w:val="Cross-Reference"/>
        </w:rPr>
        <w:fldChar w:fldCharType="end"/>
      </w:r>
      <w:r w:rsidR="00320A8F">
        <w:t xml:space="preserve"> for a detailed explanation of this topic). </w:t>
      </w:r>
    </w:p>
    <w:p w14:paraId="534919E5" w14:textId="77777777" w:rsidR="00B71161" w:rsidRDefault="00B71161" w:rsidP="00AE1697">
      <w:pPr>
        <w:pStyle w:val="OrderedList1"/>
      </w:pPr>
      <w:r>
        <w:t xml:space="preserve">In the </w:t>
      </w:r>
      <w:r w:rsidRPr="00AE1697">
        <w:rPr>
          <w:rStyle w:val="UIInteraction"/>
        </w:rPr>
        <w:t>Language Setting</w:t>
      </w:r>
      <w:r>
        <w:t xml:space="preserve"> section, select the language and format that you want to use for your notifications.</w:t>
      </w:r>
    </w:p>
    <w:p w14:paraId="39162913" w14:textId="22328B28" w:rsidR="00214560" w:rsidRDefault="00214560" w:rsidP="00AE1697">
      <w:pPr>
        <w:pStyle w:val="OrderedList1"/>
      </w:pPr>
      <w:r>
        <w:t xml:space="preserve">Click </w:t>
      </w:r>
      <w:r w:rsidRPr="000C5788">
        <w:rPr>
          <w:rStyle w:val="UIInteraction"/>
        </w:rPr>
        <w:t>Save</w:t>
      </w:r>
      <w:r>
        <w:t xml:space="preserve">. </w:t>
      </w:r>
    </w:p>
    <w:p w14:paraId="534919E6" w14:textId="77777777" w:rsidR="00B71161" w:rsidRDefault="00B71161" w:rsidP="00AE1697">
      <w:pPr>
        <w:pStyle w:val="Heading2"/>
      </w:pPr>
      <w:r>
        <w:t>Managing Alerts and Reminders for Resources</w:t>
      </w:r>
    </w:p>
    <w:p w14:paraId="534919E7" w14:textId="77777777" w:rsidR="00B71161" w:rsidRDefault="00B71161" w:rsidP="00B71161">
      <w:r>
        <w:t>Project managers can set up alerts and reminders for their resources. In this case, team members will receive b</w:t>
      </w:r>
      <w:r w:rsidR="00943181">
        <w:t>oth the project manager defined</w:t>
      </w:r>
      <w:r>
        <w:t xml:space="preserve"> notifications and the notifications that they defined for themselves.</w:t>
      </w:r>
    </w:p>
    <w:p w14:paraId="28E0810C" w14:textId="1216EC58" w:rsidR="00EE7CA2" w:rsidRDefault="00EE7CA2" w:rsidP="00B71161">
      <w:r>
        <w:lastRenderedPageBreak/>
        <w:t xml:space="preserve">The section </w:t>
      </w:r>
      <w:r w:rsidRPr="003D2D43">
        <w:rPr>
          <w:rStyle w:val="Importantterm"/>
        </w:rPr>
        <w:t>My Team Member Tasks</w:t>
      </w:r>
      <w:r>
        <w:t xml:space="preserve"> is a feature that applies only to resources on projects you are the project manager or owner of.  The section </w:t>
      </w:r>
      <w:r w:rsidRPr="003D2D43">
        <w:rPr>
          <w:rStyle w:val="Importantterm"/>
        </w:rPr>
        <w:t>My Resources’ Status Reports</w:t>
      </w:r>
      <w:r>
        <w:t xml:space="preserve"> is a feature that only applies to resources you have created a new status report request for. </w:t>
      </w:r>
    </w:p>
    <w:p w14:paraId="534919E8" w14:textId="77777777" w:rsidR="00B71161" w:rsidRDefault="00B71161" w:rsidP="00B71161">
      <w:r>
        <w:t>To configure alerts and reminders for resources:</w:t>
      </w:r>
    </w:p>
    <w:p w14:paraId="534919E9" w14:textId="1E9FC84B" w:rsidR="00B71161" w:rsidRDefault="00B71161" w:rsidP="00943181">
      <w:pPr>
        <w:pStyle w:val="OrderedList1"/>
        <w:numPr>
          <w:ilvl w:val="0"/>
          <w:numId w:val="25"/>
        </w:numPr>
      </w:pPr>
      <w:r>
        <w:t xml:space="preserve">In the </w:t>
      </w:r>
      <w:r w:rsidRPr="00943181">
        <w:rPr>
          <w:rStyle w:val="UIInteraction"/>
        </w:rPr>
        <w:t>Quick Launch</w:t>
      </w:r>
      <w:r>
        <w:t xml:space="preserve"> menu, </w:t>
      </w:r>
      <w:r w:rsidR="0021607C">
        <w:t xml:space="preserve">click Server </w:t>
      </w:r>
      <w:r w:rsidRPr="00943181">
        <w:rPr>
          <w:rStyle w:val="UIInteraction"/>
        </w:rPr>
        <w:t>Settings</w:t>
      </w:r>
      <w:r w:rsidR="0021607C">
        <w:rPr>
          <w:rStyle w:val="UIInteraction"/>
        </w:rPr>
        <w:t>.</w:t>
      </w:r>
      <w:r>
        <w:t xml:space="preserve"> </w:t>
      </w:r>
    </w:p>
    <w:p w14:paraId="534919EA" w14:textId="3BE9F39E" w:rsidR="00B71161" w:rsidRDefault="0021607C" w:rsidP="00943181">
      <w:pPr>
        <w:pStyle w:val="OrderedList1"/>
      </w:pPr>
      <w:r>
        <w:t>In</w:t>
      </w:r>
      <w:r w:rsidR="00B71161">
        <w:t xml:space="preserve"> </w:t>
      </w:r>
      <w:r w:rsidR="00B71161" w:rsidRPr="00943181">
        <w:rPr>
          <w:rStyle w:val="UIInteraction"/>
        </w:rPr>
        <w:t>Personal Settings</w:t>
      </w:r>
      <w:r w:rsidR="00B71161">
        <w:t xml:space="preserve">, click </w:t>
      </w:r>
      <w:r w:rsidR="00B71161" w:rsidRPr="00943181">
        <w:rPr>
          <w:rStyle w:val="UIInteraction"/>
        </w:rPr>
        <w:t>Manage My Resources’ Alerts and Reminders</w:t>
      </w:r>
      <w:r w:rsidR="00B71161">
        <w:t>.</w:t>
      </w:r>
    </w:p>
    <w:p w14:paraId="534919EB" w14:textId="0C846DF7" w:rsidR="00B71161" w:rsidRDefault="00530C1D" w:rsidP="00530C1D">
      <w:r>
        <w:rPr>
          <w:noProof/>
        </w:rPr>
        <w:lastRenderedPageBreak/>
        <w:drawing>
          <wp:inline distT="0" distB="0" distL="0" distR="0" wp14:anchorId="3B296591" wp14:editId="2AD3EA1D">
            <wp:extent cx="3261444" cy="6461185"/>
            <wp:effectExtent l="0" t="0" r="0" b="0"/>
            <wp:docPr id="10" name="Picture 10" descr="C:\Users\JESSEP~1\AppData\Local\Temp\SNAGHTML4096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SSEP~1\AppData\Local\Temp\SNAGHTML40966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444" cy="6461185"/>
                    </a:xfrm>
                    <a:prstGeom prst="rect">
                      <a:avLst/>
                    </a:prstGeom>
                    <a:noFill/>
                    <a:ln>
                      <a:noFill/>
                    </a:ln>
                  </pic:spPr>
                </pic:pic>
              </a:graphicData>
            </a:graphic>
          </wp:inline>
        </w:drawing>
      </w:r>
    </w:p>
    <w:p w14:paraId="534919EC" w14:textId="1A7BB60A" w:rsidR="00B71161" w:rsidRDefault="002570BF" w:rsidP="00530C1D">
      <w:pPr>
        <w:pStyle w:val="FigureCaption"/>
      </w:pPr>
      <w:r>
        <w:t xml:space="preserve">My </w:t>
      </w:r>
      <w:r w:rsidR="00B71161">
        <w:t>Resource</w:t>
      </w:r>
      <w:r>
        <w:t>s’</w:t>
      </w:r>
      <w:r w:rsidR="00B71161">
        <w:t xml:space="preserve"> Alerts and Reminders</w:t>
      </w:r>
      <w:r w:rsidR="00943181">
        <w:t xml:space="preserve"> [</w:t>
      </w:r>
      <w:r w:rsidR="00530C1D">
        <w:t>My Resources Alerts and Reminders.tif</w:t>
      </w:r>
      <w:r w:rsidR="00943181">
        <w:t>]</w:t>
      </w:r>
    </w:p>
    <w:p w14:paraId="534919ED" w14:textId="32DA48F4" w:rsidR="00B71161" w:rsidRDefault="00B71161" w:rsidP="00530C1D">
      <w:pPr>
        <w:pStyle w:val="OrderedList1"/>
      </w:pPr>
      <w:r>
        <w:lastRenderedPageBreak/>
        <w:t>To establish alerts for tasks as</w:t>
      </w:r>
      <w:r w:rsidR="00530C1D">
        <w:t xml:space="preserve"> </w:t>
      </w:r>
      <w:r>
        <w:t>signed to your resources configure the following:</w:t>
      </w:r>
    </w:p>
    <w:p w14:paraId="534919EE" w14:textId="35E9CA71" w:rsidR="00B71161" w:rsidRDefault="00B71161" w:rsidP="003D2D43">
      <w:pPr>
        <w:pStyle w:val="UnorderedList2"/>
      </w:pPr>
      <w:r>
        <w:t xml:space="preserve">If you want to receive email notifications immediately upon the occurrence of specified events, in the </w:t>
      </w:r>
      <w:r w:rsidRPr="00943181">
        <w:rPr>
          <w:rStyle w:val="UIInteraction"/>
        </w:rPr>
        <w:t>Task Alerts</w:t>
      </w:r>
      <w:r>
        <w:t xml:space="preserve">, </w:t>
      </w:r>
      <w:r w:rsidRPr="00943181">
        <w:rPr>
          <w:rStyle w:val="UIInteraction"/>
        </w:rPr>
        <w:t xml:space="preserve">Alert me when </w:t>
      </w:r>
      <w:r w:rsidR="00A91625">
        <w:rPr>
          <w:rStyle w:val="UIInteraction"/>
        </w:rPr>
        <w:t>t</w:t>
      </w:r>
      <w:r w:rsidRPr="00943181">
        <w:rPr>
          <w:rStyle w:val="UIInteraction"/>
        </w:rPr>
        <w:t xml:space="preserve">eam </w:t>
      </w:r>
      <w:r w:rsidR="00A91625">
        <w:rPr>
          <w:rStyle w:val="UIInteraction"/>
        </w:rPr>
        <w:t>m</w:t>
      </w:r>
      <w:r w:rsidRPr="00943181">
        <w:rPr>
          <w:rStyle w:val="UIInteraction"/>
        </w:rPr>
        <w:t>ember</w:t>
      </w:r>
      <w:r w:rsidR="00A91625">
        <w:rPr>
          <w:rStyle w:val="UIInteraction"/>
        </w:rPr>
        <w:t>s:</w:t>
      </w:r>
      <w:r>
        <w:t xml:space="preserve"> section, select the appropriate checkboxes to set email alerts to be sent when your resources submit new tasks and assignments, when your resources reassign tasks, and when your resources update tasks.</w:t>
      </w:r>
    </w:p>
    <w:p w14:paraId="534919EF" w14:textId="650828DD" w:rsidR="00B71161" w:rsidRDefault="00B71161" w:rsidP="003D2D43">
      <w:pPr>
        <w:pStyle w:val="UnorderedList2"/>
      </w:pPr>
      <w:r>
        <w:t xml:space="preserve">If you want to receive email notifications at specified intervals for upcoming tasks, in the </w:t>
      </w:r>
      <w:r w:rsidR="00A91625" w:rsidRPr="00B4284C">
        <w:rPr>
          <w:rStyle w:val="UIInteraction"/>
        </w:rPr>
        <w:t>Task Reminders</w:t>
      </w:r>
      <w:r w:rsidR="00A91625">
        <w:t xml:space="preserve"> section, </w:t>
      </w:r>
      <w:r w:rsidRPr="00943181">
        <w:rPr>
          <w:rStyle w:val="UIInteraction"/>
        </w:rPr>
        <w:t>Send a reminder before</w:t>
      </w:r>
      <w:r w:rsidR="00820F70">
        <w:rPr>
          <w:rStyle w:val="UIInteraction"/>
        </w:rPr>
        <w:t xml:space="preserve"> my</w:t>
      </w:r>
      <w:r w:rsidRPr="00943181">
        <w:rPr>
          <w:rStyle w:val="UIInteraction"/>
        </w:rPr>
        <w:t xml:space="preserve"> team members</w:t>
      </w:r>
      <w:r w:rsidR="00820F70">
        <w:rPr>
          <w:rStyle w:val="UIInteraction"/>
        </w:rPr>
        <w:t>’</w:t>
      </w:r>
      <w:r w:rsidRPr="00943181">
        <w:rPr>
          <w:rStyle w:val="UIInteraction"/>
        </w:rPr>
        <w:t xml:space="preserve"> tasks are due</w:t>
      </w:r>
      <w:r>
        <w:t xml:space="preserve"> section, select the appropriate option to set email alerts to be sent before tasks are due and have the alerts sent to only you, only to your resources, or both to you and your resources. You can also specify the number of days in advance of the due date for the upcoming task that the email notification is sent.</w:t>
      </w:r>
    </w:p>
    <w:p w14:paraId="534919F0" w14:textId="0514A1FF" w:rsidR="00B71161" w:rsidRDefault="00B71161" w:rsidP="003D2D43">
      <w:pPr>
        <w:pStyle w:val="UnorderedList2"/>
      </w:pPr>
      <w:r>
        <w:t xml:space="preserve">If you want to receive email alerts at specified intervals for overdue tasks, in the </w:t>
      </w:r>
      <w:r w:rsidRPr="00943181">
        <w:rPr>
          <w:rStyle w:val="UIInteraction"/>
        </w:rPr>
        <w:t xml:space="preserve">Send a reminder when </w:t>
      </w:r>
      <w:r w:rsidR="00820F70">
        <w:rPr>
          <w:rStyle w:val="UIInteraction"/>
        </w:rPr>
        <w:t xml:space="preserve">my </w:t>
      </w:r>
      <w:r w:rsidRPr="00943181">
        <w:rPr>
          <w:rStyle w:val="UIInteraction"/>
        </w:rPr>
        <w:t>team members</w:t>
      </w:r>
      <w:r w:rsidR="00820F70">
        <w:rPr>
          <w:rStyle w:val="UIInteraction"/>
        </w:rPr>
        <w:t>’</w:t>
      </w:r>
      <w:r w:rsidRPr="00943181">
        <w:rPr>
          <w:rStyle w:val="UIInteraction"/>
        </w:rPr>
        <w:t xml:space="preserve"> task</w:t>
      </w:r>
      <w:r w:rsidR="00820F70">
        <w:rPr>
          <w:rStyle w:val="UIInteraction"/>
        </w:rPr>
        <w:t>s</w:t>
      </w:r>
      <w:r w:rsidRPr="00943181">
        <w:rPr>
          <w:rStyle w:val="UIInteraction"/>
        </w:rPr>
        <w:t xml:space="preserve"> </w:t>
      </w:r>
      <w:r w:rsidR="00820F70">
        <w:rPr>
          <w:rStyle w:val="UIInteraction"/>
        </w:rPr>
        <w:t>are</w:t>
      </w:r>
      <w:r w:rsidRPr="00943181">
        <w:rPr>
          <w:rStyle w:val="UIInteraction"/>
        </w:rPr>
        <w:t>overdue</w:t>
      </w:r>
      <w:r>
        <w:t xml:space="preserve"> section, select the appropriate checkboxes to set email alerts. Select the appropriate option to set the alerts to be sent to only you, only to your resources, or both to you and your resources. You can also specify the number of days past the due date for the overdue task at which the alert is sent and the frequency at which reminder emails are sent until the task is complete.</w:t>
      </w:r>
    </w:p>
    <w:p w14:paraId="534919F1" w14:textId="4FD5E146" w:rsidR="00B71161" w:rsidRDefault="00B71161" w:rsidP="003D2D43">
      <w:pPr>
        <w:pStyle w:val="UnorderedList2"/>
      </w:pPr>
      <w:r>
        <w:t xml:space="preserve">If you want to receive email notifications at specified intervals for tasks that require updates, in the </w:t>
      </w:r>
      <w:r w:rsidRPr="00943181">
        <w:rPr>
          <w:rStyle w:val="UIInteraction"/>
        </w:rPr>
        <w:t>Send a reminder when team members</w:t>
      </w:r>
      <w:r w:rsidR="00820F70">
        <w:rPr>
          <w:rStyle w:val="UIInteraction"/>
        </w:rPr>
        <w:t>’</w:t>
      </w:r>
      <w:r w:rsidRPr="00943181">
        <w:rPr>
          <w:rStyle w:val="UIInteraction"/>
        </w:rPr>
        <w:t xml:space="preserve"> task </w:t>
      </w:r>
      <w:r w:rsidR="00820F70">
        <w:rPr>
          <w:rStyle w:val="UIInteraction"/>
        </w:rPr>
        <w:t>has been</w:t>
      </w:r>
      <w:r w:rsidR="00820F70" w:rsidRPr="00943181">
        <w:rPr>
          <w:rStyle w:val="UIInteraction"/>
        </w:rPr>
        <w:t xml:space="preserve"> </w:t>
      </w:r>
      <w:r w:rsidRPr="00943181">
        <w:rPr>
          <w:rStyle w:val="UIInteraction"/>
        </w:rPr>
        <w:t>in progress but has no actual work</w:t>
      </w:r>
      <w:r>
        <w:t xml:space="preserve"> section, select the appropriate options to set email alerts to be sent when a task is started, but has not reported actual work, and have the alerts sent only to you, only to your resources, or both to you and your resources. You can also specify the number of days after the task has started that an alert is sent.</w:t>
      </w:r>
    </w:p>
    <w:p w14:paraId="534919F2" w14:textId="77777777" w:rsidR="00B71161" w:rsidRDefault="00B71161" w:rsidP="00943181">
      <w:pPr>
        <w:pStyle w:val="OrderedList1"/>
      </w:pPr>
      <w:r>
        <w:lastRenderedPageBreak/>
        <w:t>To establish alerts for your resource’s status reports configure the following:</w:t>
      </w:r>
    </w:p>
    <w:p w14:paraId="534919F3" w14:textId="644E85C2" w:rsidR="00B71161" w:rsidRDefault="00B71161" w:rsidP="003D2D43">
      <w:pPr>
        <w:pStyle w:val="UnorderedList2"/>
      </w:pPr>
      <w:r>
        <w:t xml:space="preserve">If you want to receive email notifications immediately when your resources send a status report, in the </w:t>
      </w:r>
      <w:r w:rsidRPr="00943181">
        <w:rPr>
          <w:rStyle w:val="UIInteraction"/>
        </w:rPr>
        <w:t>Status Report Alerts</w:t>
      </w:r>
      <w:r>
        <w:t>,</w:t>
      </w:r>
      <w:r w:rsidRPr="00943181">
        <w:rPr>
          <w:rStyle w:val="UIInteraction"/>
        </w:rPr>
        <w:t xml:space="preserve"> Alert me when my resources</w:t>
      </w:r>
      <w:r w:rsidR="0042396E">
        <w:rPr>
          <w:rStyle w:val="UIInteraction"/>
        </w:rPr>
        <w:t>:</w:t>
      </w:r>
      <w:r>
        <w:t xml:space="preserve"> section, select the checkbox to set email alerts to be sent when your resources submit a status report.</w:t>
      </w:r>
    </w:p>
    <w:p w14:paraId="534919F4" w14:textId="5EA8EB2F" w:rsidR="00B71161" w:rsidRDefault="00B71161" w:rsidP="003D2D43">
      <w:pPr>
        <w:pStyle w:val="UnorderedList2"/>
      </w:pPr>
      <w:r>
        <w:t xml:space="preserve">If you want to receive email notifications at specified intervals for upcoming status reports, in the </w:t>
      </w:r>
      <w:r w:rsidRPr="00943181">
        <w:rPr>
          <w:rStyle w:val="UIInteraction"/>
        </w:rPr>
        <w:t>Status Report Reminders</w:t>
      </w:r>
      <w:r>
        <w:t xml:space="preserve">, </w:t>
      </w:r>
      <w:r w:rsidRPr="00943181">
        <w:rPr>
          <w:rStyle w:val="UIInteraction"/>
        </w:rPr>
        <w:t xml:space="preserve">Send a reminder when </w:t>
      </w:r>
      <w:r w:rsidR="009C7FDD">
        <w:rPr>
          <w:rStyle w:val="UIInteraction"/>
        </w:rPr>
        <w:t xml:space="preserve">my resources’ </w:t>
      </w:r>
      <w:r w:rsidRPr="00943181">
        <w:rPr>
          <w:rStyle w:val="UIInteraction"/>
        </w:rPr>
        <w:t xml:space="preserve">status reports are due </w:t>
      </w:r>
      <w:r>
        <w:t>section, select the appropriate option set email alerts to be sent when a resource’s status report is due and have the alerts sent only to you, only to your resources, or both to you and your resources. You can also specify the number of days in advance of the due date for the status report at which the alert is sent.</w:t>
      </w:r>
    </w:p>
    <w:p w14:paraId="534919F5" w14:textId="11535EBE" w:rsidR="00B71161" w:rsidRDefault="00B71161" w:rsidP="003D2D43">
      <w:pPr>
        <w:pStyle w:val="UnorderedList2"/>
      </w:pPr>
      <w:r>
        <w:t>If you want to receive email notifications at specified intervals for overdue status reports, in the</w:t>
      </w:r>
      <w:r w:rsidR="0042396E">
        <w:t xml:space="preserve"> </w:t>
      </w:r>
      <w:r w:rsidR="0042396E" w:rsidRPr="00B4284C">
        <w:rPr>
          <w:rStyle w:val="UIInteraction"/>
        </w:rPr>
        <w:t>Status Report Reminders</w:t>
      </w:r>
      <w:r w:rsidR="0042396E">
        <w:t>,</w:t>
      </w:r>
      <w:r>
        <w:t xml:space="preserve"> </w:t>
      </w:r>
      <w:r w:rsidRPr="00943181">
        <w:rPr>
          <w:rStyle w:val="UIInteraction"/>
        </w:rPr>
        <w:t xml:space="preserve">Send a reminder when </w:t>
      </w:r>
      <w:r w:rsidR="009C7FDD">
        <w:rPr>
          <w:rStyle w:val="UIInteraction"/>
        </w:rPr>
        <w:t xml:space="preserve">my resources’ </w:t>
      </w:r>
      <w:r w:rsidRPr="00943181">
        <w:rPr>
          <w:rStyle w:val="UIInteraction"/>
        </w:rPr>
        <w:t>status reports are</w:t>
      </w:r>
      <w:r w:rsidR="009C7FDD">
        <w:rPr>
          <w:rStyle w:val="UIInteraction"/>
        </w:rPr>
        <w:t xml:space="preserve"> </w:t>
      </w:r>
      <w:r w:rsidRPr="00943181">
        <w:rPr>
          <w:rStyle w:val="UIInteraction"/>
        </w:rPr>
        <w:t>overdue</w:t>
      </w:r>
      <w:r>
        <w:t xml:space="preserve"> section, select the appropriate options to set email alerts to be sent when a resource’s status report is overdue and have the alerts sent only to you, only to your resources, or both to you and your resources. You can also specify the number of days past the due date for the status report at which the alert is sent and the frequency at which reminder emails are sent until the status report is submitted.</w:t>
      </w:r>
    </w:p>
    <w:p w14:paraId="42D99C61" w14:textId="77777777" w:rsidR="00821C04" w:rsidRDefault="00821C04" w:rsidP="00B4284C">
      <w:pPr>
        <w:pStyle w:val="OrderedList1"/>
      </w:pPr>
      <w:r>
        <w:t xml:space="preserve">In the </w:t>
      </w:r>
      <w:r w:rsidRPr="00746DBD">
        <w:rPr>
          <w:rStyle w:val="UIInteraction"/>
        </w:rPr>
        <w:t>Language Setting</w:t>
      </w:r>
      <w:r>
        <w:t xml:space="preserve"> section, select the language and format that you want to use for your notifications.</w:t>
      </w:r>
    </w:p>
    <w:p w14:paraId="27E62301" w14:textId="18F94637" w:rsidR="00821C04" w:rsidRDefault="00821C04" w:rsidP="00B4284C">
      <w:pPr>
        <w:pStyle w:val="OrderedList1"/>
      </w:pPr>
      <w:r>
        <w:t xml:space="preserve">Click </w:t>
      </w:r>
      <w:r w:rsidRPr="00746DBD">
        <w:rPr>
          <w:rStyle w:val="UIInteraction"/>
        </w:rPr>
        <w:t>Save</w:t>
      </w:r>
      <w:r>
        <w:t xml:space="preserve">. </w:t>
      </w:r>
    </w:p>
    <w:p w14:paraId="534919F6" w14:textId="77777777" w:rsidR="00B71161" w:rsidRDefault="00B71161" w:rsidP="00943181">
      <w:pPr>
        <w:pStyle w:val="Heading1"/>
      </w:pPr>
      <w:r>
        <w:lastRenderedPageBreak/>
        <w:t>Key Points to Remember</w:t>
      </w:r>
    </w:p>
    <w:p w14:paraId="534919F7" w14:textId="088EA249" w:rsidR="00B71161" w:rsidRDefault="00B71161" w:rsidP="00943181">
      <w:pPr>
        <w:pStyle w:val="UnorderedList1"/>
      </w:pPr>
      <w:r>
        <w:t xml:space="preserve">Capturing your </w:t>
      </w:r>
      <w:r w:rsidR="00EC6153">
        <w:t xml:space="preserve">Project Server </w:t>
      </w:r>
      <w:r>
        <w:t>environment preferences will streamline work and efficiencies will be gained.</w:t>
      </w:r>
    </w:p>
    <w:p w14:paraId="534919F8" w14:textId="0F4EE00D" w:rsidR="00B71161" w:rsidRDefault="00B71161" w:rsidP="00943181">
      <w:pPr>
        <w:pStyle w:val="UnorderedList1"/>
      </w:pPr>
      <w:r>
        <w:t xml:space="preserve">Caching enables quicker processing in synchronizations between Project </w:t>
      </w:r>
      <w:r w:rsidR="009A44FB">
        <w:t>Pro</w:t>
      </w:r>
      <w:r>
        <w:t xml:space="preserve"> and </w:t>
      </w:r>
      <w:r w:rsidR="009A44FB">
        <w:t>PWA</w:t>
      </w:r>
      <w:r>
        <w:t>.</w:t>
      </w:r>
    </w:p>
    <w:p w14:paraId="534919F9" w14:textId="77777777" w:rsidR="00B71161" w:rsidRDefault="00B71161" w:rsidP="00943181">
      <w:pPr>
        <w:pStyle w:val="UnorderedList1"/>
      </w:pPr>
      <w:r>
        <w:t>If performance is lagging, a project manager can clear the local cache to free up processing space.</w:t>
      </w:r>
    </w:p>
    <w:p w14:paraId="534919FA" w14:textId="2EB037D8" w:rsidR="00B71161" w:rsidRDefault="00B71161" w:rsidP="00943181">
      <w:pPr>
        <w:pStyle w:val="UnorderedList1"/>
      </w:pPr>
      <w:r>
        <w:t xml:space="preserve">Project managers should understand how the Project </w:t>
      </w:r>
      <w:r w:rsidR="00D97B12">
        <w:t xml:space="preserve">Server </w:t>
      </w:r>
      <w:r>
        <w:t>Queuing System works to be able to identify when there will be delays in refreshing of information.</w:t>
      </w:r>
    </w:p>
    <w:p w14:paraId="534919FB" w14:textId="25119C36" w:rsidR="004D22A5" w:rsidRPr="00B71161" w:rsidRDefault="00B71161" w:rsidP="00943181">
      <w:pPr>
        <w:pStyle w:val="UnorderedList1"/>
      </w:pPr>
      <w:r>
        <w:t xml:space="preserve">A project manager can set alerts and reminders for themselves and their team members for upcoming and overdue work. Team members can also set their own </w:t>
      </w:r>
      <w:r w:rsidR="009A44FB">
        <w:t xml:space="preserve">personal </w:t>
      </w:r>
      <w:r>
        <w:t>alerts and reminders for their tasks.</w:t>
      </w:r>
    </w:p>
    <w:sectPr w:rsidR="004D22A5" w:rsidRPr="00B71161" w:rsidSect="0036225E">
      <w:pgSz w:w="12240" w:h="15840"/>
      <w:pgMar w:top="1440" w:right="2880" w:bottom="28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32DCA" w14:textId="77777777" w:rsidR="00A47601" w:rsidRDefault="00A47601" w:rsidP="00A47601">
      <w:pPr>
        <w:spacing w:after="0" w:line="240" w:lineRule="auto"/>
      </w:pPr>
      <w:r>
        <w:separator/>
      </w:r>
    </w:p>
  </w:endnote>
  <w:endnote w:type="continuationSeparator" w:id="0">
    <w:p w14:paraId="09F4E9A3" w14:textId="77777777" w:rsidR="00A47601" w:rsidRDefault="00A47601" w:rsidP="00A4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7B3C5" w14:textId="77777777" w:rsidR="00A47601" w:rsidRDefault="00A47601" w:rsidP="00A47601">
      <w:pPr>
        <w:spacing w:after="0" w:line="240" w:lineRule="auto"/>
      </w:pPr>
      <w:r>
        <w:separator/>
      </w:r>
    </w:p>
  </w:footnote>
  <w:footnote w:type="continuationSeparator" w:id="0">
    <w:p w14:paraId="4DCA0E4E" w14:textId="77777777" w:rsidR="00A47601" w:rsidRDefault="00A47601" w:rsidP="00A47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5"/>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3"/>
  </w:num>
  <w:num w:numId="12">
    <w:abstractNumId w:val="6"/>
  </w:num>
  <w:num w:numId="13">
    <w:abstractNumId w:val="4"/>
  </w:num>
  <w:num w:numId="14">
    <w:abstractNumId w:val="5"/>
  </w:num>
  <w:num w:numId="15">
    <w:abstractNumId w:val="5"/>
  </w:num>
  <w:num w:numId="16">
    <w:abstractNumId w:val="4"/>
  </w:num>
  <w:num w:numId="17">
    <w:abstractNumId w:val="6"/>
  </w:num>
  <w:num w:numId="18">
    <w:abstractNumId w:val="3"/>
  </w:num>
  <w:num w:numId="19">
    <w:abstractNumId w:val="5"/>
  </w:num>
  <w:num w:numId="20">
    <w:abstractNumId w:val="4"/>
  </w:num>
  <w:num w:numId="21">
    <w:abstractNumId w:val="6"/>
  </w:num>
  <w:num w:numId="22">
    <w:abstractNumId w:val="3"/>
  </w:num>
  <w:num w:numId="23">
    <w:abstractNumId w:val="2"/>
    <w:lvlOverride w:ilvl="0">
      <w:startOverride w:val="1"/>
    </w:lvlOverride>
  </w:num>
  <w:num w:numId="24">
    <w:abstractNumId w:val="0"/>
    <w:lvlOverride w:ilvl="0">
      <w:startOverride w:val="1"/>
    </w:lvlOverride>
  </w:num>
  <w:num w:numId="25">
    <w:abstractNumId w:val="2"/>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2"/>
  </w:num>
  <w:num w:numId="29">
    <w:abstractNumId w:val="2"/>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61"/>
    <w:rsid w:val="00025B72"/>
    <w:rsid w:val="00035409"/>
    <w:rsid w:val="000362F0"/>
    <w:rsid w:val="000370A6"/>
    <w:rsid w:val="000427D4"/>
    <w:rsid w:val="00043CB4"/>
    <w:rsid w:val="0005493F"/>
    <w:rsid w:val="00055168"/>
    <w:rsid w:val="00060C25"/>
    <w:rsid w:val="00064750"/>
    <w:rsid w:val="00074C3B"/>
    <w:rsid w:val="00084E61"/>
    <w:rsid w:val="00093B9D"/>
    <w:rsid w:val="000A7D65"/>
    <w:rsid w:val="000C4468"/>
    <w:rsid w:val="000C5788"/>
    <w:rsid w:val="000C7925"/>
    <w:rsid w:val="000E293A"/>
    <w:rsid w:val="000E446C"/>
    <w:rsid w:val="000F1A90"/>
    <w:rsid w:val="000F795B"/>
    <w:rsid w:val="00114808"/>
    <w:rsid w:val="001278F0"/>
    <w:rsid w:val="00133FB1"/>
    <w:rsid w:val="00136EB2"/>
    <w:rsid w:val="00140572"/>
    <w:rsid w:val="00156A87"/>
    <w:rsid w:val="00156C0F"/>
    <w:rsid w:val="00165260"/>
    <w:rsid w:val="00183414"/>
    <w:rsid w:val="001858B7"/>
    <w:rsid w:val="001A3CAE"/>
    <w:rsid w:val="001A4C7F"/>
    <w:rsid w:val="001B4377"/>
    <w:rsid w:val="001C2A44"/>
    <w:rsid w:val="001D2C2B"/>
    <w:rsid w:val="002014E9"/>
    <w:rsid w:val="00214560"/>
    <w:rsid w:val="0021607C"/>
    <w:rsid w:val="00226FDD"/>
    <w:rsid w:val="002364AE"/>
    <w:rsid w:val="002377E2"/>
    <w:rsid w:val="002570BF"/>
    <w:rsid w:val="00270BC0"/>
    <w:rsid w:val="002A7B35"/>
    <w:rsid w:val="002B112D"/>
    <w:rsid w:val="002C447B"/>
    <w:rsid w:val="002D005A"/>
    <w:rsid w:val="002E0B7B"/>
    <w:rsid w:val="002E26CD"/>
    <w:rsid w:val="002E3112"/>
    <w:rsid w:val="002F0ECA"/>
    <w:rsid w:val="002F1EBC"/>
    <w:rsid w:val="0030163E"/>
    <w:rsid w:val="00304069"/>
    <w:rsid w:val="00305C36"/>
    <w:rsid w:val="00315AC7"/>
    <w:rsid w:val="00320A8F"/>
    <w:rsid w:val="003225CD"/>
    <w:rsid w:val="00323217"/>
    <w:rsid w:val="00326C9C"/>
    <w:rsid w:val="00327540"/>
    <w:rsid w:val="00330174"/>
    <w:rsid w:val="00332CE4"/>
    <w:rsid w:val="00337776"/>
    <w:rsid w:val="00354D9C"/>
    <w:rsid w:val="0036225E"/>
    <w:rsid w:val="003714DD"/>
    <w:rsid w:val="003B33E1"/>
    <w:rsid w:val="003B7022"/>
    <w:rsid w:val="003B76D9"/>
    <w:rsid w:val="003C1C0E"/>
    <w:rsid w:val="003C41DB"/>
    <w:rsid w:val="003D2D43"/>
    <w:rsid w:val="003D565B"/>
    <w:rsid w:val="003D6D5A"/>
    <w:rsid w:val="003E0226"/>
    <w:rsid w:val="003E2AE2"/>
    <w:rsid w:val="003E4190"/>
    <w:rsid w:val="0041252F"/>
    <w:rsid w:val="004156D6"/>
    <w:rsid w:val="0042396E"/>
    <w:rsid w:val="00425F3E"/>
    <w:rsid w:val="00444369"/>
    <w:rsid w:val="004452CA"/>
    <w:rsid w:val="00455F91"/>
    <w:rsid w:val="00457744"/>
    <w:rsid w:val="00461A7F"/>
    <w:rsid w:val="00470592"/>
    <w:rsid w:val="00471354"/>
    <w:rsid w:val="0048254B"/>
    <w:rsid w:val="004D074E"/>
    <w:rsid w:val="004D22A5"/>
    <w:rsid w:val="004E2CB4"/>
    <w:rsid w:val="005116E1"/>
    <w:rsid w:val="005154EF"/>
    <w:rsid w:val="00530C1D"/>
    <w:rsid w:val="0053131E"/>
    <w:rsid w:val="005329E7"/>
    <w:rsid w:val="005506AC"/>
    <w:rsid w:val="005528AF"/>
    <w:rsid w:val="00583417"/>
    <w:rsid w:val="00596AD5"/>
    <w:rsid w:val="005B32EB"/>
    <w:rsid w:val="005C5460"/>
    <w:rsid w:val="005C7BB0"/>
    <w:rsid w:val="005E052F"/>
    <w:rsid w:val="0060310A"/>
    <w:rsid w:val="00611EE4"/>
    <w:rsid w:val="006224DD"/>
    <w:rsid w:val="00623D13"/>
    <w:rsid w:val="00626C80"/>
    <w:rsid w:val="0063237E"/>
    <w:rsid w:val="00632B49"/>
    <w:rsid w:val="006507D6"/>
    <w:rsid w:val="00653A6B"/>
    <w:rsid w:val="00653FDC"/>
    <w:rsid w:val="006611D0"/>
    <w:rsid w:val="00667180"/>
    <w:rsid w:val="00673447"/>
    <w:rsid w:val="006749B0"/>
    <w:rsid w:val="00694469"/>
    <w:rsid w:val="006B229A"/>
    <w:rsid w:val="006B50B1"/>
    <w:rsid w:val="006D07BF"/>
    <w:rsid w:val="006D351A"/>
    <w:rsid w:val="006F33A3"/>
    <w:rsid w:val="006F367A"/>
    <w:rsid w:val="006F39F1"/>
    <w:rsid w:val="006F4EA9"/>
    <w:rsid w:val="0070590E"/>
    <w:rsid w:val="00710D18"/>
    <w:rsid w:val="00732904"/>
    <w:rsid w:val="007468B4"/>
    <w:rsid w:val="00746DBD"/>
    <w:rsid w:val="007535A4"/>
    <w:rsid w:val="00753CBD"/>
    <w:rsid w:val="00764823"/>
    <w:rsid w:val="00771448"/>
    <w:rsid w:val="00786DBF"/>
    <w:rsid w:val="00791C3F"/>
    <w:rsid w:val="007A2B35"/>
    <w:rsid w:val="007A7656"/>
    <w:rsid w:val="007B36CE"/>
    <w:rsid w:val="007C4689"/>
    <w:rsid w:val="007C6C05"/>
    <w:rsid w:val="007D35B6"/>
    <w:rsid w:val="007F1B1E"/>
    <w:rsid w:val="00810FEF"/>
    <w:rsid w:val="00813319"/>
    <w:rsid w:val="00815E2B"/>
    <w:rsid w:val="00816C46"/>
    <w:rsid w:val="00816F14"/>
    <w:rsid w:val="00820F70"/>
    <w:rsid w:val="008216C1"/>
    <w:rsid w:val="00821C04"/>
    <w:rsid w:val="00851DEC"/>
    <w:rsid w:val="00854845"/>
    <w:rsid w:val="00855AF1"/>
    <w:rsid w:val="008562E1"/>
    <w:rsid w:val="00857A5E"/>
    <w:rsid w:val="00861462"/>
    <w:rsid w:val="00872675"/>
    <w:rsid w:val="0088660B"/>
    <w:rsid w:val="00897863"/>
    <w:rsid w:val="008B72CE"/>
    <w:rsid w:val="008D3B09"/>
    <w:rsid w:val="008D5361"/>
    <w:rsid w:val="008E7855"/>
    <w:rsid w:val="0090385B"/>
    <w:rsid w:val="00910E53"/>
    <w:rsid w:val="00914C3B"/>
    <w:rsid w:val="00930A27"/>
    <w:rsid w:val="00943181"/>
    <w:rsid w:val="009566CE"/>
    <w:rsid w:val="00964FDE"/>
    <w:rsid w:val="0097639E"/>
    <w:rsid w:val="00981732"/>
    <w:rsid w:val="00987EB6"/>
    <w:rsid w:val="00990984"/>
    <w:rsid w:val="009A44FB"/>
    <w:rsid w:val="009B24DB"/>
    <w:rsid w:val="009C4DC1"/>
    <w:rsid w:val="009C7FDD"/>
    <w:rsid w:val="009D03E4"/>
    <w:rsid w:val="009D43EA"/>
    <w:rsid w:val="009D75AF"/>
    <w:rsid w:val="009F26AD"/>
    <w:rsid w:val="009F64DE"/>
    <w:rsid w:val="009F677F"/>
    <w:rsid w:val="00A06D03"/>
    <w:rsid w:val="00A26C02"/>
    <w:rsid w:val="00A4109B"/>
    <w:rsid w:val="00A4353E"/>
    <w:rsid w:val="00A47601"/>
    <w:rsid w:val="00A51A30"/>
    <w:rsid w:val="00A5256D"/>
    <w:rsid w:val="00A55EA8"/>
    <w:rsid w:val="00A56F95"/>
    <w:rsid w:val="00A62511"/>
    <w:rsid w:val="00A70F45"/>
    <w:rsid w:val="00A8342D"/>
    <w:rsid w:val="00A91625"/>
    <w:rsid w:val="00A97803"/>
    <w:rsid w:val="00AA4847"/>
    <w:rsid w:val="00AD4A6B"/>
    <w:rsid w:val="00AE1697"/>
    <w:rsid w:val="00AF59CB"/>
    <w:rsid w:val="00B00F76"/>
    <w:rsid w:val="00B079CC"/>
    <w:rsid w:val="00B17866"/>
    <w:rsid w:val="00B312D5"/>
    <w:rsid w:val="00B3514C"/>
    <w:rsid w:val="00B4284C"/>
    <w:rsid w:val="00B47557"/>
    <w:rsid w:val="00B50C90"/>
    <w:rsid w:val="00B57D63"/>
    <w:rsid w:val="00B71161"/>
    <w:rsid w:val="00B717A1"/>
    <w:rsid w:val="00B80F71"/>
    <w:rsid w:val="00B8253A"/>
    <w:rsid w:val="00B87436"/>
    <w:rsid w:val="00B97C47"/>
    <w:rsid w:val="00BB3F9D"/>
    <w:rsid w:val="00BB7728"/>
    <w:rsid w:val="00BC5409"/>
    <w:rsid w:val="00BC6B8E"/>
    <w:rsid w:val="00C278E9"/>
    <w:rsid w:val="00C3650C"/>
    <w:rsid w:val="00C44F52"/>
    <w:rsid w:val="00C579F0"/>
    <w:rsid w:val="00C64A66"/>
    <w:rsid w:val="00C66429"/>
    <w:rsid w:val="00C86345"/>
    <w:rsid w:val="00C96356"/>
    <w:rsid w:val="00CB05F7"/>
    <w:rsid w:val="00CB0950"/>
    <w:rsid w:val="00CB4E6F"/>
    <w:rsid w:val="00CB68AF"/>
    <w:rsid w:val="00CC4FBB"/>
    <w:rsid w:val="00CD4CBC"/>
    <w:rsid w:val="00CF1469"/>
    <w:rsid w:val="00CF1F60"/>
    <w:rsid w:val="00CF496D"/>
    <w:rsid w:val="00D00531"/>
    <w:rsid w:val="00D03857"/>
    <w:rsid w:val="00D04804"/>
    <w:rsid w:val="00D1413B"/>
    <w:rsid w:val="00D2037A"/>
    <w:rsid w:val="00D31C00"/>
    <w:rsid w:val="00D36E3A"/>
    <w:rsid w:val="00D40AB0"/>
    <w:rsid w:val="00D40FCC"/>
    <w:rsid w:val="00D4155C"/>
    <w:rsid w:val="00D739F4"/>
    <w:rsid w:val="00D82554"/>
    <w:rsid w:val="00D83829"/>
    <w:rsid w:val="00D90759"/>
    <w:rsid w:val="00D9311B"/>
    <w:rsid w:val="00D9314F"/>
    <w:rsid w:val="00D97B12"/>
    <w:rsid w:val="00D97DD1"/>
    <w:rsid w:val="00DB37AB"/>
    <w:rsid w:val="00DC007F"/>
    <w:rsid w:val="00DC2A27"/>
    <w:rsid w:val="00DC4602"/>
    <w:rsid w:val="00DE0D34"/>
    <w:rsid w:val="00DE6345"/>
    <w:rsid w:val="00DF6E7C"/>
    <w:rsid w:val="00DF7701"/>
    <w:rsid w:val="00E11332"/>
    <w:rsid w:val="00E14DC4"/>
    <w:rsid w:val="00E41D18"/>
    <w:rsid w:val="00E57080"/>
    <w:rsid w:val="00E706A4"/>
    <w:rsid w:val="00E7266F"/>
    <w:rsid w:val="00E73CE3"/>
    <w:rsid w:val="00E85138"/>
    <w:rsid w:val="00E9046A"/>
    <w:rsid w:val="00EC4948"/>
    <w:rsid w:val="00EC6153"/>
    <w:rsid w:val="00EC7313"/>
    <w:rsid w:val="00EE7CA2"/>
    <w:rsid w:val="00F061F5"/>
    <w:rsid w:val="00F15553"/>
    <w:rsid w:val="00F15AC9"/>
    <w:rsid w:val="00F37BEE"/>
    <w:rsid w:val="00F47D2A"/>
    <w:rsid w:val="00F564E9"/>
    <w:rsid w:val="00F63356"/>
    <w:rsid w:val="00F657AF"/>
    <w:rsid w:val="00F75D1C"/>
    <w:rsid w:val="00F76D15"/>
    <w:rsid w:val="00F830E0"/>
    <w:rsid w:val="00F92AD2"/>
    <w:rsid w:val="00F962CB"/>
    <w:rsid w:val="00FB35E4"/>
    <w:rsid w:val="00FE3F7C"/>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19A4"/>
  <w15:docId w15:val="{F27CA6D2-24AE-43B1-B338-FA1C5BD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8E9"/>
  </w:style>
  <w:style w:type="paragraph" w:styleId="Heading1">
    <w:name w:val="heading 1"/>
    <w:basedOn w:val="Normal"/>
    <w:next w:val="Normal"/>
    <w:link w:val="Heading1Char"/>
    <w:uiPriority w:val="5"/>
    <w:qFormat/>
    <w:rsid w:val="00183414"/>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183414"/>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183414"/>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183414"/>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1834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1834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1834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1834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1834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14"/>
    <w:rPr>
      <w:color w:val="0000FF" w:themeColor="hyperlink"/>
      <w:u w:val="single"/>
    </w:rPr>
  </w:style>
  <w:style w:type="paragraph" w:customStyle="1" w:styleId="UnorderedList1">
    <w:name w:val="Unordered List 1"/>
    <w:basedOn w:val="ListParagraph"/>
    <w:uiPriority w:val="6"/>
    <w:qFormat/>
    <w:rsid w:val="008D5361"/>
    <w:pPr>
      <w:numPr>
        <w:numId w:val="19"/>
      </w:numPr>
      <w:spacing w:after="0"/>
      <w:ind w:left="720"/>
    </w:pPr>
  </w:style>
  <w:style w:type="character" w:customStyle="1" w:styleId="Heading1Char">
    <w:name w:val="Heading 1 Char"/>
    <w:basedOn w:val="DefaultParagraphFont"/>
    <w:link w:val="Heading1"/>
    <w:uiPriority w:val="5"/>
    <w:rsid w:val="00183414"/>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183414"/>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183414"/>
    <w:pPr>
      <w:ind w:left="720"/>
      <w:contextualSpacing/>
    </w:pPr>
  </w:style>
  <w:style w:type="paragraph" w:styleId="BalloonText">
    <w:name w:val="Balloon Text"/>
    <w:basedOn w:val="Normal"/>
    <w:link w:val="BalloonTextChar"/>
    <w:uiPriority w:val="99"/>
    <w:semiHidden/>
    <w:rsid w:val="0018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14"/>
    <w:rPr>
      <w:rFonts w:ascii="Tahoma" w:hAnsi="Tahoma" w:cs="Tahoma"/>
      <w:sz w:val="16"/>
      <w:szCs w:val="16"/>
    </w:rPr>
  </w:style>
  <w:style w:type="paragraph" w:customStyle="1" w:styleId="FigureCaption">
    <w:name w:val="Figure Caption"/>
    <w:basedOn w:val="Normal"/>
    <w:uiPriority w:val="4"/>
    <w:qFormat/>
    <w:rsid w:val="00183414"/>
    <w:pPr>
      <w:numPr>
        <w:numId w:val="8"/>
      </w:numPr>
    </w:pPr>
    <w:rPr>
      <w:b/>
      <w:color w:val="595959" w:themeColor="text1" w:themeTint="A6"/>
    </w:rPr>
  </w:style>
  <w:style w:type="paragraph" w:styleId="DocumentMap">
    <w:name w:val="Document Map"/>
    <w:basedOn w:val="Normal"/>
    <w:link w:val="DocumentMapChar"/>
    <w:uiPriority w:val="99"/>
    <w:semiHidden/>
    <w:rsid w:val="001834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3414"/>
    <w:rPr>
      <w:rFonts w:ascii="Tahoma" w:hAnsi="Tahoma" w:cs="Tahoma"/>
      <w:sz w:val="16"/>
      <w:szCs w:val="16"/>
    </w:rPr>
  </w:style>
  <w:style w:type="character" w:customStyle="1" w:styleId="Heading3Char">
    <w:name w:val="Heading 3 Char"/>
    <w:basedOn w:val="DefaultParagraphFont"/>
    <w:link w:val="Heading3"/>
    <w:uiPriority w:val="5"/>
    <w:rsid w:val="00183414"/>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C278E9"/>
    <w:rPr>
      <w:b/>
      <w:bCs/>
    </w:rPr>
  </w:style>
  <w:style w:type="character" w:customStyle="1" w:styleId="Importantterm">
    <w:name w:val="Important term"/>
    <w:basedOn w:val="DefaultParagraphFont"/>
    <w:uiPriority w:val="1"/>
    <w:qFormat/>
    <w:rsid w:val="00C278E9"/>
    <w:rPr>
      <w:b/>
      <w:i w:val="0"/>
      <w:iCs/>
      <w:color w:val="943634" w:themeColor="accent2" w:themeShade="BF"/>
    </w:rPr>
  </w:style>
  <w:style w:type="character" w:customStyle="1" w:styleId="Code">
    <w:name w:val="Code"/>
    <w:basedOn w:val="DefaultParagraphFont"/>
    <w:uiPriority w:val="2"/>
    <w:qFormat/>
    <w:rsid w:val="00183414"/>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183414"/>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183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183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183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183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183414"/>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83414"/>
    <w:pPr>
      <w:numPr>
        <w:numId w:val="9"/>
      </w:numPr>
      <w:spacing w:after="0"/>
    </w:pPr>
  </w:style>
  <w:style w:type="paragraph" w:customStyle="1" w:styleId="OrderedList2">
    <w:name w:val="Ordered List 2"/>
    <w:basedOn w:val="OrderedList1"/>
    <w:uiPriority w:val="7"/>
    <w:qFormat/>
    <w:rsid w:val="00183414"/>
    <w:pPr>
      <w:numPr>
        <w:numId w:val="10"/>
      </w:numPr>
    </w:pPr>
  </w:style>
  <w:style w:type="paragraph" w:customStyle="1" w:styleId="UnorderedList2">
    <w:name w:val="Unordered List 2"/>
    <w:basedOn w:val="UnorderedList1"/>
    <w:uiPriority w:val="6"/>
    <w:unhideWhenUsed/>
    <w:qFormat/>
    <w:rsid w:val="008D5361"/>
    <w:pPr>
      <w:numPr>
        <w:numId w:val="20"/>
      </w:numPr>
      <w:ind w:left="1080"/>
    </w:pPr>
  </w:style>
  <w:style w:type="paragraph" w:customStyle="1" w:styleId="UnorderedList3">
    <w:name w:val="Unordered List 3"/>
    <w:basedOn w:val="UnorderedList2"/>
    <w:uiPriority w:val="6"/>
    <w:unhideWhenUsed/>
    <w:qFormat/>
    <w:rsid w:val="008D5361"/>
    <w:pPr>
      <w:numPr>
        <w:numId w:val="21"/>
      </w:numPr>
      <w:ind w:left="1440"/>
    </w:pPr>
  </w:style>
  <w:style w:type="character" w:customStyle="1" w:styleId="Cite">
    <w:name w:val="Cite"/>
    <w:basedOn w:val="DefaultParagraphFont"/>
    <w:uiPriority w:val="3"/>
    <w:qFormat/>
    <w:rsid w:val="00183414"/>
    <w:rPr>
      <w:i/>
    </w:rPr>
  </w:style>
  <w:style w:type="paragraph" w:customStyle="1" w:styleId="CalloutPMBOK">
    <w:name w:val="Callout | PMBOK"/>
    <w:basedOn w:val="Normal"/>
    <w:uiPriority w:val="9"/>
    <w:qFormat/>
    <w:rsid w:val="00183414"/>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183414"/>
    <w:pPr>
      <w:shd w:val="clear" w:color="F2F2F2" w:themeColor="background1" w:themeShade="F2" w:fill="D9D9D9" w:themeFill="background1" w:themeFillShade="D9"/>
    </w:pPr>
  </w:style>
  <w:style w:type="paragraph" w:customStyle="1" w:styleId="CalloutTip">
    <w:name w:val="Callout | Tip"/>
    <w:basedOn w:val="CalloutNote"/>
    <w:uiPriority w:val="9"/>
    <w:qFormat/>
    <w:rsid w:val="00183414"/>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183414"/>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183414"/>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165260"/>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183414"/>
    <w:pPr>
      <w:ind w:left="1080"/>
    </w:pPr>
  </w:style>
  <w:style w:type="paragraph" w:customStyle="1" w:styleId="ListParagraph1">
    <w:name w:val="List Paragraph 1"/>
    <w:basedOn w:val="ListParagraph"/>
    <w:uiPriority w:val="8"/>
    <w:qFormat/>
    <w:rsid w:val="00183414"/>
  </w:style>
  <w:style w:type="paragraph" w:customStyle="1" w:styleId="ListParagraph3">
    <w:name w:val="List Paragraph 3"/>
    <w:basedOn w:val="ListParagraph2"/>
    <w:uiPriority w:val="8"/>
    <w:qFormat/>
    <w:rsid w:val="00183414"/>
    <w:pPr>
      <w:ind w:left="1440"/>
    </w:pPr>
  </w:style>
  <w:style w:type="table" w:styleId="TableGrid">
    <w:name w:val="Table Grid"/>
    <w:basedOn w:val="TableNormal"/>
    <w:uiPriority w:val="59"/>
    <w:rsid w:val="0018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8D5361"/>
    <w:pPr>
      <w:keepNext/>
      <w:numPr>
        <w:numId w:val="22"/>
      </w:numPr>
      <w:spacing w:before="400" w:after="0"/>
      <w:ind w:left="1080" w:hanging="1080"/>
    </w:pPr>
    <w:rPr>
      <w:color w:val="262626" w:themeColor="text1" w:themeTint="D9"/>
    </w:rPr>
  </w:style>
  <w:style w:type="paragraph" w:customStyle="1" w:styleId="CalloutTextmain">
    <w:name w:val="Callout Text (main)"/>
    <w:basedOn w:val="Normal"/>
    <w:uiPriority w:val="99"/>
    <w:semiHidden/>
    <w:rsid w:val="00183414"/>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183414"/>
    <w:rPr>
      <w:rFonts w:ascii="Times New Roman" w:hAnsi="Times New Roman" w:cs="Times New Roman"/>
      <w:color w:val="FF0000"/>
      <w:spacing w:val="0"/>
      <w:w w:val="100"/>
      <w:sz w:val="20"/>
      <w:szCs w:val="20"/>
      <w:u w:val="none"/>
      <w:vertAlign w:val="baseline"/>
      <w:lang w:val="en-US"/>
    </w:rPr>
  </w:style>
  <w:style w:type="character" w:styleId="CommentReference">
    <w:name w:val="annotation reference"/>
    <w:basedOn w:val="DefaultParagraphFont"/>
    <w:uiPriority w:val="99"/>
    <w:semiHidden/>
    <w:rsid w:val="00E11332"/>
    <w:rPr>
      <w:sz w:val="16"/>
      <w:szCs w:val="16"/>
    </w:rPr>
  </w:style>
  <w:style w:type="paragraph" w:styleId="CommentText">
    <w:name w:val="annotation text"/>
    <w:basedOn w:val="Normal"/>
    <w:link w:val="CommentTextChar"/>
    <w:uiPriority w:val="99"/>
    <w:semiHidden/>
    <w:rsid w:val="00E11332"/>
    <w:pPr>
      <w:spacing w:line="240" w:lineRule="auto"/>
    </w:pPr>
    <w:rPr>
      <w:sz w:val="20"/>
      <w:szCs w:val="20"/>
    </w:rPr>
  </w:style>
  <w:style w:type="character" w:customStyle="1" w:styleId="CommentTextChar">
    <w:name w:val="Comment Text Char"/>
    <w:basedOn w:val="DefaultParagraphFont"/>
    <w:link w:val="CommentText"/>
    <w:uiPriority w:val="99"/>
    <w:semiHidden/>
    <w:rsid w:val="00E11332"/>
    <w:rPr>
      <w:sz w:val="20"/>
      <w:szCs w:val="20"/>
    </w:rPr>
  </w:style>
  <w:style w:type="paragraph" w:styleId="CommentSubject">
    <w:name w:val="annotation subject"/>
    <w:basedOn w:val="CommentText"/>
    <w:next w:val="CommentText"/>
    <w:link w:val="CommentSubjectChar"/>
    <w:uiPriority w:val="99"/>
    <w:semiHidden/>
    <w:rsid w:val="00E11332"/>
    <w:rPr>
      <w:b/>
      <w:bCs/>
    </w:rPr>
  </w:style>
  <w:style w:type="character" w:customStyle="1" w:styleId="CommentSubjectChar">
    <w:name w:val="Comment Subject Char"/>
    <w:basedOn w:val="CommentTextChar"/>
    <w:link w:val="CommentSubject"/>
    <w:uiPriority w:val="99"/>
    <w:semiHidden/>
    <w:rsid w:val="00E11332"/>
    <w:rPr>
      <w:b/>
      <w:bCs/>
      <w:sz w:val="20"/>
      <w:szCs w:val="20"/>
    </w:rPr>
  </w:style>
  <w:style w:type="paragraph" w:styleId="Header">
    <w:name w:val="header"/>
    <w:basedOn w:val="Normal"/>
    <w:link w:val="HeaderChar"/>
    <w:uiPriority w:val="99"/>
    <w:unhideWhenUsed/>
    <w:rsid w:val="00A4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601"/>
  </w:style>
  <w:style w:type="paragraph" w:styleId="Footer">
    <w:name w:val="footer"/>
    <w:basedOn w:val="Normal"/>
    <w:link w:val="FooterChar"/>
    <w:uiPriority w:val="99"/>
    <w:unhideWhenUsed/>
    <w:rsid w:val="00A4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THEVAULT-468-12</_dlc_DocId>
    <_dlc_DocIdUrl xmlns="93c2c0a6-ca45-4a0e-8e57-b246e65d93c6">
      <Url>https://intranet.advisicon.com:447/dept/Authoring/_layouts/DocIdRedir.aspx?ID=THEVAULT-468-12</Url>
      <Description>THEVAULT-468-12</Description>
    </_dlc_DocIdUrl>
    <Assigned_x0020_to0 xmlns="35653fd7-7c6a-4f53-911e-88d9ac287fb3">
      <UserInfo>
        <DisplayName>Jeff Jacobson</DisplayName>
        <AccountId>153</AccountId>
        <AccountType/>
      </UserInfo>
    </Assigned_x0020_to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1F0B-477C-4338-A8AD-2D821112F079}">
  <ds:schemaRefs>
    <ds:schemaRef ds:uri="http://schemas.microsoft.com/sharepoint/events"/>
  </ds:schemaRefs>
</ds:datastoreItem>
</file>

<file path=customXml/itemProps2.xml><?xml version="1.0" encoding="utf-8"?>
<ds:datastoreItem xmlns:ds="http://schemas.openxmlformats.org/officeDocument/2006/customXml" ds:itemID="{6E774B40-0003-470F-9E61-EF2B473C8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80D61-D3B1-4E06-BBDD-D5D447DA2088}">
  <ds:schemaRefs>
    <ds:schemaRef ds:uri="http://schemas.microsoft.com/sharepoint/v3/contenttype/forms"/>
  </ds:schemaRefs>
</ds:datastoreItem>
</file>

<file path=customXml/itemProps4.xml><?xml version="1.0" encoding="utf-8"?>
<ds:datastoreItem xmlns:ds="http://schemas.openxmlformats.org/officeDocument/2006/customXml" ds:itemID="{2D82F5AE-8FD3-41D4-8F79-3D509C1C180B}">
  <ds:schemaRefs>
    <ds:schemaRef ds:uri="http://purl.org/dc/terms/"/>
    <ds:schemaRef ds:uri="93c2c0a6-ca45-4a0e-8e57-b246e65d93c6"/>
    <ds:schemaRef ds:uri="http://www.w3.org/XML/1998/namespace"/>
    <ds:schemaRef ds:uri="http://schemas.microsoft.com/office/2006/metadata/properties"/>
    <ds:schemaRef ds:uri="http://purl.org/dc/elements/1.1/"/>
    <ds:schemaRef ds:uri="http://schemas.microsoft.com/office/2006/documentManagement/types"/>
    <ds:schemaRef ds:uri="http://purl.org/dc/dcmitype/"/>
    <ds:schemaRef ds:uri="35653fd7-7c6a-4f53-911e-88d9ac287fb3"/>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42156F59-3E3B-437F-BC41-BB61BE01A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1339</TotalTime>
  <Pages>15</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Managing Project Manager Preferences</vt:lpstr>
    </vt:vector>
  </TitlesOfParts>
  <Company>Advisicon Inc.</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Project Manager Preferences</dc:title>
  <dc:creator>Jeff Jacobson</dc:creator>
  <cp:keywords>MSPS2010:PM;Project Manager;Project Server 2010</cp:keywords>
  <cp:lastModifiedBy>Jeff Jacobson</cp:lastModifiedBy>
  <cp:revision>107</cp:revision>
  <dcterms:created xsi:type="dcterms:W3CDTF">2014-01-01T20:52:00Z</dcterms:created>
  <dcterms:modified xsi:type="dcterms:W3CDTF">2014-01-27T18:30:00Z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0x01010024BB5E363CFE964F9811D338B4A68B5F</vt:lpwstr>
  </property>
  <property fmtid="{D5CDD505-2E9C-101B-9397-08002B2CF9AE}" pid="3" name="_dlc_DocIdItemGuid">
    <vt:lpwstr>f8603862-6fb3-4df7-843c-6a57df6be8ea</vt:lpwstr>
  </property>
</Properties>
</file>