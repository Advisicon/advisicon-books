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F5978" w14:textId="7E809919" w:rsidR="00202017" w:rsidRDefault="00650012" w:rsidP="00202017">
      <w:pPr>
        <w:pStyle w:val="Heading1"/>
      </w:pPr>
      <w:bookmarkStart w:id="0" w:name="_GoBack"/>
      <w:bookmarkEnd w:id="0"/>
      <w:r>
        <w:t>Overview</w:t>
      </w:r>
    </w:p>
    <w:p w14:paraId="788F94B8" w14:textId="3CA5AD73" w:rsidR="00650012" w:rsidRDefault="00650012" w:rsidP="00202017">
      <w:r>
        <w:t>Upon completion of this chapter, the participant will be able to:</w:t>
      </w:r>
    </w:p>
    <w:p w14:paraId="0EA0B1A6" w14:textId="77777777" w:rsidR="00811EF8" w:rsidRDefault="00811EF8" w:rsidP="00811EF8">
      <w:pPr>
        <w:pStyle w:val="UnorderedList1"/>
      </w:pPr>
      <w:r>
        <w:t xml:space="preserve">Explain what causes an </w:t>
      </w:r>
      <w:proofErr w:type="spellStart"/>
      <w:r>
        <w:t>overallocated</w:t>
      </w:r>
      <w:proofErr w:type="spellEnd"/>
      <w:r>
        <w:t xml:space="preserve"> resource.</w:t>
      </w:r>
    </w:p>
    <w:p w14:paraId="45CBEE31" w14:textId="77777777" w:rsidR="00811EF8" w:rsidRDefault="00811EF8" w:rsidP="00811EF8">
      <w:pPr>
        <w:pStyle w:val="UnorderedList1"/>
      </w:pPr>
      <w:r>
        <w:t xml:space="preserve">List techniques to solve resource </w:t>
      </w:r>
      <w:proofErr w:type="spellStart"/>
      <w:r>
        <w:t>overallocations</w:t>
      </w:r>
      <w:proofErr w:type="spellEnd"/>
      <w:r>
        <w:t>.</w:t>
      </w:r>
    </w:p>
    <w:p w14:paraId="3B7DB32E" w14:textId="77777777" w:rsidR="00811EF8" w:rsidRDefault="00811EF8" w:rsidP="00811EF8">
      <w:pPr>
        <w:pStyle w:val="UnorderedList1"/>
      </w:pPr>
      <w:r>
        <w:t>List techniques to shorten the schedule.</w:t>
      </w:r>
    </w:p>
    <w:p w14:paraId="604FBC55" w14:textId="77777777" w:rsidR="00811EF8" w:rsidRDefault="00811EF8" w:rsidP="00811EF8">
      <w:pPr>
        <w:pStyle w:val="UnorderedList1"/>
      </w:pPr>
      <w:r>
        <w:t>Work with Task Inspector and Team Planner view.</w:t>
      </w:r>
    </w:p>
    <w:p w14:paraId="6DF8F3CD" w14:textId="3E1EE91D" w:rsidR="00811EF8" w:rsidRDefault="00811EF8" w:rsidP="00811EF8">
      <w:pPr>
        <w:pStyle w:val="UnorderedList1"/>
      </w:pPr>
      <w:r>
        <w:t xml:space="preserve">Define </w:t>
      </w:r>
      <w:r w:rsidR="00520DA6">
        <w:t xml:space="preserve">a </w:t>
      </w:r>
      <w:r>
        <w:t>baseline.</w:t>
      </w:r>
    </w:p>
    <w:p w14:paraId="02ADE109" w14:textId="77777777" w:rsidR="00811EF8" w:rsidRDefault="00811EF8" w:rsidP="00811EF8">
      <w:pPr>
        <w:pStyle w:val="UnorderedList1"/>
      </w:pPr>
      <w:r>
        <w:t>Set a baseline in PWA or Project Pro.</w:t>
      </w:r>
    </w:p>
    <w:p w14:paraId="639EB690" w14:textId="77777777" w:rsidR="00811EF8" w:rsidRDefault="00811EF8" w:rsidP="00811EF8">
      <w:pPr>
        <w:pStyle w:val="UnorderedList1"/>
      </w:pPr>
      <w:r>
        <w:t>Discuss scope changes and options to update a baseline.</w:t>
      </w:r>
    </w:p>
    <w:p w14:paraId="4FAF597A" w14:textId="29E9C786" w:rsidR="00202017" w:rsidRDefault="001257D7" w:rsidP="005329A2">
      <w:pPr>
        <w:pStyle w:val="Heading1"/>
      </w:pPr>
      <w:r>
        <w:lastRenderedPageBreak/>
        <w:t>Finalizing a Schedule</w:t>
      </w:r>
    </w:p>
    <w:p w14:paraId="5C80A5F7" w14:textId="6968F7C0" w:rsidR="003F528C" w:rsidRDefault="006244DF" w:rsidP="006244DF">
      <w:r w:rsidRPr="00887CFF">
        <w:t xml:space="preserve">An often overlooked piece of scheduling is tracking. For tracking to be effective, it should be accompanied by a process </w:t>
      </w:r>
      <w:r w:rsidR="00A9609F">
        <w:t>for</w:t>
      </w:r>
      <w:r w:rsidR="00A9609F" w:rsidRPr="00887CFF">
        <w:t xml:space="preserve"> finaliz</w:t>
      </w:r>
      <w:r w:rsidR="00A9609F">
        <w:t>ation</w:t>
      </w:r>
      <w:r w:rsidR="00A9609F" w:rsidRPr="00887CFF">
        <w:t xml:space="preserve"> </w:t>
      </w:r>
      <w:r w:rsidRPr="00887CFF">
        <w:t xml:space="preserve">and </w:t>
      </w:r>
      <w:r w:rsidR="00A9609F" w:rsidRPr="00887CFF">
        <w:t>approv</w:t>
      </w:r>
      <w:r w:rsidR="00A9609F">
        <w:t>al of</w:t>
      </w:r>
      <w:r w:rsidR="00A9609F" w:rsidRPr="00887CFF">
        <w:t xml:space="preserve"> </w:t>
      </w:r>
      <w:r w:rsidRPr="00887CFF">
        <w:t>your schedule before work</w:t>
      </w:r>
      <w:r w:rsidR="00A9609F">
        <w:t xml:space="preserve"> is begun</w:t>
      </w:r>
      <w:r w:rsidRPr="00887CFF">
        <w:t xml:space="preserve">. </w:t>
      </w:r>
      <w:r>
        <w:t xml:space="preserve">The main goal </w:t>
      </w:r>
      <w:r w:rsidR="00CC1306">
        <w:t xml:space="preserve">here </w:t>
      </w:r>
      <w:r>
        <w:t xml:space="preserve">is to ensure your project is finalized and ready </w:t>
      </w:r>
      <w:r w:rsidR="003C1BA8">
        <w:t>to rece</w:t>
      </w:r>
      <w:r w:rsidR="003B38A0">
        <w:t>ive updates</w:t>
      </w:r>
      <w:r w:rsidR="00BC1A76">
        <w:t xml:space="preserve">. The first steps </w:t>
      </w:r>
      <w:r w:rsidR="004A3FDD">
        <w:t xml:space="preserve">toward </w:t>
      </w:r>
      <w:r w:rsidR="00BC1A76">
        <w:t xml:space="preserve">finalizing your schedule are resolving resource </w:t>
      </w:r>
      <w:proofErr w:type="spellStart"/>
      <w:r w:rsidR="00BC1A76">
        <w:t>overallocations</w:t>
      </w:r>
      <w:proofErr w:type="spellEnd"/>
      <w:r w:rsidR="00BC1A76">
        <w:t xml:space="preserve"> and ensuring your schedule is optimized to meet project deadlines. </w:t>
      </w:r>
    </w:p>
    <w:p w14:paraId="05B69CB0" w14:textId="28B1FBD4" w:rsidR="001257D7" w:rsidRDefault="001257D7" w:rsidP="001257D7">
      <w:pPr>
        <w:pStyle w:val="Heading2"/>
      </w:pPr>
      <w:r>
        <w:t xml:space="preserve">Resolving Resource </w:t>
      </w:r>
      <w:proofErr w:type="spellStart"/>
      <w:r>
        <w:t>Overallocations</w:t>
      </w:r>
      <w:proofErr w:type="spellEnd"/>
    </w:p>
    <w:p w14:paraId="309F751D" w14:textId="4D564715" w:rsidR="00A62360" w:rsidRDefault="00A62360" w:rsidP="00A62360">
      <w:r>
        <w:t xml:space="preserve">If you discover </w:t>
      </w:r>
      <w:r w:rsidR="000E2032">
        <w:t xml:space="preserve">that – </w:t>
      </w:r>
      <w:r w:rsidR="00E15123">
        <w:t>due to</w:t>
      </w:r>
      <w:r>
        <w:t xml:space="preserve"> the limits of your resources </w:t>
      </w:r>
      <w:r w:rsidR="000E2032">
        <w:t xml:space="preserve">– </w:t>
      </w:r>
      <w:r>
        <w:t xml:space="preserve">you will be unable to complete the project on schedule, you already have an unrealistic </w:t>
      </w:r>
      <w:r w:rsidR="00E15123">
        <w:t xml:space="preserve">project </w:t>
      </w:r>
      <w:r>
        <w:t xml:space="preserve">plan. </w:t>
      </w:r>
      <w:r w:rsidR="005063AD">
        <w:t xml:space="preserve">At </w:t>
      </w:r>
      <w:proofErr w:type="spellStart"/>
      <w:r w:rsidR="005063AD">
        <w:t>Advisicon</w:t>
      </w:r>
      <w:proofErr w:type="spellEnd"/>
      <w:r w:rsidR="005063AD">
        <w:t>, we recommend that</w:t>
      </w:r>
      <w:r>
        <w:t xml:space="preserve"> you solve these problems before finalizing your schedule.  </w:t>
      </w:r>
    </w:p>
    <w:p w14:paraId="123E7769" w14:textId="509F4477" w:rsidR="00A62360" w:rsidRPr="00A62360" w:rsidRDefault="00A62360" w:rsidP="00A62360">
      <w:r w:rsidRPr="00A62360">
        <w:t xml:space="preserve">The most common resource conflict is </w:t>
      </w:r>
      <w:r w:rsidRPr="00811EF8">
        <w:rPr>
          <w:rStyle w:val="Importantterm"/>
        </w:rPr>
        <w:t>resource</w:t>
      </w:r>
      <w:r w:rsidR="00811EF8">
        <w:rPr>
          <w:rStyle w:val="Importantterm"/>
        </w:rPr>
        <w:t xml:space="preserve"> </w:t>
      </w:r>
      <w:proofErr w:type="spellStart"/>
      <w:r w:rsidR="001006F2" w:rsidRPr="00811EF8">
        <w:rPr>
          <w:rStyle w:val="Importantterm"/>
        </w:rPr>
        <w:t>overallocation</w:t>
      </w:r>
      <w:proofErr w:type="spellEnd"/>
      <w:r w:rsidRPr="00A62360">
        <w:t xml:space="preserve">. This </w:t>
      </w:r>
      <w:r w:rsidR="001006F2">
        <w:t xml:space="preserve">kind of resource conflict </w:t>
      </w:r>
      <w:r w:rsidRPr="00A62360">
        <w:t xml:space="preserve">means </w:t>
      </w:r>
      <w:r w:rsidR="001006F2">
        <w:t>that the conflicted resources</w:t>
      </w:r>
      <w:r w:rsidR="001006F2" w:rsidRPr="00A62360">
        <w:t xml:space="preserve"> </w:t>
      </w:r>
      <w:r w:rsidRPr="00A62360">
        <w:t xml:space="preserve">have more work assigned to them </w:t>
      </w:r>
      <w:r w:rsidR="00E15123" w:rsidRPr="00A62360">
        <w:t>th</w:t>
      </w:r>
      <w:r w:rsidR="00E15123">
        <w:t>a</w:t>
      </w:r>
      <w:r w:rsidR="00E15123" w:rsidRPr="00A62360">
        <w:t xml:space="preserve">n </w:t>
      </w:r>
      <w:r w:rsidRPr="00A62360">
        <w:t xml:space="preserve">they can realistically complete in the given time frame. </w:t>
      </w:r>
    </w:p>
    <w:p w14:paraId="0177A010" w14:textId="5AC26DFD" w:rsidR="00A62360" w:rsidRPr="00A62360" w:rsidRDefault="00A62360" w:rsidP="00A62360">
      <w:r w:rsidRPr="00A62360">
        <w:t xml:space="preserve">While there are multiple ways to </w:t>
      </w:r>
      <w:r w:rsidR="000315F4">
        <w:t>alter</w:t>
      </w:r>
      <w:r w:rsidRPr="00A62360">
        <w:t xml:space="preserve"> resource allocation, it is important to find and analyze </w:t>
      </w:r>
      <w:r w:rsidR="00123C42">
        <w:t xml:space="preserve">its </w:t>
      </w:r>
      <w:r w:rsidR="009E1AAC">
        <w:t>source. As part of your analysis,</w:t>
      </w:r>
      <w:r w:rsidRPr="00A62360">
        <w:t xml:space="preserve"> evaluate the overall effect </w:t>
      </w:r>
      <w:r w:rsidR="009E1AAC">
        <w:t xml:space="preserve">of fixing the </w:t>
      </w:r>
      <w:proofErr w:type="spellStart"/>
      <w:r w:rsidR="009E1AAC">
        <w:t>overallocation</w:t>
      </w:r>
      <w:proofErr w:type="spellEnd"/>
      <w:r w:rsidR="009E1AAC">
        <w:t xml:space="preserve"> </w:t>
      </w:r>
      <w:r w:rsidRPr="00A62360">
        <w:t>on the project schedule</w:t>
      </w:r>
      <w:r w:rsidR="009041F5">
        <w:t xml:space="preserve"> before making changes</w:t>
      </w:r>
      <w:r w:rsidRPr="00A62360">
        <w:t xml:space="preserve">. </w:t>
      </w:r>
    </w:p>
    <w:p w14:paraId="654430AB" w14:textId="38621CAC" w:rsidR="00A62360" w:rsidRPr="00A62360" w:rsidRDefault="00A62360" w:rsidP="00A62360">
      <w:r w:rsidRPr="00A62360">
        <w:t xml:space="preserve">Some options to consider for solving resource </w:t>
      </w:r>
      <w:proofErr w:type="spellStart"/>
      <w:r w:rsidR="00C14C93">
        <w:t>overallocations</w:t>
      </w:r>
      <w:proofErr w:type="spellEnd"/>
      <w:r w:rsidRPr="00A62360">
        <w:t xml:space="preserve"> are: </w:t>
      </w:r>
    </w:p>
    <w:p w14:paraId="040C0C6F" w14:textId="63D35696" w:rsidR="00A62360" w:rsidRPr="00A62360" w:rsidRDefault="00A62360" w:rsidP="00811EF8">
      <w:pPr>
        <w:pStyle w:val="UnorderedList1"/>
      </w:pPr>
      <w:r w:rsidRPr="00A62360">
        <w:t xml:space="preserve">Hire additional resources </w:t>
      </w:r>
      <w:r w:rsidR="005C42F9">
        <w:t xml:space="preserve">(see </w:t>
      </w:r>
      <w:r w:rsidR="005C42F9" w:rsidRPr="00106B5A">
        <w:rPr>
          <w:rStyle w:val="Cross-Reference"/>
        </w:rPr>
        <w:t>Resource Management in Project Pro</w:t>
      </w:r>
      <w:r w:rsidR="005C42F9" w:rsidRPr="005C42F9">
        <w:t>)</w:t>
      </w:r>
    </w:p>
    <w:p w14:paraId="5D45A403" w14:textId="6C29DBC1" w:rsidR="00A62360" w:rsidRPr="00A62360" w:rsidRDefault="00A62360" w:rsidP="00811EF8">
      <w:pPr>
        <w:pStyle w:val="UnorderedList1"/>
      </w:pPr>
      <w:r w:rsidRPr="00A62360">
        <w:t xml:space="preserve">Replace a resource on a task </w:t>
      </w:r>
      <w:r w:rsidR="005C42F9">
        <w:t xml:space="preserve">(see </w:t>
      </w:r>
      <w:r w:rsidR="005C42F9" w:rsidRPr="00106B5A">
        <w:rPr>
          <w:rStyle w:val="Cross-Reference"/>
        </w:rPr>
        <w:t>Resource Management in Project Pro</w:t>
      </w:r>
      <w:r w:rsidR="00D51378">
        <w:t xml:space="preserve"> and </w:t>
      </w:r>
      <w:r w:rsidR="00D51378" w:rsidRPr="00FF32C2">
        <w:rPr>
          <w:rStyle w:val="Cross-Reference"/>
        </w:rPr>
        <w:t>Team Planner view</w:t>
      </w:r>
      <w:r w:rsidR="00D51378">
        <w:t>)</w:t>
      </w:r>
    </w:p>
    <w:p w14:paraId="53B1EEF1" w14:textId="5504B9A8" w:rsidR="00A62360" w:rsidRPr="00A62360" w:rsidRDefault="00A62360" w:rsidP="00811EF8">
      <w:pPr>
        <w:pStyle w:val="UnorderedList1"/>
      </w:pPr>
      <w:r w:rsidRPr="00A62360">
        <w:t xml:space="preserve">Assign a resource to work overtime </w:t>
      </w:r>
      <w:r w:rsidR="00D51378">
        <w:t xml:space="preserve">(see </w:t>
      </w:r>
      <w:r w:rsidR="00D51378" w:rsidRPr="00FF32C2">
        <w:rPr>
          <w:rStyle w:val="Cross-Reference"/>
        </w:rPr>
        <w:t>Resource Management in Project Pro</w:t>
      </w:r>
      <w:r w:rsidR="00D51378">
        <w:t>)</w:t>
      </w:r>
    </w:p>
    <w:p w14:paraId="6C2863F2" w14:textId="00AF257E" w:rsidR="00A62360" w:rsidRPr="00A62360" w:rsidRDefault="00A62360" w:rsidP="00811EF8">
      <w:pPr>
        <w:pStyle w:val="UnorderedList1"/>
      </w:pPr>
      <w:r w:rsidRPr="00A62360">
        <w:lastRenderedPageBreak/>
        <w:t xml:space="preserve">Increase work time (calendar) </w:t>
      </w:r>
      <w:r w:rsidR="00D51378">
        <w:t xml:space="preserve">(refer to the course </w:t>
      </w:r>
      <w:r w:rsidR="00D51378" w:rsidRPr="00FF32C2">
        <w:rPr>
          <w:rStyle w:val="Cross-Reference"/>
        </w:rPr>
        <w:t>Managing Projects in Project Pro 2013</w:t>
      </w:r>
      <w:r w:rsidR="00D51378">
        <w:t>)</w:t>
      </w:r>
    </w:p>
    <w:p w14:paraId="648F374B" w14:textId="028FC21E" w:rsidR="00A62360" w:rsidRPr="00A62360" w:rsidRDefault="00A62360" w:rsidP="00811EF8">
      <w:pPr>
        <w:pStyle w:val="UnorderedList1"/>
      </w:pPr>
      <w:r w:rsidRPr="00A62360">
        <w:t xml:space="preserve">Break a task up </w:t>
      </w:r>
      <w:r w:rsidR="00035469">
        <w:t>into smaller tasks</w:t>
      </w:r>
      <w:r w:rsidRPr="00A62360">
        <w:t xml:space="preserve"> </w:t>
      </w:r>
    </w:p>
    <w:p w14:paraId="424A0501" w14:textId="6E185C75" w:rsidR="00A62360" w:rsidRPr="00A62360" w:rsidRDefault="00A62360" w:rsidP="00811EF8">
      <w:pPr>
        <w:pStyle w:val="UnorderedList1"/>
      </w:pPr>
      <w:r w:rsidRPr="00A62360">
        <w:t xml:space="preserve">Adjust the division of work across the task (work contour) </w:t>
      </w:r>
      <w:r w:rsidR="00D51378">
        <w:t xml:space="preserve">(see </w:t>
      </w:r>
      <w:r w:rsidR="00D51378" w:rsidRPr="00FF32C2">
        <w:rPr>
          <w:rStyle w:val="Cross-Reference"/>
        </w:rPr>
        <w:t xml:space="preserve">Resource </w:t>
      </w:r>
      <w:proofErr w:type="spellStart"/>
      <w:r w:rsidR="00D51378" w:rsidRPr="00FF32C2">
        <w:rPr>
          <w:rStyle w:val="Cross-Reference"/>
        </w:rPr>
        <w:t>Mangement</w:t>
      </w:r>
      <w:proofErr w:type="spellEnd"/>
      <w:r w:rsidR="00D51378" w:rsidRPr="00FF32C2">
        <w:rPr>
          <w:rStyle w:val="Cross-Reference"/>
        </w:rPr>
        <w:t xml:space="preserve"> in Project Pro</w:t>
      </w:r>
      <w:r w:rsidR="00D51378">
        <w:t>)</w:t>
      </w:r>
    </w:p>
    <w:p w14:paraId="2CAED8D9" w14:textId="5606EA4F" w:rsidR="00A62360" w:rsidRPr="00A62360" w:rsidRDefault="00A62360" w:rsidP="00811EF8">
      <w:pPr>
        <w:pStyle w:val="UnorderedList1"/>
      </w:pPr>
      <w:r w:rsidRPr="00A62360">
        <w:t xml:space="preserve">Move the task until the resource is available </w:t>
      </w:r>
    </w:p>
    <w:p w14:paraId="4AC1BC5F" w14:textId="79E9830F" w:rsidR="00A62360" w:rsidRPr="00A62360" w:rsidRDefault="00A62360" w:rsidP="00811EF8">
      <w:pPr>
        <w:pStyle w:val="UnorderedList1"/>
      </w:pPr>
      <w:r w:rsidRPr="00A62360">
        <w:t xml:space="preserve">Delete tasks </w:t>
      </w:r>
      <w:r w:rsidR="00B73F64">
        <w:t xml:space="preserve">(see </w:t>
      </w:r>
      <w:r w:rsidR="00B73F64" w:rsidRPr="00FF32C2">
        <w:rPr>
          <w:rStyle w:val="Cross-Reference"/>
        </w:rPr>
        <w:t>Scheduling</w:t>
      </w:r>
      <w:r w:rsidR="00B73F64">
        <w:t>)</w:t>
      </w:r>
    </w:p>
    <w:p w14:paraId="774BE64B" w14:textId="52E7FA1D" w:rsidR="00A62360" w:rsidRDefault="00A62360" w:rsidP="000D5237">
      <w:pPr>
        <w:pStyle w:val="UnorderedList1"/>
      </w:pPr>
      <w:r w:rsidRPr="00A62360">
        <w:t xml:space="preserve">Change overlapping tasks into sequential tasks </w:t>
      </w:r>
      <w:r w:rsidR="000D5237">
        <w:t>by u</w:t>
      </w:r>
      <w:r w:rsidRPr="00A62360">
        <w:t>s</w:t>
      </w:r>
      <w:r w:rsidR="000D5237">
        <w:t>ing</w:t>
      </w:r>
      <w:r w:rsidRPr="00A62360">
        <w:t xml:space="preserve"> Project’s leveling feature </w:t>
      </w:r>
    </w:p>
    <w:p w14:paraId="534D657A" w14:textId="00A9C5A8" w:rsidR="002A2D73" w:rsidRPr="00425F3E" w:rsidRDefault="002A2D73" w:rsidP="002A2D73">
      <w:pPr>
        <w:pStyle w:val="CalloutNote"/>
      </w:pPr>
      <w:r>
        <w:t xml:space="preserve">For </w:t>
      </w:r>
      <w:r w:rsidR="00D7267A">
        <w:t xml:space="preserve">Project’s automatic </w:t>
      </w:r>
      <w:r>
        <w:t xml:space="preserve">leveling to be effective in Project Server, it requires that the project manager or scheduler have the ability to open and edit all other projects that the resource is working on. </w:t>
      </w:r>
      <w:r w:rsidR="00D7267A">
        <w:t>In</w:t>
      </w:r>
      <w:r>
        <w:t xml:space="preserve"> most organizations, </w:t>
      </w:r>
      <w:r w:rsidR="00D7267A">
        <w:t xml:space="preserve">this is not the case. So, at </w:t>
      </w:r>
      <w:proofErr w:type="spellStart"/>
      <w:r w:rsidR="00D7267A">
        <w:t>Advisicon</w:t>
      </w:r>
      <w:proofErr w:type="spellEnd"/>
      <w:r w:rsidR="00D7267A">
        <w:t xml:space="preserve">, </w:t>
      </w:r>
      <w:r>
        <w:t xml:space="preserve">we recommend </w:t>
      </w:r>
      <w:r w:rsidR="00D7267A">
        <w:t xml:space="preserve">our clients </w:t>
      </w:r>
      <w:r>
        <w:t>manually solv</w:t>
      </w:r>
      <w:r w:rsidR="00D7267A">
        <w:t>e</w:t>
      </w:r>
      <w:r>
        <w:t xml:space="preserve"> resource </w:t>
      </w:r>
      <w:proofErr w:type="spellStart"/>
      <w:r>
        <w:t>overallocations</w:t>
      </w:r>
      <w:proofErr w:type="spellEnd"/>
      <w:r>
        <w:t xml:space="preserve"> </w:t>
      </w:r>
      <w:r w:rsidR="006F34E4">
        <w:t>using</w:t>
      </w:r>
      <w:r>
        <w:t xml:space="preserve"> other methods instead</w:t>
      </w:r>
      <w:r w:rsidR="00893BD4">
        <w:t>; therefore, leveling is not covered in this book.</w:t>
      </w:r>
    </w:p>
    <w:p w14:paraId="35CED5CA" w14:textId="01FBBD34" w:rsidR="00A62360" w:rsidRPr="00A62360" w:rsidRDefault="00A62360" w:rsidP="00811EF8">
      <w:pPr>
        <w:pStyle w:val="UnorderedList1"/>
      </w:pPr>
      <w:r w:rsidRPr="00A62360">
        <w:t xml:space="preserve">Use Task Inspector to solve the problem </w:t>
      </w:r>
    </w:p>
    <w:p w14:paraId="5AEC7AAD" w14:textId="2C0D9AB9" w:rsidR="00A62360" w:rsidRPr="00A62360" w:rsidRDefault="00A62360" w:rsidP="00811EF8">
      <w:pPr>
        <w:pStyle w:val="UnorderedList1"/>
      </w:pPr>
      <w:r w:rsidRPr="00A62360">
        <w:t xml:space="preserve">Use Team Planner to solve the problem </w:t>
      </w:r>
    </w:p>
    <w:p w14:paraId="5D80D68E" w14:textId="5F2B2C2B" w:rsidR="005C42F9" w:rsidRPr="00D51378" w:rsidRDefault="0010109F" w:rsidP="0058169A">
      <w:pPr>
        <w:pStyle w:val="Heading3"/>
      </w:pPr>
      <w:r w:rsidRPr="00D51378">
        <w:t>Hire Additional Resources</w:t>
      </w:r>
    </w:p>
    <w:p w14:paraId="1F467275" w14:textId="3A9E8BCC" w:rsidR="0010109F" w:rsidRDefault="00BA6AC2" w:rsidP="0010109F">
      <w:r>
        <w:t xml:space="preserve">Hiring is a project management technique which may mean negotiation for new resources. </w:t>
      </w:r>
      <w:r w:rsidR="0010109F">
        <w:t xml:space="preserve">Refer to </w:t>
      </w:r>
      <w:r w:rsidR="0010109F" w:rsidRPr="0058169A">
        <w:rPr>
          <w:rStyle w:val="Cross-Reference"/>
        </w:rPr>
        <w:t>Resource Management in Project Pro</w:t>
      </w:r>
      <w:r w:rsidR="0010109F">
        <w:t xml:space="preserve"> to review techniques for </w:t>
      </w:r>
      <w:r>
        <w:t>adding resources to your team and changing assignments.</w:t>
      </w:r>
    </w:p>
    <w:p w14:paraId="31759F62" w14:textId="6F65F2BD" w:rsidR="005C42F9" w:rsidRPr="00D51378" w:rsidRDefault="00BA6AC2" w:rsidP="0058169A">
      <w:pPr>
        <w:pStyle w:val="Heading3"/>
      </w:pPr>
      <w:r w:rsidRPr="00D51378">
        <w:t>Replace a Resource on a Task</w:t>
      </w:r>
    </w:p>
    <w:p w14:paraId="322B5A33" w14:textId="351E3080" w:rsidR="00BA6AC2" w:rsidRDefault="008D2A94" w:rsidP="0010109F">
      <w:r>
        <w:t xml:space="preserve">Refer to </w:t>
      </w:r>
      <w:r w:rsidRPr="0058169A">
        <w:rPr>
          <w:rStyle w:val="Cross-Reference"/>
        </w:rPr>
        <w:t>Resource Management in Project Pro</w:t>
      </w:r>
      <w:r>
        <w:t xml:space="preserve"> to learn more about resource assignments and replacing resources. Also refer to </w:t>
      </w:r>
      <w:r w:rsidR="00BA6AC2" w:rsidRPr="0058169A">
        <w:rPr>
          <w:rStyle w:val="Cross-Reference"/>
        </w:rPr>
        <w:t>Team Planner view</w:t>
      </w:r>
      <w:r w:rsidR="00BA6AC2">
        <w:t xml:space="preserve">. </w:t>
      </w:r>
    </w:p>
    <w:p w14:paraId="6F10680D" w14:textId="62377172" w:rsidR="00D51378" w:rsidRDefault="008D2A94" w:rsidP="0058169A">
      <w:pPr>
        <w:pStyle w:val="Heading3"/>
      </w:pPr>
      <w:r>
        <w:t>Assign a Resource to Work Overtime</w:t>
      </w:r>
    </w:p>
    <w:p w14:paraId="0FAD88C3" w14:textId="41D5363E" w:rsidR="008D2A94" w:rsidRDefault="008D2A94" w:rsidP="008D2A94">
      <w:r>
        <w:t xml:space="preserve">Refer to </w:t>
      </w:r>
      <w:r w:rsidRPr="0058169A">
        <w:rPr>
          <w:rStyle w:val="Cross-Reference"/>
        </w:rPr>
        <w:t>Resource Management in Project Pro</w:t>
      </w:r>
      <w:r>
        <w:t xml:space="preserve"> to review the technique to display Resource Usage view and where work hours can be increased on a daily basis. Note: </w:t>
      </w:r>
      <w:r w:rsidR="00D51378">
        <w:t>u</w:t>
      </w:r>
      <w:r>
        <w:t xml:space="preserve">sing the overtime work column only offers an advantage if you are paying your resource a different overtime rate. </w:t>
      </w:r>
    </w:p>
    <w:p w14:paraId="1444954D" w14:textId="2B8EBAA5" w:rsidR="00D51378" w:rsidRDefault="008D2A94" w:rsidP="0058169A">
      <w:pPr>
        <w:pStyle w:val="Heading3"/>
      </w:pPr>
      <w:r>
        <w:lastRenderedPageBreak/>
        <w:t>Increase Working Time</w:t>
      </w:r>
    </w:p>
    <w:p w14:paraId="0F64670D" w14:textId="26205FA6" w:rsidR="008D2A94" w:rsidRDefault="008D2A94" w:rsidP="008D2A94">
      <w:r>
        <w:t xml:space="preserve">In a Project Server environment, the calendar may be controlled by the administrator. If you have the option to change it, refer to the course </w:t>
      </w:r>
      <w:r w:rsidRPr="0058169A">
        <w:rPr>
          <w:rStyle w:val="Cross-Reference"/>
        </w:rPr>
        <w:t>Managing Projects in Project Pro 2013</w:t>
      </w:r>
      <w:r>
        <w:t>.</w:t>
      </w:r>
    </w:p>
    <w:p w14:paraId="02985BBB" w14:textId="72C26A87" w:rsidR="00D51378" w:rsidRDefault="008D2A94" w:rsidP="0058169A">
      <w:pPr>
        <w:pStyle w:val="Heading3"/>
      </w:pPr>
      <w:r>
        <w:t>Break</w:t>
      </w:r>
      <w:r w:rsidR="00893BD4">
        <w:t xml:space="preserve"> a Task Up Into Smaller Tasks</w:t>
      </w:r>
    </w:p>
    <w:p w14:paraId="46D5B051" w14:textId="2A03CBB5" w:rsidR="008D2A94" w:rsidRDefault="008D2A94" w:rsidP="008D2A94">
      <w:r>
        <w:t xml:space="preserve">This is a project management technique where you take a long task and divide it up into a collection of smaller tasks. Then you can distribute the pieces to different resources as desired. </w:t>
      </w:r>
    </w:p>
    <w:p w14:paraId="2533B682" w14:textId="277DC09E" w:rsidR="00D51378" w:rsidRDefault="00893BD4" w:rsidP="0058169A">
      <w:pPr>
        <w:pStyle w:val="Heading3"/>
      </w:pPr>
      <w:r>
        <w:t xml:space="preserve">Adjust the Division of Work </w:t>
      </w:r>
      <w:proofErr w:type="gramStart"/>
      <w:r>
        <w:t>Across</w:t>
      </w:r>
      <w:proofErr w:type="gramEnd"/>
      <w:r>
        <w:t xml:space="preserve"> the Task</w:t>
      </w:r>
    </w:p>
    <w:p w14:paraId="5F45BE44" w14:textId="1E5345BE" w:rsidR="00BA6AC2" w:rsidRDefault="00893BD4" w:rsidP="0010109F">
      <w:r>
        <w:t xml:space="preserve">Refer to </w:t>
      </w:r>
      <w:r w:rsidRPr="0058169A">
        <w:rPr>
          <w:rStyle w:val="Cross-Reference"/>
        </w:rPr>
        <w:t xml:space="preserve">Resource </w:t>
      </w:r>
      <w:proofErr w:type="spellStart"/>
      <w:r w:rsidRPr="0058169A">
        <w:rPr>
          <w:rStyle w:val="Cross-Reference"/>
        </w:rPr>
        <w:t>Mangement</w:t>
      </w:r>
      <w:proofErr w:type="spellEnd"/>
      <w:r w:rsidRPr="0058169A">
        <w:rPr>
          <w:rStyle w:val="Cross-Reference"/>
        </w:rPr>
        <w:t xml:space="preserve"> in Project Pro</w:t>
      </w:r>
      <w:r>
        <w:t xml:space="preserve"> and how to use Resource Usage view to display and edit work values on a daily basis. Adjusting the work in this manner is called work contouring because it may resemble a pattern or shape if graphed (e.g. turtle). </w:t>
      </w:r>
    </w:p>
    <w:p w14:paraId="46F2B333" w14:textId="7BA7436A" w:rsidR="00DE0473" w:rsidRDefault="00893BD4" w:rsidP="0058169A">
      <w:pPr>
        <w:pStyle w:val="Heading3"/>
      </w:pPr>
      <w:r>
        <w:t>Delete Tasks</w:t>
      </w:r>
    </w:p>
    <w:p w14:paraId="150B2B5F" w14:textId="5AD23EF4" w:rsidR="00893BD4" w:rsidRDefault="00893BD4" w:rsidP="00893BD4">
      <w:r>
        <w:t xml:space="preserve">This is a project management technique where you are cutting scope by deleting tasks. To learn more about deleting tasks refer to </w:t>
      </w:r>
      <w:r w:rsidRPr="0058169A">
        <w:rPr>
          <w:rStyle w:val="Cross-Reference"/>
        </w:rPr>
        <w:t>Scheduling</w:t>
      </w:r>
      <w:r>
        <w:t xml:space="preserve">. </w:t>
      </w:r>
    </w:p>
    <w:p w14:paraId="22DD9364" w14:textId="4EC603D0" w:rsidR="00811EF8" w:rsidRPr="00811EF8" w:rsidRDefault="00075116" w:rsidP="00847D0C">
      <w:pPr>
        <w:pStyle w:val="Heading3"/>
      </w:pPr>
      <w:r>
        <w:t>M</w:t>
      </w:r>
      <w:r w:rsidR="00811EF8" w:rsidRPr="00811EF8">
        <w:t xml:space="preserve">ove a </w:t>
      </w:r>
      <w:r>
        <w:t>T</w:t>
      </w:r>
      <w:r w:rsidR="00811EF8" w:rsidRPr="00811EF8">
        <w:t>ask</w:t>
      </w:r>
      <w:r w:rsidR="005C42F9">
        <w:t xml:space="preserve"> </w:t>
      </w:r>
      <w:proofErr w:type="gramStart"/>
      <w:r w:rsidR="005C42F9">
        <w:t>Until</w:t>
      </w:r>
      <w:proofErr w:type="gramEnd"/>
      <w:r w:rsidR="005C42F9">
        <w:t xml:space="preserve"> the Resource is Available</w:t>
      </w:r>
    </w:p>
    <w:p w14:paraId="296C3334" w14:textId="77777777" w:rsidR="00811EF8" w:rsidRPr="00811EF8" w:rsidRDefault="00811EF8" w:rsidP="008460D9">
      <w:pPr>
        <w:pStyle w:val="OrderedList1"/>
      </w:pPr>
      <w:r w:rsidRPr="00811EF8">
        <w:t xml:space="preserve">In the </w:t>
      </w:r>
      <w:r w:rsidRPr="00847D0C">
        <w:rPr>
          <w:rStyle w:val="UIInteraction"/>
        </w:rPr>
        <w:t>Task</w:t>
      </w:r>
      <w:r w:rsidRPr="00811EF8">
        <w:t xml:space="preserve"> tab, in the </w:t>
      </w:r>
      <w:r w:rsidRPr="00847D0C">
        <w:rPr>
          <w:rStyle w:val="UIInteraction"/>
        </w:rPr>
        <w:t>View</w:t>
      </w:r>
      <w:r w:rsidRPr="00811EF8">
        <w:t xml:space="preserve"> group, click </w:t>
      </w:r>
      <w:r w:rsidRPr="00847D0C">
        <w:rPr>
          <w:rStyle w:val="UIInteraction"/>
        </w:rPr>
        <w:t xml:space="preserve">Gantt </w:t>
      </w:r>
      <w:proofErr w:type="gramStart"/>
      <w:r w:rsidRPr="00847D0C">
        <w:rPr>
          <w:rStyle w:val="UIInteraction"/>
        </w:rPr>
        <w:t>Chart</w:t>
      </w:r>
      <w:proofErr w:type="gramEnd"/>
      <w:r w:rsidRPr="00811EF8">
        <w:rPr>
          <w:bCs/>
        </w:rPr>
        <w:t>.</w:t>
      </w:r>
    </w:p>
    <w:p w14:paraId="36F51D7F" w14:textId="77777777" w:rsidR="00811EF8" w:rsidRPr="00811EF8" w:rsidRDefault="00811EF8" w:rsidP="008460D9">
      <w:pPr>
        <w:pStyle w:val="OrderedList1"/>
      </w:pPr>
      <w:r w:rsidRPr="00811EF8">
        <w:t xml:space="preserve">Select the task with the </w:t>
      </w:r>
      <w:proofErr w:type="spellStart"/>
      <w:r w:rsidRPr="00811EF8">
        <w:t>overallocated</w:t>
      </w:r>
      <w:proofErr w:type="spellEnd"/>
      <w:r w:rsidRPr="00811EF8">
        <w:t xml:space="preserve"> resource. The red </w:t>
      </w:r>
      <w:proofErr w:type="spellStart"/>
      <w:r w:rsidRPr="00811EF8">
        <w:t>overallocation</w:t>
      </w:r>
      <w:proofErr w:type="spellEnd"/>
      <w:r w:rsidRPr="00811EF8">
        <w:t xml:space="preserve"> indicator appears in the </w:t>
      </w:r>
      <w:r w:rsidRPr="00847D0C">
        <w:rPr>
          <w:rStyle w:val="UIInteraction"/>
        </w:rPr>
        <w:t>Indicators</w:t>
      </w:r>
      <w:r w:rsidRPr="00811EF8">
        <w:t xml:space="preserve"> column as a reminder. </w:t>
      </w:r>
    </w:p>
    <w:p w14:paraId="74794F2D" w14:textId="19A40EE1" w:rsidR="00811EF8" w:rsidRPr="00811EF8" w:rsidRDefault="00811EF8" w:rsidP="008460D9">
      <w:pPr>
        <w:pStyle w:val="OrderedList1"/>
      </w:pPr>
      <w:r w:rsidRPr="00811EF8">
        <w:t xml:space="preserve">In the </w:t>
      </w:r>
      <w:r w:rsidRPr="00847D0C">
        <w:rPr>
          <w:rStyle w:val="UIInteraction"/>
        </w:rPr>
        <w:t>Tasks</w:t>
      </w:r>
      <w:r w:rsidRPr="00811EF8">
        <w:t xml:space="preserve"> tab, in the </w:t>
      </w:r>
      <w:r w:rsidRPr="00847D0C">
        <w:rPr>
          <w:rStyle w:val="UIInteraction"/>
        </w:rPr>
        <w:t>Tasks</w:t>
      </w:r>
      <w:r w:rsidRPr="00811EF8">
        <w:t xml:space="preserve"> group, click the </w:t>
      </w:r>
      <w:r w:rsidRPr="00847D0C">
        <w:rPr>
          <w:rStyle w:val="UIInteraction"/>
        </w:rPr>
        <w:t>Move</w:t>
      </w:r>
      <w:r w:rsidRPr="00811EF8">
        <w:t xml:space="preserve"> dropdown and then click the desired </w:t>
      </w:r>
      <w:r w:rsidR="003F342D" w:rsidRPr="00811EF8">
        <w:t>cho</w:t>
      </w:r>
      <w:r w:rsidR="003F342D">
        <w:t>ic</w:t>
      </w:r>
      <w:r w:rsidR="003F342D" w:rsidRPr="00811EF8">
        <w:t>e</w:t>
      </w:r>
      <w:r w:rsidRPr="00811EF8">
        <w:t>.</w:t>
      </w:r>
    </w:p>
    <w:p w14:paraId="37A2FF68" w14:textId="599EAD0C" w:rsidR="009734FD" w:rsidRPr="009734FD" w:rsidRDefault="009734FD" w:rsidP="009734FD">
      <w:r>
        <w:rPr>
          <w:noProof/>
        </w:rPr>
        <w:lastRenderedPageBreak/>
        <w:drawing>
          <wp:inline distT="0" distB="0" distL="0" distR="0" wp14:anchorId="37618E2F" wp14:editId="34987F56">
            <wp:extent cx="2200000" cy="3971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000" cy="3971429"/>
                    </a:xfrm>
                    <a:prstGeom prst="rect">
                      <a:avLst/>
                    </a:prstGeom>
                  </pic:spPr>
                </pic:pic>
              </a:graphicData>
            </a:graphic>
          </wp:inline>
        </w:drawing>
      </w:r>
    </w:p>
    <w:p w14:paraId="7295ACD8" w14:textId="06A2EE23" w:rsidR="008460D9" w:rsidRPr="00811EF8" w:rsidRDefault="008460D9" w:rsidP="00847D0C">
      <w:pPr>
        <w:pStyle w:val="FigureCaption"/>
      </w:pPr>
      <w:r>
        <w:t>Moving a Task Feature [</w:t>
      </w:r>
      <w:r w:rsidR="00041679">
        <w:t xml:space="preserve">Moving a Task Feature </w:t>
      </w:r>
      <w:proofErr w:type="spellStart"/>
      <w:r w:rsidR="00041679">
        <w:t>Large.tif</w:t>
      </w:r>
      <w:proofErr w:type="spellEnd"/>
      <w:r>
        <w:t>]</w:t>
      </w:r>
    </w:p>
    <w:p w14:paraId="4F9EA7CD" w14:textId="7AE40787" w:rsidR="00811EF8" w:rsidRPr="00811EF8" w:rsidRDefault="00741D3A" w:rsidP="00847D0C">
      <w:pPr>
        <w:pStyle w:val="CalloutTip"/>
      </w:pPr>
      <w:r>
        <w:t xml:space="preserve">The </w:t>
      </w:r>
      <w:r w:rsidRPr="00741D3A">
        <w:rPr>
          <w:rStyle w:val="UIInteraction"/>
        </w:rPr>
        <w:t>Move</w:t>
      </w:r>
      <w:r>
        <w:t xml:space="preserve"> option </w:t>
      </w:r>
      <w:r w:rsidRPr="00741D3A">
        <w:rPr>
          <w:rStyle w:val="UIInteraction"/>
        </w:rPr>
        <w:t>When Resources are Available</w:t>
      </w:r>
      <w:r>
        <w:t xml:space="preserve"> works kind of like leveling. The difference is that it </w:t>
      </w:r>
      <w:r w:rsidR="00811EF8" w:rsidRPr="00811EF8">
        <w:t xml:space="preserve">is specific to one task instead of the entire project. Moving one task is often preferred since it eliminates surprises to the project manager who often sees an entire project shift when leveling is applied. </w:t>
      </w:r>
    </w:p>
    <w:p w14:paraId="14984735" w14:textId="77777777" w:rsidR="00811EF8" w:rsidRPr="00811EF8" w:rsidRDefault="00811EF8" w:rsidP="00847D0C">
      <w:pPr>
        <w:pStyle w:val="CalloutWarning"/>
      </w:pPr>
      <w:r w:rsidRPr="00811EF8">
        <w:t xml:space="preserve">Moving a task using any of the options in the Move dropdown creates a constraint on that task. Since you are moving the task due to a resource limitation, you are modeling a situation where the links between tasks do not allow you to work on the task as scheduled and therefore a constrained task is needed.  </w:t>
      </w:r>
    </w:p>
    <w:p w14:paraId="30F066AA" w14:textId="1D8D0EFE" w:rsidR="00811EF8" w:rsidRPr="00811EF8" w:rsidRDefault="00811EF8" w:rsidP="00847D0C">
      <w:pPr>
        <w:pStyle w:val="Heading3"/>
      </w:pPr>
      <w:r w:rsidRPr="00811EF8">
        <w:lastRenderedPageBreak/>
        <w:t xml:space="preserve">How to </w:t>
      </w:r>
      <w:r w:rsidR="00075116">
        <w:t>U</w:t>
      </w:r>
      <w:r w:rsidRPr="00811EF8">
        <w:t>se Task Inspector</w:t>
      </w:r>
    </w:p>
    <w:p w14:paraId="119F5A42" w14:textId="77777777" w:rsidR="00811EF8" w:rsidRPr="00811EF8" w:rsidRDefault="00811EF8" w:rsidP="00B71B2A">
      <w:pPr>
        <w:pStyle w:val="OrderedList1"/>
        <w:numPr>
          <w:ilvl w:val="0"/>
          <w:numId w:val="17"/>
        </w:numPr>
      </w:pPr>
      <w:r w:rsidRPr="00811EF8">
        <w:t xml:space="preserve">In the </w:t>
      </w:r>
      <w:r w:rsidRPr="00847D0C">
        <w:rPr>
          <w:rStyle w:val="UIInteraction"/>
        </w:rPr>
        <w:t>Task</w:t>
      </w:r>
      <w:r w:rsidRPr="00811EF8">
        <w:t xml:space="preserve"> tab, in the </w:t>
      </w:r>
      <w:r w:rsidRPr="00847D0C">
        <w:rPr>
          <w:rStyle w:val="UIInteraction"/>
        </w:rPr>
        <w:t>View</w:t>
      </w:r>
      <w:r w:rsidRPr="00811EF8">
        <w:t xml:space="preserve"> group, click </w:t>
      </w:r>
      <w:r w:rsidRPr="00847D0C">
        <w:rPr>
          <w:rStyle w:val="UIInteraction"/>
        </w:rPr>
        <w:t xml:space="preserve">Gantt </w:t>
      </w:r>
      <w:proofErr w:type="gramStart"/>
      <w:r w:rsidRPr="00847D0C">
        <w:rPr>
          <w:rStyle w:val="UIInteraction"/>
        </w:rPr>
        <w:t>Chart</w:t>
      </w:r>
      <w:proofErr w:type="gramEnd"/>
      <w:r w:rsidRPr="00811EF8">
        <w:t>.</w:t>
      </w:r>
    </w:p>
    <w:p w14:paraId="295648EE" w14:textId="77777777" w:rsidR="00811EF8" w:rsidRPr="00811EF8" w:rsidRDefault="00811EF8" w:rsidP="00B71B2A">
      <w:pPr>
        <w:pStyle w:val="OrderedList1"/>
      </w:pPr>
      <w:r w:rsidRPr="00811EF8">
        <w:t xml:space="preserve">In the </w:t>
      </w:r>
      <w:r w:rsidRPr="00847D0C">
        <w:rPr>
          <w:rStyle w:val="UIInteraction"/>
        </w:rPr>
        <w:t>Tasks</w:t>
      </w:r>
      <w:r w:rsidRPr="00811EF8">
        <w:t xml:space="preserve"> tab, in the </w:t>
      </w:r>
      <w:r w:rsidRPr="00847D0C">
        <w:rPr>
          <w:rStyle w:val="UIInteraction"/>
        </w:rPr>
        <w:t>Tasks</w:t>
      </w:r>
      <w:r w:rsidRPr="00811EF8">
        <w:t xml:space="preserve"> group, click </w:t>
      </w:r>
      <w:r w:rsidRPr="00847D0C">
        <w:rPr>
          <w:rStyle w:val="UIInteraction"/>
        </w:rPr>
        <w:t>Inspect</w:t>
      </w:r>
      <w:r w:rsidRPr="00811EF8">
        <w:t xml:space="preserve">. Notice the pane that appears to the left of the Gantt </w:t>
      </w:r>
      <w:proofErr w:type="gramStart"/>
      <w:r w:rsidRPr="00811EF8">
        <w:t>Chart</w:t>
      </w:r>
      <w:proofErr w:type="gramEnd"/>
      <w:r w:rsidRPr="00811EF8">
        <w:t>.</w:t>
      </w:r>
    </w:p>
    <w:p w14:paraId="6E3899B7" w14:textId="2D6FA718" w:rsidR="00811EF8" w:rsidRDefault="00010C40" w:rsidP="00811EF8">
      <w:r>
        <w:rPr>
          <w:noProof/>
        </w:rPr>
        <w:drawing>
          <wp:inline distT="0" distB="0" distL="0" distR="0" wp14:anchorId="0EC7F230" wp14:editId="4536F23E">
            <wp:extent cx="1768415" cy="55467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8415" cy="5546785"/>
                    </a:xfrm>
                    <a:prstGeom prst="rect">
                      <a:avLst/>
                    </a:prstGeom>
                  </pic:spPr>
                </pic:pic>
              </a:graphicData>
            </a:graphic>
          </wp:inline>
        </w:drawing>
      </w:r>
    </w:p>
    <w:p w14:paraId="64862519" w14:textId="514B3B8F" w:rsidR="00F17DFB" w:rsidRPr="00811EF8" w:rsidRDefault="00F17DFB" w:rsidP="00847D0C">
      <w:pPr>
        <w:pStyle w:val="FigureCaption"/>
      </w:pPr>
      <w:r>
        <w:t>Using Task Inspector to Evaluate Task [</w:t>
      </w:r>
      <w:r w:rsidR="00CD08CF">
        <w:t xml:space="preserve">Using Task Inspector to Evaluate </w:t>
      </w:r>
      <w:proofErr w:type="spellStart"/>
      <w:r w:rsidR="00CD08CF">
        <w:t>Task.tif</w:t>
      </w:r>
      <w:proofErr w:type="spellEnd"/>
      <w:r>
        <w:t>]</w:t>
      </w:r>
    </w:p>
    <w:p w14:paraId="0C6DF7B9" w14:textId="530757A4" w:rsidR="00811EF8" w:rsidRPr="00811EF8" w:rsidRDefault="00811EF8" w:rsidP="00322EC3">
      <w:pPr>
        <w:pStyle w:val="OrderedList1"/>
      </w:pPr>
      <w:r w:rsidRPr="00811EF8">
        <w:lastRenderedPageBreak/>
        <w:t>Click any desired task</w:t>
      </w:r>
      <w:r w:rsidR="00322EC3">
        <w:t>. V</w:t>
      </w:r>
      <w:r w:rsidRPr="00811EF8">
        <w:t xml:space="preserve">iew the information and recommendations in the Task Inspector. </w:t>
      </w:r>
    </w:p>
    <w:p w14:paraId="71C51998" w14:textId="77777777" w:rsidR="00811EF8" w:rsidRPr="00811EF8" w:rsidRDefault="00811EF8" w:rsidP="00847D0C">
      <w:pPr>
        <w:pStyle w:val="UnorderedList2"/>
      </w:pPr>
      <w:r w:rsidRPr="00811EF8">
        <w:t>You can click other tasks to view their information.</w:t>
      </w:r>
    </w:p>
    <w:p w14:paraId="3173CE90" w14:textId="77777777" w:rsidR="00811EF8" w:rsidRPr="00811EF8" w:rsidRDefault="00811EF8" w:rsidP="00847D0C">
      <w:pPr>
        <w:pStyle w:val="UnorderedList2"/>
      </w:pPr>
      <w:r w:rsidRPr="00811EF8">
        <w:t>You can follow a recommended action in the Task Inspector pane.</w:t>
      </w:r>
    </w:p>
    <w:p w14:paraId="42C824FB" w14:textId="77777777" w:rsidR="00811EF8" w:rsidRPr="00811EF8" w:rsidRDefault="00811EF8" w:rsidP="00322EC3">
      <w:pPr>
        <w:pStyle w:val="OrderedList1"/>
      </w:pPr>
      <w:r w:rsidRPr="00811EF8">
        <w:t xml:space="preserve">Click </w:t>
      </w:r>
      <w:r w:rsidRPr="00847D0C">
        <w:rPr>
          <w:rStyle w:val="UIInteraction"/>
        </w:rPr>
        <w:t>Close (X)</w:t>
      </w:r>
      <w:r w:rsidRPr="00811EF8">
        <w:t xml:space="preserve"> on the Task Inspector pane to hide it. </w:t>
      </w:r>
    </w:p>
    <w:p w14:paraId="133F93A4" w14:textId="77777777" w:rsidR="00811EF8" w:rsidRPr="00811EF8" w:rsidRDefault="00811EF8" w:rsidP="00847D0C">
      <w:pPr>
        <w:pStyle w:val="CalloutNote"/>
      </w:pPr>
      <w:r w:rsidRPr="00811EF8">
        <w:t>Task inspector only shows the details of one task at a time.</w:t>
      </w:r>
    </w:p>
    <w:p w14:paraId="090FC7FC" w14:textId="4784E43D" w:rsidR="00811EF8" w:rsidRPr="00811EF8" w:rsidRDefault="00811EF8" w:rsidP="00847D0C">
      <w:pPr>
        <w:pStyle w:val="Heading3"/>
      </w:pPr>
      <w:r w:rsidRPr="00811EF8">
        <w:t xml:space="preserve">How to </w:t>
      </w:r>
      <w:r w:rsidR="00075116">
        <w:t>U</w:t>
      </w:r>
      <w:r w:rsidRPr="00811EF8">
        <w:t>se Team Planner</w:t>
      </w:r>
    </w:p>
    <w:p w14:paraId="3D77B403" w14:textId="21B1CC21" w:rsidR="00811EF8" w:rsidRPr="00811EF8" w:rsidRDefault="007C5658" w:rsidP="00811EF8">
      <w:r>
        <w:rPr>
          <w:noProof/>
        </w:rPr>
        <w:drawing>
          <wp:inline distT="0" distB="0" distL="0" distR="0" wp14:anchorId="4C8D9358" wp14:editId="6E5A7813">
            <wp:extent cx="4114800" cy="2195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2195830"/>
                    </a:xfrm>
                    <a:prstGeom prst="rect">
                      <a:avLst/>
                    </a:prstGeom>
                  </pic:spPr>
                </pic:pic>
              </a:graphicData>
            </a:graphic>
          </wp:inline>
        </w:drawing>
      </w:r>
      <w:r w:rsidDel="007C5658">
        <w:rPr>
          <w:rStyle w:val="CommentReference"/>
        </w:rPr>
        <w:t xml:space="preserve"> </w:t>
      </w:r>
      <w:r w:rsidRPr="00811EF8">
        <w:t xml:space="preserve"> </w:t>
      </w:r>
    </w:p>
    <w:p w14:paraId="3441AA09" w14:textId="2758E2D0" w:rsidR="00811EF8" w:rsidRPr="00811EF8" w:rsidRDefault="00811EF8" w:rsidP="00847D0C">
      <w:pPr>
        <w:pStyle w:val="FigureCaption"/>
      </w:pPr>
      <w:r w:rsidRPr="00811EF8">
        <w:t xml:space="preserve">Team Planner View with </w:t>
      </w:r>
      <w:proofErr w:type="spellStart"/>
      <w:r w:rsidRPr="00811EF8">
        <w:t>Overallocated</w:t>
      </w:r>
      <w:proofErr w:type="spellEnd"/>
      <w:r w:rsidRPr="00811EF8">
        <w:t xml:space="preserve"> Resources [</w:t>
      </w:r>
      <w:r w:rsidR="007C5658" w:rsidRPr="00811EF8">
        <w:t xml:space="preserve">Planner View with </w:t>
      </w:r>
      <w:proofErr w:type="spellStart"/>
      <w:r w:rsidR="007C5658" w:rsidRPr="00811EF8">
        <w:t>Overallocated</w:t>
      </w:r>
      <w:proofErr w:type="spellEnd"/>
      <w:r w:rsidR="007C5658" w:rsidRPr="00811EF8">
        <w:t xml:space="preserve"> </w:t>
      </w:r>
      <w:proofErr w:type="spellStart"/>
      <w:r w:rsidR="007C5658" w:rsidRPr="00811EF8">
        <w:t>Resources</w:t>
      </w:r>
      <w:r w:rsidR="007C5658">
        <w:t>.tif</w:t>
      </w:r>
      <w:proofErr w:type="spellEnd"/>
      <w:r w:rsidRPr="00811EF8">
        <w:t>]</w:t>
      </w:r>
    </w:p>
    <w:p w14:paraId="634C1FCC" w14:textId="77777777" w:rsidR="00811EF8" w:rsidRPr="00811EF8" w:rsidRDefault="00811EF8" w:rsidP="004B542A">
      <w:pPr>
        <w:pStyle w:val="OrderedList1"/>
        <w:numPr>
          <w:ilvl w:val="0"/>
          <w:numId w:val="18"/>
        </w:numPr>
      </w:pPr>
      <w:r w:rsidRPr="00811EF8">
        <w:t xml:space="preserve">In the </w:t>
      </w:r>
      <w:r w:rsidRPr="00847D0C">
        <w:rPr>
          <w:rStyle w:val="UIInteraction"/>
        </w:rPr>
        <w:t>Task</w:t>
      </w:r>
      <w:r w:rsidRPr="00811EF8">
        <w:t xml:space="preserve"> tab, in the </w:t>
      </w:r>
      <w:r w:rsidRPr="00847D0C">
        <w:rPr>
          <w:rStyle w:val="UIInteraction"/>
        </w:rPr>
        <w:t>View</w:t>
      </w:r>
      <w:r w:rsidRPr="00811EF8">
        <w:t xml:space="preserve"> group, click the </w:t>
      </w:r>
      <w:r w:rsidRPr="00847D0C">
        <w:rPr>
          <w:rStyle w:val="UIInteraction"/>
        </w:rPr>
        <w:t xml:space="preserve">Gantt </w:t>
      </w:r>
      <w:proofErr w:type="gramStart"/>
      <w:r w:rsidRPr="00847D0C">
        <w:rPr>
          <w:rStyle w:val="UIInteraction"/>
        </w:rPr>
        <w:t>Chart</w:t>
      </w:r>
      <w:proofErr w:type="gramEnd"/>
      <w:r w:rsidRPr="00811EF8">
        <w:t xml:space="preserve"> dropdown and click </w:t>
      </w:r>
      <w:r w:rsidRPr="00847D0C">
        <w:rPr>
          <w:rStyle w:val="UIInteraction"/>
        </w:rPr>
        <w:t>Team Planner</w:t>
      </w:r>
      <w:r w:rsidRPr="00811EF8">
        <w:t xml:space="preserve">. </w:t>
      </w:r>
    </w:p>
    <w:p w14:paraId="7A6CCD97" w14:textId="77777777" w:rsidR="00811EF8" w:rsidRPr="00811EF8" w:rsidRDefault="00811EF8" w:rsidP="004B542A">
      <w:pPr>
        <w:pStyle w:val="OrderedList1"/>
      </w:pPr>
      <w:r w:rsidRPr="00811EF8">
        <w:t xml:space="preserve">Locate the </w:t>
      </w:r>
      <w:proofErr w:type="spellStart"/>
      <w:r w:rsidRPr="00811EF8">
        <w:t>overallocated</w:t>
      </w:r>
      <w:proofErr w:type="spellEnd"/>
      <w:r w:rsidRPr="00811EF8">
        <w:t xml:space="preserve"> resource and task you wish to make changes to.</w:t>
      </w:r>
    </w:p>
    <w:p w14:paraId="3B181D0E" w14:textId="77777777" w:rsidR="00811EF8" w:rsidRPr="00811EF8" w:rsidRDefault="00811EF8" w:rsidP="00847D0C">
      <w:pPr>
        <w:pStyle w:val="UnorderedList2"/>
      </w:pPr>
      <w:r w:rsidRPr="00811EF8">
        <w:t>Hover on the task to view relevant details.</w:t>
      </w:r>
    </w:p>
    <w:p w14:paraId="271F7E06" w14:textId="77777777" w:rsidR="00811EF8" w:rsidRPr="00811EF8" w:rsidRDefault="00811EF8" w:rsidP="00847D0C">
      <w:pPr>
        <w:pStyle w:val="UnorderedList2"/>
      </w:pPr>
      <w:r w:rsidRPr="00811EF8">
        <w:t>Right-click on the task name to quickly reassign the task, delete it, or inactivate it.</w:t>
      </w:r>
    </w:p>
    <w:p w14:paraId="7E328125" w14:textId="77777777" w:rsidR="00811EF8" w:rsidRPr="00811EF8" w:rsidRDefault="00811EF8" w:rsidP="00847D0C">
      <w:pPr>
        <w:pStyle w:val="UnorderedList2"/>
      </w:pPr>
      <w:r w:rsidRPr="00811EF8">
        <w:t>Double-click the task to view the Task Information dialog box and make any needed changes.</w:t>
      </w:r>
    </w:p>
    <w:p w14:paraId="729167E4" w14:textId="77777777" w:rsidR="00811EF8" w:rsidRPr="00811EF8" w:rsidRDefault="00811EF8" w:rsidP="00847D0C">
      <w:pPr>
        <w:pStyle w:val="UnorderedList2"/>
      </w:pPr>
      <w:r w:rsidRPr="00811EF8">
        <w:t>Drag the task in team planner view to reassign or move the task to a locked in time period (sets a constraint)</w:t>
      </w:r>
    </w:p>
    <w:p w14:paraId="4F4B94FB" w14:textId="77777777" w:rsidR="00811EF8" w:rsidRPr="00811EF8" w:rsidRDefault="00811EF8" w:rsidP="003B3CE7">
      <w:pPr>
        <w:pStyle w:val="OrderedList1"/>
      </w:pPr>
      <w:r w:rsidRPr="00811EF8">
        <w:t xml:space="preserve">In the </w:t>
      </w:r>
      <w:r w:rsidRPr="00A11E3A">
        <w:rPr>
          <w:rStyle w:val="UIInteraction"/>
        </w:rPr>
        <w:t>File</w:t>
      </w:r>
      <w:r w:rsidRPr="00811EF8">
        <w:t xml:space="preserve"> tab, click </w:t>
      </w:r>
      <w:r w:rsidRPr="00A11E3A">
        <w:rPr>
          <w:rStyle w:val="UIInteraction"/>
        </w:rPr>
        <w:t>Publish</w:t>
      </w:r>
      <w:r w:rsidRPr="00811EF8">
        <w:t xml:space="preserve"> to save the changes and share them with your project team via PWA. </w:t>
      </w:r>
    </w:p>
    <w:p w14:paraId="219F4477" w14:textId="77777777" w:rsidR="00811EF8" w:rsidRPr="00811EF8" w:rsidRDefault="00811EF8" w:rsidP="00A11E3A">
      <w:pPr>
        <w:pStyle w:val="CalloutWarning"/>
      </w:pPr>
      <w:r w:rsidRPr="00811EF8">
        <w:lastRenderedPageBreak/>
        <w:t xml:space="preserve">Warning – If you see blank information within brackets on the right side of the view (the timescale), you will need to zoom out so the text crossing over multiple time periods can be displayed. </w:t>
      </w:r>
    </w:p>
    <w:p w14:paraId="7612568E" w14:textId="77777777" w:rsidR="00811EF8" w:rsidRPr="00811EF8" w:rsidRDefault="00811EF8" w:rsidP="00A11E3A">
      <w:pPr>
        <w:pStyle w:val="CalloutTip"/>
      </w:pPr>
      <w:r w:rsidRPr="00811EF8">
        <w:t xml:space="preserve">Double-click </w:t>
      </w:r>
      <w:proofErr w:type="gramStart"/>
      <w:r w:rsidRPr="00A11E3A">
        <w:rPr>
          <w:rStyle w:val="UIInteraction"/>
        </w:rPr>
        <w:t>Other</w:t>
      </w:r>
      <w:proofErr w:type="gramEnd"/>
      <w:r w:rsidRPr="00A11E3A">
        <w:rPr>
          <w:rStyle w:val="UIInteraction"/>
        </w:rPr>
        <w:t xml:space="preserve"> projects and commitments</w:t>
      </w:r>
      <w:r w:rsidRPr="00811EF8">
        <w:t xml:space="preserve"> if you want to see the names of other projects your resources have been assigned to that are not currently open.</w:t>
      </w:r>
    </w:p>
    <w:p w14:paraId="4FAF597C" w14:textId="4E294B6F" w:rsidR="00EB26B1" w:rsidRDefault="001257D7" w:rsidP="005329A2">
      <w:pPr>
        <w:pStyle w:val="Heading2"/>
      </w:pPr>
      <w:r>
        <w:t>Optimizing the Schedule to Meet Deadlines</w:t>
      </w:r>
    </w:p>
    <w:p w14:paraId="08B4CB43" w14:textId="56D7D04A" w:rsidR="00A62360" w:rsidRPr="00A62360" w:rsidRDefault="00A62360" w:rsidP="00A62360">
      <w:r w:rsidRPr="00A62360">
        <w:t xml:space="preserve">Scheduling involves </w:t>
      </w:r>
      <w:r w:rsidR="00793999">
        <w:t>more than</w:t>
      </w:r>
      <w:r w:rsidRPr="00A62360">
        <w:t xml:space="preserve"> creating a detailed schedule and assigning resources</w:t>
      </w:r>
      <w:r w:rsidR="00793999">
        <w:t>;</w:t>
      </w:r>
      <w:r w:rsidRPr="00A62360">
        <w:t xml:space="preserve"> it </w:t>
      </w:r>
      <w:r w:rsidR="00D65B63">
        <w:t xml:space="preserve">also </w:t>
      </w:r>
      <w:r w:rsidRPr="00A62360">
        <w:t>involves modifying the schedule to meet goals and to work with</w:t>
      </w:r>
      <w:r w:rsidR="00917BA4">
        <w:t>in</w:t>
      </w:r>
      <w:r w:rsidRPr="00A62360">
        <w:t xml:space="preserve"> limitat</w:t>
      </w:r>
      <w:r w:rsidR="000C6CDA">
        <w:t>ions. Typically</w:t>
      </w:r>
      <w:r w:rsidR="00AA6DC6">
        <w:t>,</w:t>
      </w:r>
      <w:r w:rsidR="000C6CDA">
        <w:t xml:space="preserve"> there are deadlines within your schedule that must be met to satisfy the requirements of your sponsor. If your schedule shows that you are missing those deadlines, you need to </w:t>
      </w:r>
      <w:r w:rsidR="006438E3">
        <w:t>take</w:t>
      </w:r>
      <w:r w:rsidR="00265414">
        <w:t xml:space="preserve"> steps to optimize the schedule.</w:t>
      </w:r>
    </w:p>
    <w:p w14:paraId="1ED434C1" w14:textId="565D19FA" w:rsidR="00A62360" w:rsidRDefault="002F7326" w:rsidP="00A62360">
      <w:r>
        <w:t xml:space="preserve">In most cases, optimizing the schedule requires you to shorten your </w:t>
      </w:r>
      <w:r w:rsidR="00A62360" w:rsidRPr="00A62360">
        <w:t>project</w:t>
      </w:r>
      <w:r w:rsidR="006438E3">
        <w:t xml:space="preserve">’s </w:t>
      </w:r>
      <w:r w:rsidR="00D63BA1">
        <w:t xml:space="preserve">overall </w:t>
      </w:r>
      <w:r w:rsidR="006438E3">
        <w:t>finish date</w:t>
      </w:r>
      <w:r w:rsidR="00A62360" w:rsidRPr="00A62360">
        <w:t>.</w:t>
      </w:r>
      <w:r>
        <w:t xml:space="preserve"> The finish date is driven by the critical path of your project.</w:t>
      </w:r>
      <w:r w:rsidR="00A62360" w:rsidRPr="00A62360">
        <w:t xml:space="preserve"> The </w:t>
      </w:r>
      <w:r w:rsidR="00A62360" w:rsidRPr="00504ABC">
        <w:rPr>
          <w:rStyle w:val="Importantterm"/>
        </w:rPr>
        <w:t>critical path</w:t>
      </w:r>
      <w:r w:rsidR="00A62360" w:rsidRPr="00A62360">
        <w:t xml:space="preserve"> includes those tasks that</w:t>
      </w:r>
      <w:r>
        <w:t xml:space="preserve"> drive the total duration of your project.</w:t>
      </w:r>
      <w:r w:rsidR="00A62360" w:rsidRPr="00A62360">
        <w:t xml:space="preserve"> If a critical task finishes late, it delays the entire project. If a critical task finishes early, it shortens the duration of the project. If you shorten the length of the critical path, you shorten the duration of your project, and your project finishes sooner. </w:t>
      </w:r>
    </w:p>
    <w:p w14:paraId="17E125FD" w14:textId="1C797B77" w:rsidR="006438E3" w:rsidRPr="00A62360" w:rsidRDefault="006438E3" w:rsidP="006438E3">
      <w:r w:rsidRPr="00A62360">
        <w:t xml:space="preserve">Listed below are </w:t>
      </w:r>
      <w:r>
        <w:t>some options</w:t>
      </w:r>
      <w:r w:rsidRPr="00A62360">
        <w:t xml:space="preserve"> to shorten your schedule. The method you choose depends on your in</w:t>
      </w:r>
      <w:r w:rsidR="00C30519">
        <w:t xml:space="preserve">dividual project and </w:t>
      </w:r>
      <w:r w:rsidR="00092FB7">
        <w:t xml:space="preserve">the </w:t>
      </w:r>
      <w:r w:rsidR="00C30519">
        <w:t xml:space="preserve">resources </w:t>
      </w:r>
      <w:r w:rsidR="00092FB7">
        <w:t xml:space="preserve">you have </w:t>
      </w:r>
      <w:r w:rsidR="00C30519">
        <w:t xml:space="preserve">available. </w:t>
      </w:r>
    </w:p>
    <w:p w14:paraId="52642373" w14:textId="6B80A49C" w:rsidR="00A62360" w:rsidRPr="00A62360" w:rsidRDefault="00A62360" w:rsidP="00504ABC">
      <w:pPr>
        <w:pStyle w:val="UnorderedList1"/>
      </w:pPr>
      <w:r w:rsidRPr="00A62360">
        <w:t xml:space="preserve">Assign additional resources </w:t>
      </w:r>
      <w:r w:rsidR="007D6D7B">
        <w:t xml:space="preserve">(see </w:t>
      </w:r>
      <w:r w:rsidR="007D6D7B" w:rsidRPr="00FF32C2">
        <w:rPr>
          <w:rStyle w:val="Cross-Reference"/>
        </w:rPr>
        <w:t>Resource Management in Project Pro</w:t>
      </w:r>
      <w:r w:rsidR="007D6D7B">
        <w:t>)</w:t>
      </w:r>
    </w:p>
    <w:p w14:paraId="66B0CA4B" w14:textId="4DF061F2" w:rsidR="00A62360" w:rsidRPr="00A62360" w:rsidRDefault="00A62360" w:rsidP="00504ABC">
      <w:pPr>
        <w:pStyle w:val="UnorderedList1"/>
      </w:pPr>
      <w:r w:rsidRPr="00A62360">
        <w:t xml:space="preserve">Assign a resource to work overtime </w:t>
      </w:r>
      <w:r w:rsidR="0049182F">
        <w:t xml:space="preserve">(see </w:t>
      </w:r>
      <w:r w:rsidR="0049182F" w:rsidRPr="00FF32C2">
        <w:rPr>
          <w:rStyle w:val="Cross-Reference"/>
        </w:rPr>
        <w:t>Resource Management in Project Pro</w:t>
      </w:r>
      <w:r w:rsidR="0049182F">
        <w:t>)</w:t>
      </w:r>
    </w:p>
    <w:p w14:paraId="274D7F15" w14:textId="706BA55E" w:rsidR="00A62360" w:rsidRPr="00A62360" w:rsidRDefault="00A62360" w:rsidP="00504ABC">
      <w:pPr>
        <w:pStyle w:val="UnorderedList1"/>
      </w:pPr>
      <w:r w:rsidRPr="00A62360">
        <w:t xml:space="preserve">Increase working time (calendar) </w:t>
      </w:r>
      <w:r w:rsidR="00A63B68">
        <w:t xml:space="preserve">(refer to the course </w:t>
      </w:r>
      <w:r w:rsidR="00A63B68" w:rsidRPr="00FF32C2">
        <w:rPr>
          <w:rStyle w:val="Cross-Reference"/>
        </w:rPr>
        <w:t>Managing Projects in Project Pro 2013</w:t>
      </w:r>
      <w:r w:rsidR="00A63B68">
        <w:t>)</w:t>
      </w:r>
    </w:p>
    <w:p w14:paraId="63110851" w14:textId="4A5D654C" w:rsidR="00A62360" w:rsidRPr="00A62360" w:rsidRDefault="00A62360" w:rsidP="00504ABC">
      <w:pPr>
        <w:pStyle w:val="UnorderedList1"/>
      </w:pPr>
      <w:r w:rsidRPr="00A62360">
        <w:t xml:space="preserve">Break task into smaller tasks </w:t>
      </w:r>
    </w:p>
    <w:p w14:paraId="1F78F467" w14:textId="5C944708" w:rsidR="00A62360" w:rsidRPr="00A62360" w:rsidRDefault="00A62360" w:rsidP="00504ABC">
      <w:pPr>
        <w:pStyle w:val="UnorderedList1"/>
      </w:pPr>
      <w:r w:rsidRPr="00A62360">
        <w:t xml:space="preserve">Overlap key activities (multi-tasking) </w:t>
      </w:r>
    </w:p>
    <w:p w14:paraId="1A2D55D3" w14:textId="77777777" w:rsidR="00135446" w:rsidRDefault="00135446" w:rsidP="00135446">
      <w:pPr>
        <w:pStyle w:val="UnorderedList1"/>
      </w:pPr>
      <w:r w:rsidRPr="00A62360">
        <w:lastRenderedPageBreak/>
        <w:t xml:space="preserve">Change dependencies of tasks </w:t>
      </w:r>
    </w:p>
    <w:p w14:paraId="7E44D93F" w14:textId="5E272C9D" w:rsidR="00A62360" w:rsidRPr="00A62360" w:rsidRDefault="00A62360" w:rsidP="00504ABC">
      <w:pPr>
        <w:pStyle w:val="UnorderedList1"/>
      </w:pPr>
      <w:r w:rsidRPr="00A62360">
        <w:t xml:space="preserve">Delete tasks </w:t>
      </w:r>
      <w:r w:rsidR="00883E89">
        <w:t xml:space="preserve">(see </w:t>
      </w:r>
      <w:r w:rsidR="00883E89" w:rsidRPr="00FF32C2">
        <w:rPr>
          <w:rStyle w:val="Cross-Reference"/>
        </w:rPr>
        <w:t>Scheduling</w:t>
      </w:r>
      <w:r w:rsidR="00883E89">
        <w:t>)</w:t>
      </w:r>
    </w:p>
    <w:p w14:paraId="324F512E" w14:textId="4251EB39" w:rsidR="00A62360" w:rsidRPr="00A62360" w:rsidRDefault="00A62360" w:rsidP="00504ABC">
      <w:pPr>
        <w:pStyle w:val="UnorderedList1"/>
      </w:pPr>
      <w:r w:rsidRPr="00A62360">
        <w:t xml:space="preserve">Redefine quality (less time on activities) </w:t>
      </w:r>
      <w:r w:rsidR="006A48E9">
        <w:t xml:space="preserve">(see </w:t>
      </w:r>
      <w:r w:rsidR="006A48E9" w:rsidRPr="00FF32C2">
        <w:rPr>
          <w:rStyle w:val="Cross-Reference"/>
        </w:rPr>
        <w:t>Schedule</w:t>
      </w:r>
      <w:r w:rsidR="006A48E9">
        <w:t>)</w:t>
      </w:r>
    </w:p>
    <w:p w14:paraId="27EA1EF7" w14:textId="7E989A29" w:rsidR="00A62360" w:rsidRPr="00A62360" w:rsidRDefault="00A62360" w:rsidP="00504ABC">
      <w:pPr>
        <w:pStyle w:val="UnorderedList1"/>
      </w:pPr>
      <w:r w:rsidRPr="00A62360">
        <w:t xml:space="preserve">Break project into phases </w:t>
      </w:r>
      <w:r w:rsidR="006A48E9">
        <w:t xml:space="preserve">(see </w:t>
      </w:r>
      <w:r w:rsidR="006A48E9" w:rsidRPr="00FF32C2">
        <w:rPr>
          <w:rStyle w:val="Cross-Reference"/>
        </w:rPr>
        <w:t>Schedule</w:t>
      </w:r>
      <w:r w:rsidR="006A48E9">
        <w:t>)</w:t>
      </w:r>
    </w:p>
    <w:p w14:paraId="2FC0956F" w14:textId="328CE2D0" w:rsidR="00504ABC" w:rsidRDefault="00504ABC" w:rsidP="00504ABC">
      <w:pPr>
        <w:pStyle w:val="UnorderedList1"/>
      </w:pPr>
      <w:r>
        <w:t>Use Task Inspector to solve the problem</w:t>
      </w:r>
      <w:r w:rsidR="00150D10">
        <w:t xml:space="preserve"> </w:t>
      </w:r>
      <w:r w:rsidR="009240E2">
        <w:t xml:space="preserve">(see </w:t>
      </w:r>
      <w:r w:rsidR="009240E2" w:rsidRPr="003D3E6D">
        <w:rPr>
          <w:rStyle w:val="Cross-Reference"/>
        </w:rPr>
        <w:t>How to Use Task Inspector</w:t>
      </w:r>
      <w:r w:rsidR="009240E2">
        <w:t>)</w:t>
      </w:r>
    </w:p>
    <w:p w14:paraId="0A31A03D" w14:textId="44960253" w:rsidR="00504ABC" w:rsidRDefault="00504ABC" w:rsidP="00504ABC">
      <w:pPr>
        <w:pStyle w:val="UnorderedList1"/>
      </w:pPr>
      <w:r>
        <w:t>Use Team Planner to solve the problem</w:t>
      </w:r>
      <w:r w:rsidR="009240E2">
        <w:t xml:space="preserve"> (see </w:t>
      </w:r>
      <w:r w:rsidR="009240E2" w:rsidRPr="003D3E6D">
        <w:rPr>
          <w:rStyle w:val="Cross-Reference"/>
        </w:rPr>
        <w:t>How to Use Team Planner</w:t>
      </w:r>
      <w:r w:rsidR="009240E2">
        <w:t>)</w:t>
      </w:r>
    </w:p>
    <w:p w14:paraId="26E58FB1" w14:textId="4A4E7C49" w:rsidR="001257D7" w:rsidRDefault="00265414" w:rsidP="006438E3">
      <w:pPr>
        <w:pStyle w:val="CalloutWarning"/>
      </w:pPr>
      <w:r>
        <w:t xml:space="preserve">Optimizing the schedule and shortening the critical path may create new resource </w:t>
      </w:r>
      <w:proofErr w:type="spellStart"/>
      <w:r>
        <w:t>overallocations</w:t>
      </w:r>
      <w:proofErr w:type="spellEnd"/>
      <w:r>
        <w:t xml:space="preserve">. You should watch for the </w:t>
      </w:r>
      <w:proofErr w:type="spellStart"/>
      <w:r w:rsidRPr="00265414">
        <w:rPr>
          <w:rStyle w:val="UIInteraction"/>
        </w:rPr>
        <w:t>Overallocation</w:t>
      </w:r>
      <w:proofErr w:type="spellEnd"/>
      <w:r>
        <w:t xml:space="preserve"> </w:t>
      </w:r>
      <w:r w:rsidRPr="00265414">
        <w:rPr>
          <w:rStyle w:val="UIInteraction"/>
        </w:rPr>
        <w:t>Indicator</w:t>
      </w:r>
      <w:r>
        <w:t xml:space="preserve"> icon in the </w:t>
      </w:r>
      <w:r w:rsidRPr="00265414">
        <w:rPr>
          <w:rStyle w:val="UIInteraction"/>
        </w:rPr>
        <w:t>Indicators</w:t>
      </w:r>
      <w:r>
        <w:t xml:space="preserve"> column to </w:t>
      </w:r>
      <w:r w:rsidR="00C45400">
        <w:t>alert</w:t>
      </w:r>
      <w:r>
        <w:t xml:space="preserve"> you that you need to address a new resource </w:t>
      </w:r>
      <w:proofErr w:type="spellStart"/>
      <w:r>
        <w:t>overallocation</w:t>
      </w:r>
      <w:proofErr w:type="spellEnd"/>
      <w:r>
        <w:t xml:space="preserve">. </w:t>
      </w:r>
    </w:p>
    <w:p w14:paraId="67CE3C26" w14:textId="23E4C319" w:rsidR="00504ABC" w:rsidRDefault="00504ABC" w:rsidP="00504ABC">
      <w:pPr>
        <w:pStyle w:val="CalloutTip"/>
      </w:pPr>
      <w:r>
        <w:t xml:space="preserve">Besides giving useful tips to solve </w:t>
      </w:r>
      <w:proofErr w:type="spellStart"/>
      <w:r>
        <w:t>overallocated</w:t>
      </w:r>
      <w:proofErr w:type="spellEnd"/>
      <w:r>
        <w:t xml:space="preserve"> resources, Team Planner shows you predecessor tasks, constraints, and task calendars which could be useful to help you determine what is causing a task to start at a particular time. Accessing Team Planner and Task Inspector </w:t>
      </w:r>
      <w:r w:rsidR="008B0CD7">
        <w:t xml:space="preserve">are </w:t>
      </w:r>
      <w:r>
        <w:t xml:space="preserve">covered in </w:t>
      </w:r>
      <w:r w:rsidR="00150D10">
        <w:rPr>
          <w:rStyle w:val="Cross-Reference"/>
        </w:rPr>
        <w:t>How to Use Task Inspector</w:t>
      </w:r>
      <w:r>
        <w:t>.</w:t>
      </w:r>
    </w:p>
    <w:p w14:paraId="463BAC96" w14:textId="16A82D52" w:rsidR="007D6D7B" w:rsidRDefault="009D46C3" w:rsidP="007D6D7B">
      <w:pPr>
        <w:pStyle w:val="Heading3"/>
      </w:pPr>
      <w:r>
        <w:t>Assign Additional Resources</w:t>
      </w:r>
    </w:p>
    <w:p w14:paraId="4E1C3575" w14:textId="4CDF58BD" w:rsidR="009D46C3" w:rsidRDefault="009D46C3" w:rsidP="00D04A07">
      <w:r>
        <w:t xml:space="preserve">Refer to </w:t>
      </w:r>
      <w:r w:rsidRPr="0058169A">
        <w:rPr>
          <w:rStyle w:val="Cross-Reference"/>
        </w:rPr>
        <w:t>Resource Management in Project Pro</w:t>
      </w:r>
      <w:r>
        <w:t xml:space="preserve"> to review techniques for assigning resources and how duration is shortened on Fixed Work tasks.</w:t>
      </w:r>
      <w:r w:rsidR="00BA6AC2">
        <w:t xml:space="preserve"> You can also do this with Team Planner view.</w:t>
      </w:r>
    </w:p>
    <w:p w14:paraId="6963C5C5" w14:textId="08D161A0" w:rsidR="007D6D7B" w:rsidRDefault="009D46C3" w:rsidP="007D6D7B">
      <w:pPr>
        <w:pStyle w:val="Heading3"/>
      </w:pPr>
      <w:r>
        <w:t>Assign a Resource to Work Overtime</w:t>
      </w:r>
    </w:p>
    <w:p w14:paraId="00CFD6F8" w14:textId="46E241BE" w:rsidR="009D46C3" w:rsidRDefault="0061756A" w:rsidP="00D04A07">
      <w:r>
        <w:t xml:space="preserve">Refer to </w:t>
      </w:r>
      <w:r w:rsidRPr="0058169A">
        <w:rPr>
          <w:rStyle w:val="Cross-Reference"/>
        </w:rPr>
        <w:t>Resource Management in Project Pro</w:t>
      </w:r>
      <w:r>
        <w:t xml:space="preserve"> to review the technique to display Resource Usage view and where work hours can be increased on a daily basis. Note: </w:t>
      </w:r>
      <w:r w:rsidR="00190187">
        <w:t>u</w:t>
      </w:r>
      <w:r>
        <w:t xml:space="preserve">sing the overtime work column only offers an advantage if you are paying your resource a different overtime rate. </w:t>
      </w:r>
    </w:p>
    <w:p w14:paraId="57C56723" w14:textId="77777777" w:rsidR="00190187" w:rsidRDefault="0061756A" w:rsidP="00190187">
      <w:pPr>
        <w:pStyle w:val="Heading3"/>
      </w:pPr>
      <w:r>
        <w:t xml:space="preserve">Increase Working Time – </w:t>
      </w:r>
    </w:p>
    <w:p w14:paraId="03F8C840" w14:textId="4B127BD6" w:rsidR="0061756A" w:rsidRDefault="0061756A" w:rsidP="00D04A07">
      <w:r>
        <w:t>In a Project Server environment, the calendar may be controlled by the administrator. If you</w:t>
      </w:r>
      <w:r w:rsidR="00F90341">
        <w:t xml:space="preserve"> have the option to change it, refer to the course </w:t>
      </w:r>
      <w:r w:rsidR="00F90341" w:rsidRPr="0058169A">
        <w:rPr>
          <w:rStyle w:val="Cross-Reference"/>
        </w:rPr>
        <w:t>Managing Projects in Project Pro 2013</w:t>
      </w:r>
      <w:r w:rsidR="00F90341">
        <w:t>.</w:t>
      </w:r>
    </w:p>
    <w:p w14:paraId="1A2A2603" w14:textId="4A32D7A6" w:rsidR="00DD563E" w:rsidRDefault="0093187A" w:rsidP="00DD563E">
      <w:pPr>
        <w:pStyle w:val="Heading3"/>
      </w:pPr>
      <w:r>
        <w:lastRenderedPageBreak/>
        <w:t xml:space="preserve">Break the Task </w:t>
      </w:r>
      <w:r w:rsidR="00DD563E">
        <w:t>i</w:t>
      </w:r>
      <w:r>
        <w:t>nto Smaller Tasks</w:t>
      </w:r>
    </w:p>
    <w:p w14:paraId="2B55CBB6" w14:textId="5E00EE92" w:rsidR="00F90341" w:rsidRDefault="00EC747C" w:rsidP="00D04A07">
      <w:r>
        <w:t xml:space="preserve">This is a project management technique where you take a long task and divide it up into a collection of smaller tasks. Then you can apply the technique to overlap some of these tasks will shorten the overall duration. </w:t>
      </w:r>
    </w:p>
    <w:p w14:paraId="53601BCA" w14:textId="1B87DC0A" w:rsidR="00714579" w:rsidRDefault="0093187A" w:rsidP="00714579">
      <w:pPr>
        <w:pStyle w:val="Heading3"/>
      </w:pPr>
      <w:r>
        <w:t>Delete Tasks</w:t>
      </w:r>
    </w:p>
    <w:p w14:paraId="6EC1768D" w14:textId="46113237" w:rsidR="0093187A" w:rsidRDefault="0093187A" w:rsidP="00D04A07">
      <w:r>
        <w:t>This is a project management technique where you are cutting scope</w:t>
      </w:r>
      <w:r w:rsidR="00EC747C">
        <w:t xml:space="preserve"> by deleting tasks</w:t>
      </w:r>
      <w:r>
        <w:t xml:space="preserve">. To learn more about </w:t>
      </w:r>
      <w:r w:rsidR="00EC747C">
        <w:t>deleting</w:t>
      </w:r>
      <w:r>
        <w:t xml:space="preserve"> tasks refer to </w:t>
      </w:r>
      <w:r w:rsidRPr="0058169A">
        <w:rPr>
          <w:rStyle w:val="Cross-Reference"/>
        </w:rPr>
        <w:t>Scheduling</w:t>
      </w:r>
      <w:r>
        <w:t xml:space="preserve">. </w:t>
      </w:r>
    </w:p>
    <w:p w14:paraId="30CC0F5C" w14:textId="1CC045DE" w:rsidR="001238A5" w:rsidRDefault="0093187A" w:rsidP="001238A5">
      <w:pPr>
        <w:pStyle w:val="Heading3"/>
      </w:pPr>
      <w:r>
        <w:t>Refine Quality</w:t>
      </w:r>
    </w:p>
    <w:p w14:paraId="79662C32" w14:textId="1F761597" w:rsidR="0093187A" w:rsidRDefault="0093187A" w:rsidP="00D04A07">
      <w:r>
        <w:t xml:space="preserve">This is a project management technique where you reduce the time given to the task and accept a reduced quality of your output. For example, you could skip proofreading pass two on a book and accept that some errors will </w:t>
      </w:r>
      <w:r w:rsidR="00600437">
        <w:t xml:space="preserve">be in the final book. </w:t>
      </w:r>
    </w:p>
    <w:p w14:paraId="569AB82E" w14:textId="17451FFB" w:rsidR="006A48E9" w:rsidRDefault="0093187A" w:rsidP="006A48E9">
      <w:pPr>
        <w:pStyle w:val="Heading3"/>
      </w:pPr>
      <w:r>
        <w:t xml:space="preserve">Break the Project </w:t>
      </w:r>
      <w:proofErr w:type="gramStart"/>
      <w:r>
        <w:t>Into</w:t>
      </w:r>
      <w:proofErr w:type="gramEnd"/>
      <w:r>
        <w:t xml:space="preserve"> Phases</w:t>
      </w:r>
    </w:p>
    <w:p w14:paraId="79DE5431" w14:textId="51E89ADA" w:rsidR="0093187A" w:rsidRDefault="00EC747C" w:rsidP="00D04A07">
      <w:r>
        <w:t xml:space="preserve">This is a project management technique where you choose to group the project into phases and postpone some phases to a later time to complete the project sooner. Refer to </w:t>
      </w:r>
      <w:r w:rsidRPr="0058169A">
        <w:rPr>
          <w:rStyle w:val="Cross-Reference"/>
        </w:rPr>
        <w:t>Schedule</w:t>
      </w:r>
      <w:r>
        <w:t xml:space="preserve"> for details about creating Summary tasks. </w:t>
      </w:r>
    </w:p>
    <w:p w14:paraId="0928F82A" w14:textId="7FFD395D" w:rsidR="00075116" w:rsidRPr="00504ABC" w:rsidRDefault="003F07E0" w:rsidP="003D3E6D">
      <w:pPr>
        <w:pStyle w:val="Heading3"/>
      </w:pPr>
      <w:r>
        <w:t>O</w:t>
      </w:r>
      <w:r w:rsidR="00075116" w:rsidRPr="00504ABC">
        <w:t xml:space="preserve">verlap </w:t>
      </w:r>
      <w:r>
        <w:t>T</w:t>
      </w:r>
      <w:r w:rsidR="00075116" w:rsidRPr="00504ABC">
        <w:t xml:space="preserve">asks or </w:t>
      </w:r>
      <w:r>
        <w:t>C</w:t>
      </w:r>
      <w:r w:rsidR="00075116" w:rsidRPr="00504ABC">
        <w:t xml:space="preserve">hange </w:t>
      </w:r>
      <w:r>
        <w:t>D</w:t>
      </w:r>
      <w:r w:rsidR="00075116" w:rsidRPr="00504ABC">
        <w:t>ependencies</w:t>
      </w:r>
    </w:p>
    <w:p w14:paraId="0C251B1F" w14:textId="7947D1A9" w:rsidR="00504ABC" w:rsidRPr="00504ABC" w:rsidRDefault="00504ABC" w:rsidP="00504ABC">
      <w:r w:rsidRPr="00504ABC">
        <w:t xml:space="preserve">Overlapping critical tasks is one of the most popular methods to shorten the schedule. It is sometimes referred to as </w:t>
      </w:r>
      <w:r w:rsidR="007E746A">
        <w:t>“</w:t>
      </w:r>
      <w:r w:rsidRPr="00504ABC">
        <w:t>fast-tracking your schedule.</w:t>
      </w:r>
      <w:r w:rsidR="007E746A">
        <w:t>”</w:t>
      </w:r>
    </w:p>
    <w:p w14:paraId="1729E8BD" w14:textId="77777777" w:rsidR="00504ABC" w:rsidRPr="00504ABC" w:rsidRDefault="00504ABC" w:rsidP="005F1D89">
      <w:pPr>
        <w:pStyle w:val="OrderedList1"/>
        <w:numPr>
          <w:ilvl w:val="0"/>
          <w:numId w:val="19"/>
        </w:numPr>
      </w:pPr>
      <w:r w:rsidRPr="00504ABC">
        <w:t xml:space="preserve">In the </w:t>
      </w:r>
      <w:r w:rsidRPr="003D3E6D">
        <w:rPr>
          <w:rStyle w:val="UIInteraction"/>
        </w:rPr>
        <w:t>Format</w:t>
      </w:r>
      <w:r w:rsidRPr="00504ABC">
        <w:t xml:space="preserve"> tab, in the </w:t>
      </w:r>
      <w:r w:rsidRPr="003D3E6D">
        <w:rPr>
          <w:rStyle w:val="UIInteraction"/>
        </w:rPr>
        <w:t>Bar Styles</w:t>
      </w:r>
      <w:r w:rsidRPr="00504ABC">
        <w:t xml:space="preserve"> group, click the </w:t>
      </w:r>
      <w:r w:rsidRPr="003D3E6D">
        <w:rPr>
          <w:rStyle w:val="UIInteraction"/>
        </w:rPr>
        <w:t>Critical Tasks</w:t>
      </w:r>
      <w:r w:rsidRPr="00504ABC">
        <w:t xml:space="preserve"> checkbox. This will change the Gantt bar color from blue to red for critical tasks. Since the critical tasks drive the end date of your project, it is useful to have them visible.</w:t>
      </w:r>
    </w:p>
    <w:p w14:paraId="3DD261B1" w14:textId="77777777" w:rsidR="00504ABC" w:rsidRPr="00504ABC" w:rsidRDefault="00504ABC" w:rsidP="005F1D89">
      <w:pPr>
        <w:pStyle w:val="OrderedList1"/>
      </w:pPr>
      <w:r w:rsidRPr="00504ABC">
        <w:t>Locate two linked tasks you want to overlap.</w:t>
      </w:r>
    </w:p>
    <w:p w14:paraId="4AFAA4A2" w14:textId="77777777" w:rsidR="00504ABC" w:rsidRPr="00504ABC" w:rsidRDefault="00504ABC" w:rsidP="005F1D89">
      <w:pPr>
        <w:pStyle w:val="OrderedList1"/>
      </w:pPr>
      <w:r w:rsidRPr="00504ABC">
        <w:t>Double-click the successor (dependent) task.</w:t>
      </w:r>
    </w:p>
    <w:p w14:paraId="0C8AB2D2" w14:textId="77777777" w:rsidR="00504ABC" w:rsidRPr="00504ABC" w:rsidRDefault="00504ABC" w:rsidP="005F1D89">
      <w:pPr>
        <w:pStyle w:val="OrderedList1"/>
      </w:pPr>
      <w:r w:rsidRPr="00504ABC">
        <w:t xml:space="preserve">In the </w:t>
      </w:r>
      <w:r w:rsidRPr="003D3E6D">
        <w:rPr>
          <w:rStyle w:val="UIInteraction"/>
        </w:rPr>
        <w:t>Task Information</w:t>
      </w:r>
      <w:r w:rsidRPr="00504ABC">
        <w:t xml:space="preserve"> dialog box, click the </w:t>
      </w:r>
      <w:r w:rsidRPr="003D3E6D">
        <w:rPr>
          <w:rStyle w:val="UIInteraction"/>
        </w:rPr>
        <w:t>Predecessors</w:t>
      </w:r>
      <w:r w:rsidRPr="00504ABC">
        <w:t xml:space="preserve"> tab.</w:t>
      </w:r>
    </w:p>
    <w:p w14:paraId="3FFADF35" w14:textId="77777777" w:rsidR="00504ABC" w:rsidRPr="00504ABC" w:rsidRDefault="00504ABC" w:rsidP="005F1D89">
      <w:pPr>
        <w:pStyle w:val="OrderedList1"/>
      </w:pPr>
      <w:r w:rsidRPr="00504ABC">
        <w:t xml:space="preserve">On the row of the desired predecessor task, in the </w:t>
      </w:r>
      <w:r w:rsidRPr="003D3E6D">
        <w:rPr>
          <w:rStyle w:val="UIInteraction"/>
        </w:rPr>
        <w:t>Type</w:t>
      </w:r>
      <w:r w:rsidRPr="00504ABC">
        <w:t xml:space="preserve"> dropdown list, make the desired change. In the </w:t>
      </w:r>
      <w:r w:rsidRPr="003D3E6D">
        <w:rPr>
          <w:rStyle w:val="UIInteraction"/>
        </w:rPr>
        <w:t>Lag</w:t>
      </w:r>
      <w:r w:rsidRPr="00504ABC">
        <w:t xml:space="preserve"> field click the dropdown list or type the desired change.</w:t>
      </w:r>
    </w:p>
    <w:p w14:paraId="1651C195" w14:textId="74A3E409" w:rsidR="00504ABC" w:rsidRDefault="0067421D" w:rsidP="00504ABC">
      <w:r>
        <w:rPr>
          <w:noProof/>
        </w:rPr>
        <w:lastRenderedPageBreak/>
        <w:drawing>
          <wp:inline distT="0" distB="0" distL="0" distR="0" wp14:anchorId="652C82B6" wp14:editId="5290E4E8">
            <wp:extent cx="4114800" cy="2745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745740"/>
                    </a:xfrm>
                    <a:prstGeom prst="rect">
                      <a:avLst/>
                    </a:prstGeom>
                  </pic:spPr>
                </pic:pic>
              </a:graphicData>
            </a:graphic>
          </wp:inline>
        </w:drawing>
      </w:r>
      <w:r w:rsidRPr="00504ABC">
        <w:rPr>
          <w:sz w:val="16"/>
          <w:szCs w:val="16"/>
        </w:rPr>
        <w:t xml:space="preserve"> </w:t>
      </w:r>
    </w:p>
    <w:p w14:paraId="50EBA85D" w14:textId="6B22D7E4" w:rsidR="004F5215" w:rsidRPr="00504ABC" w:rsidRDefault="004F5215" w:rsidP="0020161A">
      <w:pPr>
        <w:pStyle w:val="FigureCaption"/>
      </w:pPr>
      <w:r>
        <w:t>Predecessors Tab of Task Information Dialog Box [</w:t>
      </w:r>
      <w:r w:rsidR="007C5658">
        <w:t xml:space="preserve">Predecessors Tab of Task Information Dialog </w:t>
      </w:r>
      <w:proofErr w:type="spellStart"/>
      <w:r w:rsidR="007C5658">
        <w:t>Box.tif</w:t>
      </w:r>
      <w:proofErr w:type="spellEnd"/>
      <w:r>
        <w:t>]</w:t>
      </w:r>
    </w:p>
    <w:p w14:paraId="597C35FD" w14:textId="1F6EECB5" w:rsidR="00504ABC" w:rsidRPr="00504ABC" w:rsidRDefault="00714327" w:rsidP="005F1D89">
      <w:pPr>
        <w:pStyle w:val="OrderedList1"/>
      </w:pPr>
      <w:r>
        <w:t>T</w:t>
      </w:r>
      <w:r w:rsidR="00504ABC" w:rsidRPr="00504ABC">
        <w:t>he most popular link scenarios for overlapping tasks</w:t>
      </w:r>
      <w:r>
        <w:t xml:space="preserve"> are:</w:t>
      </w:r>
      <w:r w:rsidRPr="00504ABC">
        <w:t xml:space="preserve"> </w:t>
      </w:r>
    </w:p>
    <w:p w14:paraId="0D3001FB" w14:textId="77777777" w:rsidR="00504ABC" w:rsidRPr="00504ABC" w:rsidRDefault="00504ABC" w:rsidP="0020161A">
      <w:pPr>
        <w:pStyle w:val="UnorderedList2"/>
      </w:pPr>
      <w:r w:rsidRPr="00504ABC">
        <w:t>Finish to Start with negative lag</w:t>
      </w:r>
    </w:p>
    <w:p w14:paraId="05C8B036" w14:textId="77777777" w:rsidR="00504ABC" w:rsidRPr="00504ABC" w:rsidRDefault="00504ABC" w:rsidP="0020161A">
      <w:pPr>
        <w:pStyle w:val="UnorderedList2"/>
      </w:pPr>
      <w:r w:rsidRPr="00504ABC">
        <w:t>Start to Start</w:t>
      </w:r>
    </w:p>
    <w:p w14:paraId="7F1CB9AA" w14:textId="77777777" w:rsidR="00504ABC" w:rsidRPr="00504ABC" w:rsidRDefault="00504ABC" w:rsidP="0020161A">
      <w:pPr>
        <w:pStyle w:val="UnorderedList2"/>
      </w:pPr>
      <w:r w:rsidRPr="00504ABC">
        <w:t>Finish to Finish</w:t>
      </w:r>
    </w:p>
    <w:p w14:paraId="0C0BBBDA" w14:textId="77777777" w:rsidR="00504ABC" w:rsidRPr="00504ABC" w:rsidRDefault="00504ABC" w:rsidP="0020161A">
      <w:pPr>
        <w:pStyle w:val="UnorderedList2"/>
      </w:pPr>
      <w:r w:rsidRPr="00504ABC">
        <w:t xml:space="preserve">Start to Start with positive lag </w:t>
      </w:r>
    </w:p>
    <w:p w14:paraId="39324EDF" w14:textId="77777777" w:rsidR="00504ABC" w:rsidRPr="00504ABC" w:rsidRDefault="00504ABC" w:rsidP="0020161A">
      <w:pPr>
        <w:pStyle w:val="UnorderedList2"/>
      </w:pPr>
      <w:r w:rsidRPr="00504ABC">
        <w:t xml:space="preserve">Finish to Finish with negative lag </w:t>
      </w:r>
    </w:p>
    <w:p w14:paraId="31D06740" w14:textId="308E9E18" w:rsidR="002C5CC9" w:rsidRDefault="00504ABC" w:rsidP="0020161A">
      <w:pPr>
        <w:pStyle w:val="CalloutNote"/>
      </w:pPr>
      <w:r w:rsidRPr="00504ABC">
        <w:t xml:space="preserve">Creating a full overlap of tasks or partial overlap of tasks is a personal choice. </w:t>
      </w:r>
      <w:proofErr w:type="spellStart"/>
      <w:r w:rsidR="00193821">
        <w:t>Advisicon</w:t>
      </w:r>
      <w:proofErr w:type="spellEnd"/>
      <w:r w:rsidR="00193821">
        <w:t xml:space="preserve"> recommends you evaluate the risk to your schedule when deciding how much overlap is appropriate. </w:t>
      </w:r>
    </w:p>
    <w:p w14:paraId="7A803D4C" w14:textId="77777777" w:rsidR="00D07C90" w:rsidRDefault="002C5CC9" w:rsidP="0020161A">
      <w:pPr>
        <w:pStyle w:val="CalloutNote"/>
      </w:pPr>
      <w:r>
        <w:t>I</w:t>
      </w:r>
      <w:r w:rsidR="00A31279">
        <w:t xml:space="preserve">f the same resource is needed for both tasks, you may discover that a full overlap of tasks will </w:t>
      </w:r>
      <w:proofErr w:type="spellStart"/>
      <w:r w:rsidR="00A31279">
        <w:t>overallocate</w:t>
      </w:r>
      <w:proofErr w:type="spellEnd"/>
      <w:r w:rsidR="00A31279">
        <w:t xml:space="preserve"> the resource while a partial overlap may not. </w:t>
      </w:r>
    </w:p>
    <w:p w14:paraId="5A088F16" w14:textId="6A53DB8D" w:rsidR="00504ABC" w:rsidRPr="00504ABC" w:rsidRDefault="00A31279" w:rsidP="0020161A">
      <w:pPr>
        <w:pStyle w:val="CalloutNote"/>
      </w:pPr>
      <w:r>
        <w:t>There are some tasks where the risk would be lower if you do a partial overlap and get some progress underway on the predecessor task before starting the successor task. An example of this c</w:t>
      </w:r>
      <w:r w:rsidR="00176D4C">
        <w:t>ould be where you are creating the start of a</w:t>
      </w:r>
      <w:r>
        <w:t xml:space="preserve"> model of a building </w:t>
      </w:r>
      <w:r w:rsidR="00176D4C">
        <w:t xml:space="preserve">slightly before you start the detailed architectural drawings. The model can be manipulated </w:t>
      </w:r>
      <w:r w:rsidR="00176D4C">
        <w:lastRenderedPageBreak/>
        <w:t>along the way and you will not have to lose all the work on the architectural drawings because the efforts are staggered.</w:t>
      </w:r>
    </w:p>
    <w:p w14:paraId="1566232D" w14:textId="77777777" w:rsidR="00504ABC" w:rsidRPr="00504ABC" w:rsidRDefault="00504ABC" w:rsidP="0020161A">
      <w:pPr>
        <w:pStyle w:val="CalloutWarning"/>
      </w:pPr>
      <w:r w:rsidRPr="00504ABC">
        <w:t xml:space="preserve">Changing links may change the tasks on the critical path, be sure to watch for that. </w:t>
      </w:r>
    </w:p>
    <w:p w14:paraId="0A602335" w14:textId="77777777" w:rsidR="00504ABC" w:rsidRPr="00504ABC" w:rsidRDefault="00504ABC" w:rsidP="00E116CC">
      <w:pPr>
        <w:pStyle w:val="OrderedList1"/>
      </w:pPr>
      <w:r w:rsidRPr="00504ABC">
        <w:t xml:space="preserve">Click </w:t>
      </w:r>
      <w:r w:rsidRPr="006A3008">
        <w:rPr>
          <w:rStyle w:val="UIInteraction"/>
        </w:rPr>
        <w:t>OK</w:t>
      </w:r>
      <w:r w:rsidRPr="00504ABC">
        <w:t xml:space="preserve">. </w:t>
      </w:r>
    </w:p>
    <w:p w14:paraId="3F445BBE" w14:textId="513CB3C7" w:rsidR="00504ABC" w:rsidRPr="00504ABC" w:rsidRDefault="000B790D" w:rsidP="006A3008">
      <w:pPr>
        <w:pStyle w:val="Heading3"/>
      </w:pPr>
      <w:r>
        <w:t>A</w:t>
      </w:r>
      <w:r w:rsidR="00504ABC" w:rsidRPr="00504ABC">
        <w:t xml:space="preserve">ssign </w:t>
      </w:r>
      <w:r>
        <w:t>A</w:t>
      </w:r>
      <w:r w:rsidR="00504ABC" w:rsidRPr="00504ABC">
        <w:t xml:space="preserve">dditional </w:t>
      </w:r>
      <w:r>
        <w:t>R</w:t>
      </w:r>
      <w:r w:rsidR="00504ABC" w:rsidRPr="00504ABC">
        <w:t>esources</w:t>
      </w:r>
    </w:p>
    <w:p w14:paraId="3C806084" w14:textId="77777777" w:rsidR="00504ABC" w:rsidRPr="00504ABC" w:rsidRDefault="00504ABC" w:rsidP="00E116CC">
      <w:pPr>
        <w:pStyle w:val="OrderedList1"/>
        <w:numPr>
          <w:ilvl w:val="0"/>
          <w:numId w:val="20"/>
        </w:numPr>
      </w:pPr>
      <w:r w:rsidRPr="00504ABC">
        <w:t xml:space="preserve">In the </w:t>
      </w:r>
      <w:r w:rsidRPr="006A3008">
        <w:rPr>
          <w:rStyle w:val="UIInteraction"/>
        </w:rPr>
        <w:t>Format</w:t>
      </w:r>
      <w:r w:rsidRPr="00504ABC">
        <w:t xml:space="preserve"> tab, in the </w:t>
      </w:r>
      <w:r w:rsidRPr="006A3008">
        <w:rPr>
          <w:rStyle w:val="UIInteraction"/>
        </w:rPr>
        <w:t>Bar Styles</w:t>
      </w:r>
      <w:r w:rsidRPr="00504ABC">
        <w:t xml:space="preserve"> group, click the </w:t>
      </w:r>
      <w:r w:rsidRPr="006A3008">
        <w:rPr>
          <w:rStyle w:val="UIInteraction"/>
        </w:rPr>
        <w:t>Critical Tasks</w:t>
      </w:r>
      <w:r w:rsidRPr="00504ABC">
        <w:t xml:space="preserve"> checkbox. This will change the Gantt bar color from blue to red for critical tasks. Since the critical tasks drive the end date of your project, it is useful to have them visible.</w:t>
      </w:r>
    </w:p>
    <w:p w14:paraId="24036F49" w14:textId="77777777" w:rsidR="00504ABC" w:rsidRPr="00504ABC" w:rsidRDefault="00504ABC" w:rsidP="00E116CC">
      <w:pPr>
        <w:pStyle w:val="OrderedList1"/>
      </w:pPr>
      <w:r w:rsidRPr="00504ABC">
        <w:t>Locate the task you want to shorten.</w:t>
      </w:r>
    </w:p>
    <w:p w14:paraId="32D11A5D" w14:textId="77777777" w:rsidR="00504ABC" w:rsidRPr="00504ABC" w:rsidRDefault="00504ABC" w:rsidP="00E116CC">
      <w:pPr>
        <w:pStyle w:val="OrderedList1"/>
      </w:pPr>
      <w:r w:rsidRPr="00504ABC">
        <w:t xml:space="preserve">Double-click the task. In the </w:t>
      </w:r>
      <w:r w:rsidRPr="006A3008">
        <w:rPr>
          <w:rStyle w:val="UIInteraction"/>
        </w:rPr>
        <w:t>Task Information</w:t>
      </w:r>
      <w:r w:rsidRPr="00504ABC">
        <w:t xml:space="preserve"> dialog box, click the </w:t>
      </w:r>
      <w:proofErr w:type="gramStart"/>
      <w:r w:rsidRPr="006A3008">
        <w:rPr>
          <w:rStyle w:val="UIInteraction"/>
        </w:rPr>
        <w:t>Advanced</w:t>
      </w:r>
      <w:proofErr w:type="gramEnd"/>
      <w:r w:rsidRPr="00504ABC">
        <w:t xml:space="preserve"> tab and ensure the task is set to </w:t>
      </w:r>
      <w:r w:rsidRPr="006A3008">
        <w:rPr>
          <w:rStyle w:val="UIInteraction"/>
        </w:rPr>
        <w:t>Fixed Work</w:t>
      </w:r>
      <w:r w:rsidRPr="00504ABC">
        <w:t xml:space="preserve">. </w:t>
      </w:r>
    </w:p>
    <w:p w14:paraId="1AED2945" w14:textId="77777777" w:rsidR="00504ABC" w:rsidRPr="00504ABC" w:rsidRDefault="00504ABC" w:rsidP="006A3008">
      <w:pPr>
        <w:pStyle w:val="CalloutWarning"/>
      </w:pPr>
      <w:r w:rsidRPr="00504ABC">
        <w:t xml:space="preserve">Warning – Assigning additional resources will only shorten Task Duration on </w:t>
      </w:r>
      <w:r w:rsidRPr="006A3008">
        <w:rPr>
          <w:rStyle w:val="UIInteraction"/>
        </w:rPr>
        <w:t>Fixed Work</w:t>
      </w:r>
      <w:r w:rsidRPr="00504ABC">
        <w:t xml:space="preserve"> tasks. It will not have any impact on </w:t>
      </w:r>
      <w:r w:rsidRPr="006A3008">
        <w:rPr>
          <w:rStyle w:val="UIInteraction"/>
        </w:rPr>
        <w:t>Fixed Duration</w:t>
      </w:r>
      <w:r w:rsidRPr="00504ABC">
        <w:t xml:space="preserve"> tasks. </w:t>
      </w:r>
    </w:p>
    <w:p w14:paraId="1754FA7C" w14:textId="77777777" w:rsidR="00504ABC" w:rsidRPr="00504ABC" w:rsidRDefault="00504ABC" w:rsidP="00E116CC">
      <w:pPr>
        <w:pStyle w:val="OrderedList1"/>
      </w:pPr>
      <w:r w:rsidRPr="00504ABC">
        <w:t xml:space="preserve">In the </w:t>
      </w:r>
      <w:r w:rsidRPr="006A3008">
        <w:rPr>
          <w:rStyle w:val="UIInteraction"/>
        </w:rPr>
        <w:t>Task Information</w:t>
      </w:r>
      <w:r w:rsidRPr="00504ABC">
        <w:t xml:space="preserve"> dialog box, click the </w:t>
      </w:r>
      <w:r w:rsidRPr="006A3008">
        <w:rPr>
          <w:rStyle w:val="UIInteraction"/>
        </w:rPr>
        <w:t>Resources</w:t>
      </w:r>
      <w:r w:rsidRPr="00504ABC">
        <w:t xml:space="preserve"> tab.</w:t>
      </w:r>
    </w:p>
    <w:p w14:paraId="321A264A" w14:textId="3DFD498A" w:rsidR="00504ABC" w:rsidRDefault="00FE6828" w:rsidP="00504ABC">
      <w:pPr>
        <w:spacing w:after="0"/>
        <w:ind w:left="360"/>
        <w:contextualSpacing/>
      </w:pPr>
      <w:r>
        <w:rPr>
          <w:noProof/>
        </w:rPr>
        <w:drawing>
          <wp:inline distT="0" distB="0" distL="0" distR="0" wp14:anchorId="7C73C4BC" wp14:editId="35FCCA67">
            <wp:extent cx="4114800" cy="2748280"/>
            <wp:effectExtent l="0" t="0" r="0" b="0"/>
            <wp:docPr id="7" name="Picture 7" descr="C:\Users\JESSEP~1\AppData\Local\Temp\SNAGHTML66369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P~1\AppData\Local\Temp\SNAGHTML66369dd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748280"/>
                    </a:xfrm>
                    <a:prstGeom prst="rect">
                      <a:avLst/>
                    </a:prstGeom>
                    <a:noFill/>
                    <a:ln>
                      <a:noFill/>
                    </a:ln>
                  </pic:spPr>
                </pic:pic>
              </a:graphicData>
            </a:graphic>
          </wp:inline>
        </w:drawing>
      </w:r>
    </w:p>
    <w:p w14:paraId="462EAC5E" w14:textId="5F4087FF" w:rsidR="00B34280" w:rsidRPr="00504ABC" w:rsidRDefault="00B34280" w:rsidP="006A3008">
      <w:pPr>
        <w:pStyle w:val="FigureCaption"/>
      </w:pPr>
      <w:r>
        <w:t>Resources tab in the Task Information Dialog Box [</w:t>
      </w:r>
      <w:r w:rsidR="007C5658">
        <w:t xml:space="preserve">Resources tab in the Task Information Dialog </w:t>
      </w:r>
      <w:proofErr w:type="spellStart"/>
      <w:r w:rsidR="007C5658">
        <w:t>Box.tif</w:t>
      </w:r>
      <w:proofErr w:type="spellEnd"/>
      <w:r>
        <w:t>]</w:t>
      </w:r>
    </w:p>
    <w:p w14:paraId="303BA40C" w14:textId="77777777" w:rsidR="00504ABC" w:rsidRPr="00504ABC" w:rsidRDefault="00504ABC" w:rsidP="00E116CC">
      <w:pPr>
        <w:pStyle w:val="OrderedList1"/>
      </w:pPr>
      <w:r w:rsidRPr="00504ABC">
        <w:lastRenderedPageBreak/>
        <w:t xml:space="preserve">In the </w:t>
      </w:r>
      <w:r w:rsidRPr="006A3008">
        <w:rPr>
          <w:rStyle w:val="UIInteraction"/>
        </w:rPr>
        <w:t>Resource Name</w:t>
      </w:r>
      <w:r w:rsidRPr="00504ABC">
        <w:t xml:space="preserve"> column, in the first blank row, click the dropdown arrow and click the desired resource name and then click </w:t>
      </w:r>
      <w:r w:rsidRPr="006A3008">
        <w:rPr>
          <w:rStyle w:val="UIInteraction"/>
        </w:rPr>
        <w:t>OK</w:t>
      </w:r>
      <w:r w:rsidRPr="00504ABC">
        <w:t xml:space="preserve">. </w:t>
      </w:r>
    </w:p>
    <w:p w14:paraId="7B113EEA" w14:textId="77777777" w:rsidR="00504ABC" w:rsidRPr="00504ABC" w:rsidRDefault="00504ABC" w:rsidP="00E116CC">
      <w:pPr>
        <w:pStyle w:val="OrderedList1"/>
      </w:pPr>
      <w:r w:rsidRPr="00504ABC">
        <w:t xml:space="preserve">The task duration will automatically recalculate. </w:t>
      </w:r>
    </w:p>
    <w:p w14:paraId="2432C1CE" w14:textId="75F81945" w:rsidR="001257D7" w:rsidRDefault="001257D7" w:rsidP="001257D7">
      <w:pPr>
        <w:pStyle w:val="Heading2"/>
      </w:pPr>
      <w:r>
        <w:t>Getting Final Schedule Approval</w:t>
      </w:r>
    </w:p>
    <w:p w14:paraId="098E2BAE" w14:textId="49DFCA90" w:rsidR="0088067C" w:rsidRDefault="0088067C" w:rsidP="0088067C">
      <w:r>
        <w:t xml:space="preserve">Your schedule is ready for final approval when it has been fully planned, resources </w:t>
      </w:r>
      <w:r w:rsidR="00FF0F0D">
        <w:t xml:space="preserve">have been </w:t>
      </w:r>
      <w:r>
        <w:t xml:space="preserve">assigned, and any </w:t>
      </w:r>
      <w:proofErr w:type="spellStart"/>
      <w:r>
        <w:t>overallocations</w:t>
      </w:r>
      <w:proofErr w:type="spellEnd"/>
      <w:r>
        <w:t xml:space="preserve"> or missed deadlines have been resolved. </w:t>
      </w:r>
      <w:r w:rsidR="005E06FC">
        <w:t xml:space="preserve">Since you have resolved </w:t>
      </w:r>
      <w:r w:rsidR="00FF0F0D">
        <w:t xml:space="preserve">all of the </w:t>
      </w:r>
      <w:r w:rsidR="005E06FC">
        <w:t>schedule issues, y</w:t>
      </w:r>
      <w:r>
        <w:t xml:space="preserve">ou now have a schedule which </w:t>
      </w:r>
      <w:r w:rsidR="005E06FC">
        <w:t xml:space="preserve">has a high probability of being fully </w:t>
      </w:r>
      <w:r>
        <w:t>executed by the team. Prior to getting started, you should have your final schedule approved.</w:t>
      </w:r>
    </w:p>
    <w:p w14:paraId="147E9606" w14:textId="38CBFC69" w:rsidR="007C12B8" w:rsidRDefault="0088067C" w:rsidP="0088067C">
      <w:r>
        <w:t>Most schedules have a sponsor who is funding the project</w:t>
      </w:r>
      <w:r w:rsidR="007C12B8">
        <w:t>.</w:t>
      </w:r>
      <w:r>
        <w:t xml:space="preserve"> </w:t>
      </w:r>
      <w:r w:rsidR="006A0C97">
        <w:t>T</w:t>
      </w:r>
      <w:r w:rsidR="007C12B8">
        <w:t>he sponsor</w:t>
      </w:r>
      <w:r>
        <w:t xml:space="preserve"> is typically the person who will be receiving the benefits of the project. </w:t>
      </w:r>
      <w:r w:rsidR="007C12B8">
        <w:t>Some organizations also have a committee or member of the project management office (PMO) who signs off on a schedule before the project gets started.</w:t>
      </w:r>
    </w:p>
    <w:p w14:paraId="2E2E6B3C" w14:textId="38A99490" w:rsidR="0088067C" w:rsidRDefault="007C12B8" w:rsidP="0088067C">
      <w:r>
        <w:t xml:space="preserve">Receiving </w:t>
      </w:r>
      <w:r w:rsidR="0088067C">
        <w:t xml:space="preserve">approval </w:t>
      </w:r>
      <w:r>
        <w:t xml:space="preserve">of the schedule </w:t>
      </w:r>
      <w:r w:rsidR="0088067C">
        <w:t xml:space="preserve">from the sponsor before getting started will ensure there is initial agreement on the plan going forward. </w:t>
      </w:r>
    </w:p>
    <w:p w14:paraId="03822B0C" w14:textId="12FA6C33" w:rsidR="00DC5FBC" w:rsidRDefault="00DC19DD" w:rsidP="0088067C">
      <w:r>
        <w:t xml:space="preserve">At </w:t>
      </w:r>
      <w:proofErr w:type="spellStart"/>
      <w:r w:rsidR="00DC5FBC">
        <w:t>Advisicon</w:t>
      </w:r>
      <w:proofErr w:type="spellEnd"/>
      <w:r>
        <w:t>, we</w:t>
      </w:r>
      <w:r w:rsidR="00DC5FBC">
        <w:t xml:space="preserve"> recommend that you implement a formal schedule approval process before executing your project. </w:t>
      </w:r>
      <w:r w:rsidR="00A378CE">
        <w:t xml:space="preserve">This will allow time for a review of the schedule, time to make changes to the project, and time for a final approval all before any work has started and before funds </w:t>
      </w:r>
      <w:r w:rsidR="00011D8D">
        <w:t xml:space="preserve">have been </w:t>
      </w:r>
      <w:r w:rsidR="00A378CE">
        <w:t xml:space="preserve">spent on the execution of the project. </w:t>
      </w:r>
    </w:p>
    <w:p w14:paraId="7816467D" w14:textId="5AF5E23A" w:rsidR="001257D7" w:rsidRDefault="001257D7" w:rsidP="00741D3A">
      <w:pPr>
        <w:pStyle w:val="Heading1"/>
      </w:pPr>
      <w:r>
        <w:lastRenderedPageBreak/>
        <w:t>Setting a Baseline</w:t>
      </w:r>
    </w:p>
    <w:p w14:paraId="40938F46" w14:textId="72B6EA0C" w:rsidR="00887CFF" w:rsidRPr="00887CFF" w:rsidRDefault="00887CFF" w:rsidP="00887CFF">
      <w:r w:rsidRPr="00887CFF">
        <w:t xml:space="preserve">An important step when moving a schedule from planning to execution is capturing a baseline. In this section, we will </w:t>
      </w:r>
      <w:r w:rsidR="00676281" w:rsidRPr="00887CFF">
        <w:t>provid</w:t>
      </w:r>
      <w:r w:rsidR="00676281">
        <w:t>e</w:t>
      </w:r>
      <w:r w:rsidR="00676281" w:rsidRPr="00887CFF">
        <w:t xml:space="preserve"> </w:t>
      </w:r>
      <w:r w:rsidRPr="00887CFF">
        <w:t>a definition and purpose for the baseline, describe what happens when you capture a new or modified baseline</w:t>
      </w:r>
      <w:r w:rsidR="00676281">
        <w:t>,</w:t>
      </w:r>
      <w:r w:rsidRPr="00887CFF">
        <w:t xml:space="preserve"> and </w:t>
      </w:r>
      <w:r w:rsidR="00676281">
        <w:t xml:space="preserve">illustrate </w:t>
      </w:r>
      <w:r w:rsidRPr="00887CFF">
        <w:t xml:space="preserve">how that information </w:t>
      </w:r>
      <w:r w:rsidR="00160FE3">
        <w:t>is used in scheduling.</w:t>
      </w:r>
      <w:r w:rsidRPr="00887CFF">
        <w:t xml:space="preserve"> </w:t>
      </w:r>
    </w:p>
    <w:p w14:paraId="77EC4433" w14:textId="77777777" w:rsidR="00887CFF" w:rsidRPr="00887CFF" w:rsidRDefault="00887CFF" w:rsidP="00741D3A">
      <w:pPr>
        <w:pStyle w:val="Heading2"/>
      </w:pPr>
      <w:r w:rsidRPr="00887CFF">
        <w:t xml:space="preserve">What is a Baseline? </w:t>
      </w:r>
    </w:p>
    <w:p w14:paraId="51C6F51E" w14:textId="07CE2E4A" w:rsidR="005D0064" w:rsidRDefault="00887CFF" w:rsidP="00830DC0">
      <w:r w:rsidRPr="00887CFF">
        <w:t xml:space="preserve">A </w:t>
      </w:r>
      <w:r w:rsidRPr="0067026F">
        <w:rPr>
          <w:rStyle w:val="Importantterm"/>
        </w:rPr>
        <w:t>baseline</w:t>
      </w:r>
      <w:r w:rsidRPr="00887CFF">
        <w:t xml:space="preserve"> is a snapshot of your schedule after it has been planned and approved. </w:t>
      </w:r>
      <w:r w:rsidR="00146B68">
        <w:t>A baseline</w:t>
      </w:r>
      <w:r w:rsidR="00146B68" w:rsidRPr="00887CFF">
        <w:t xml:space="preserve"> is a way to record planned information about dates, timeframes, costs, and planned work. </w:t>
      </w:r>
    </w:p>
    <w:p w14:paraId="5D63ED2C" w14:textId="77777777" w:rsidR="00641776" w:rsidRDefault="00887CFF" w:rsidP="00887CFF">
      <w:r w:rsidRPr="00887CFF">
        <w:t xml:space="preserve">If you do not capture a baseline, planned information will always be equal to current information and your schedule will portray itself as always perfectly planned and on schedule. </w:t>
      </w:r>
    </w:p>
    <w:p w14:paraId="3E0140AE" w14:textId="5D8E9D7B" w:rsidR="00887CFF" w:rsidRDefault="00887CFF" w:rsidP="00887CFF">
      <w:r w:rsidRPr="00887CFF">
        <w:t xml:space="preserve">A schedule that is not </w:t>
      </w:r>
      <w:proofErr w:type="spellStart"/>
      <w:r w:rsidRPr="00887CFF">
        <w:t>baselined</w:t>
      </w:r>
      <w:proofErr w:type="spellEnd"/>
      <w:r w:rsidRPr="00887CFF">
        <w:t xml:space="preserve"> may also </w:t>
      </w:r>
      <w:r w:rsidR="00FE5365">
        <w:t>appear to</w:t>
      </w:r>
      <w:r w:rsidRPr="00887CFF">
        <w:t xml:space="preserve"> still </w:t>
      </w:r>
      <w:r w:rsidR="00D7649E">
        <w:t xml:space="preserve">be </w:t>
      </w:r>
      <w:r w:rsidRPr="00887CFF">
        <w:t xml:space="preserve">in development. Project managers typically capture a baseline to signal </w:t>
      </w:r>
      <w:r w:rsidR="00241DC5">
        <w:t xml:space="preserve">to </w:t>
      </w:r>
      <w:r w:rsidRPr="00887CFF">
        <w:t xml:space="preserve">the project team that work is ready to begin. </w:t>
      </w:r>
    </w:p>
    <w:p w14:paraId="511B1945" w14:textId="77777777" w:rsidR="00887CFF" w:rsidRPr="00887CFF" w:rsidRDefault="00887CFF" w:rsidP="00741D3A">
      <w:pPr>
        <w:pStyle w:val="Heading2"/>
      </w:pPr>
      <w:r w:rsidRPr="00887CFF">
        <w:t xml:space="preserve">Effects and Benefits of Setting a Baseline </w:t>
      </w:r>
    </w:p>
    <w:p w14:paraId="0FCCCB52" w14:textId="77777777" w:rsidR="00322BB5" w:rsidRDefault="000609C2" w:rsidP="00887CFF">
      <w:r>
        <w:t>Most project managers want to evaluate how the project plan is</w:t>
      </w:r>
      <w:r w:rsidR="00641776">
        <w:t xml:space="preserve"> being</w:t>
      </w:r>
      <w:r>
        <w:t xml:space="preserve"> executed by the team and how required schedule changes </w:t>
      </w:r>
      <w:r w:rsidR="00641776">
        <w:t xml:space="preserve">have </w:t>
      </w:r>
      <w:r>
        <w:t>alter</w:t>
      </w:r>
      <w:r w:rsidR="00641776">
        <w:t>ed</w:t>
      </w:r>
      <w:r>
        <w:t xml:space="preserve"> the original plan. </w:t>
      </w:r>
      <w:r w:rsidR="00887CFF" w:rsidRPr="00887CFF">
        <w:t xml:space="preserve">The quickest and simplest method to use Project </w:t>
      </w:r>
      <w:r w:rsidR="00887CFF">
        <w:t>Pro</w:t>
      </w:r>
      <w:r w:rsidR="00887CFF" w:rsidRPr="00887CFF">
        <w:t xml:space="preserve"> </w:t>
      </w:r>
      <w:r>
        <w:t xml:space="preserve">to illustrate variances between the original plan and </w:t>
      </w:r>
      <w:r w:rsidR="00322BB5">
        <w:t xml:space="preserve">the </w:t>
      </w:r>
      <w:r>
        <w:t>current plan</w:t>
      </w:r>
      <w:r w:rsidRPr="00887CFF">
        <w:t xml:space="preserve"> </w:t>
      </w:r>
      <w:r w:rsidR="00887CFF" w:rsidRPr="00887CFF">
        <w:t xml:space="preserve">is by setting a baseline before you start work. </w:t>
      </w:r>
    </w:p>
    <w:p w14:paraId="17A53F8A" w14:textId="3EA0B18D" w:rsidR="00887CFF" w:rsidRPr="00887CFF" w:rsidRDefault="001F0B8F" w:rsidP="00887CFF">
      <w:r>
        <w:t>Setting a baseline automatically keeps an original plan that can be displayed in a number of built-in views, such as Tracking Gantt view</w:t>
      </w:r>
      <w:r w:rsidR="005B5A8F">
        <w:t xml:space="preserve"> (shown below)</w:t>
      </w:r>
      <w:r>
        <w:t xml:space="preserve">. As soon as the schedule shows progress, any variances will be displayed in those views. </w:t>
      </w:r>
    </w:p>
    <w:p w14:paraId="5358B304" w14:textId="4B9C7DE4" w:rsidR="005B4A40" w:rsidRDefault="00887CFF" w:rsidP="00887CFF">
      <w:r w:rsidRPr="00887CFF">
        <w:lastRenderedPageBreak/>
        <w:t xml:space="preserve">Baseline information will remain frozen and will maintain values which can be compared against </w:t>
      </w:r>
      <w:r w:rsidR="00CA0E0F">
        <w:t>your</w:t>
      </w:r>
      <w:r w:rsidR="00CA0E0F" w:rsidRPr="00887CFF">
        <w:t xml:space="preserve"> </w:t>
      </w:r>
      <w:r w:rsidRPr="00887CFF">
        <w:t xml:space="preserve">schedule </w:t>
      </w:r>
      <w:r w:rsidR="00CA0E0F">
        <w:t>(most schedules</w:t>
      </w:r>
      <w:r w:rsidRPr="00887CFF">
        <w:t xml:space="preserve"> fluctuate as work is performed and conditions in the project change</w:t>
      </w:r>
      <w:r w:rsidR="00CA0E0F">
        <w:t>)</w:t>
      </w:r>
      <w:r w:rsidRPr="00887CFF">
        <w:t xml:space="preserve">. </w:t>
      </w:r>
      <w:r w:rsidR="005B4A40">
        <w:t>By</w:t>
      </w:r>
      <w:r w:rsidRPr="00887CFF">
        <w:t xml:space="preserve"> setting a baseline</w:t>
      </w:r>
      <w:r w:rsidR="005B4A40">
        <w:t>,</w:t>
      </w:r>
      <w:r w:rsidRPr="00887CFF">
        <w:t xml:space="preserve"> </w:t>
      </w:r>
      <w:r w:rsidR="005B4A40">
        <w:t>you are</w:t>
      </w:r>
      <w:r w:rsidRPr="00887CFF">
        <w:t xml:space="preserve"> letting the software capture a copy of </w:t>
      </w:r>
      <w:r w:rsidR="005B4A40">
        <w:t xml:space="preserve">the data within </w:t>
      </w:r>
      <w:r w:rsidRPr="00887CFF">
        <w:t xml:space="preserve">specified </w:t>
      </w:r>
      <w:r w:rsidR="006A0C97">
        <w:t>columns</w:t>
      </w:r>
      <w:r w:rsidR="006A0C97" w:rsidRPr="00887CFF">
        <w:t xml:space="preserve"> </w:t>
      </w:r>
      <w:r w:rsidRPr="00887CFF">
        <w:t xml:space="preserve">at a point in time. </w:t>
      </w:r>
    </w:p>
    <w:p w14:paraId="398351F2" w14:textId="7166B45C" w:rsidR="00887CFF" w:rsidRPr="00887CFF" w:rsidRDefault="00887CFF" w:rsidP="00887CFF">
      <w:r w:rsidRPr="00887CFF">
        <w:t xml:space="preserve">Five </w:t>
      </w:r>
      <w:r>
        <w:t xml:space="preserve">task </w:t>
      </w:r>
      <w:r w:rsidR="005B4A40">
        <w:t>columns</w:t>
      </w:r>
      <w:r w:rsidR="005B4A40" w:rsidRPr="00887CFF">
        <w:t xml:space="preserve"> </w:t>
      </w:r>
      <w:r w:rsidRPr="00887CFF">
        <w:t xml:space="preserve">are copied when you set a baseline: Start, Finish, Duration, Cost, and Work. The copied </w:t>
      </w:r>
      <w:r w:rsidR="005B4A40">
        <w:t>columns</w:t>
      </w:r>
      <w:r w:rsidR="005B4A40" w:rsidRPr="00887CFF">
        <w:t xml:space="preserve"> </w:t>
      </w:r>
      <w:r w:rsidRPr="00887CFF">
        <w:t xml:space="preserve">are maintained within the same schedule, in </w:t>
      </w:r>
      <w:r w:rsidR="005B4A40">
        <w:t>columns</w:t>
      </w:r>
      <w:r w:rsidR="005B4A40" w:rsidRPr="00887CFF">
        <w:t xml:space="preserve"> </w:t>
      </w:r>
      <w:r w:rsidRPr="00887CFF">
        <w:t xml:space="preserve">labeled with a “baseline” prefix such as Baseline Start. </w:t>
      </w:r>
      <w:r w:rsidR="0075779F">
        <w:t xml:space="preserve">Project Pro uses these specific columns to calculate schedule variance during tracking. </w:t>
      </w:r>
    </w:p>
    <w:p w14:paraId="38FB0E06" w14:textId="5F1D29F2" w:rsidR="00FE6828" w:rsidRDefault="00FE6828" w:rsidP="0029302D">
      <w:r>
        <w:rPr>
          <w:noProof/>
        </w:rPr>
        <w:drawing>
          <wp:inline distT="0" distB="0" distL="0" distR="0" wp14:anchorId="7CDF2478" wp14:editId="43DBC950">
            <wp:extent cx="4114800" cy="2655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2655570"/>
                    </a:xfrm>
                    <a:prstGeom prst="rect">
                      <a:avLst/>
                    </a:prstGeom>
                  </pic:spPr>
                </pic:pic>
              </a:graphicData>
            </a:graphic>
          </wp:inline>
        </w:drawing>
      </w:r>
    </w:p>
    <w:p w14:paraId="782A6348" w14:textId="054F8342" w:rsidR="002A2EAA" w:rsidRPr="00887CFF" w:rsidRDefault="002A2EAA" w:rsidP="005B5A8F">
      <w:pPr>
        <w:pStyle w:val="FigureCaption"/>
      </w:pPr>
      <w:r>
        <w:t>Tracking Gantt View with Baseline and Actual Task Status [</w:t>
      </w:r>
      <w:r w:rsidR="003501BA">
        <w:t xml:space="preserve">Tracking Gantt View with Baseline and Actual Task </w:t>
      </w:r>
      <w:proofErr w:type="spellStart"/>
      <w:r w:rsidR="003501BA">
        <w:t>Status.tif</w:t>
      </w:r>
      <w:proofErr w:type="spellEnd"/>
      <w:r>
        <w:t>]</w:t>
      </w:r>
    </w:p>
    <w:p w14:paraId="7DEB8F52" w14:textId="2B91D340" w:rsidR="00887CFF" w:rsidRDefault="00887CFF" w:rsidP="00887CFF">
      <w:r w:rsidRPr="00887CFF">
        <w:t xml:space="preserve">Besides offering the advantage of comparison, setting a baseline is also the way Project is able to conduct earned value analysis. By default, information stored in the Baseline and information captured through the Status date and % </w:t>
      </w:r>
      <w:proofErr w:type="gramStart"/>
      <w:r w:rsidRPr="00887CFF">
        <w:t>Complete</w:t>
      </w:r>
      <w:proofErr w:type="gramEnd"/>
      <w:r w:rsidRPr="00887CFF">
        <w:t xml:space="preserve"> fields calculate the earned value of a task. </w:t>
      </w:r>
      <w:r w:rsidRPr="005B5A8F">
        <w:rPr>
          <w:rStyle w:val="Importantterm"/>
        </w:rPr>
        <w:t>Earned value</w:t>
      </w:r>
      <w:r w:rsidRPr="00887CFF">
        <w:t xml:space="preserve"> analysis is a respected project management method for evaluating schedule and cost performance. Earned value analysis can provide solid metrics that can drive business decisions on the uncompleted portions of the schedule. </w:t>
      </w:r>
    </w:p>
    <w:p w14:paraId="30DE07F7" w14:textId="26A19A82" w:rsidR="00571844" w:rsidRDefault="00571844" w:rsidP="0058169A">
      <w:pPr>
        <w:pStyle w:val="CalloutNote"/>
      </w:pPr>
      <w:r>
        <w:lastRenderedPageBreak/>
        <w:t xml:space="preserve">For more information on earned value and costing, see </w:t>
      </w:r>
      <w:proofErr w:type="spellStart"/>
      <w:r>
        <w:t>Advisicon’s</w:t>
      </w:r>
      <w:proofErr w:type="spellEnd"/>
      <w:r>
        <w:t xml:space="preserve"> book </w:t>
      </w:r>
      <w:r w:rsidRPr="0058169A">
        <w:rPr>
          <w:rStyle w:val="Cross-Reference"/>
        </w:rPr>
        <w:t>Advanced Scheduling with Microsoft Project</w:t>
      </w:r>
      <w:r>
        <w:t>.</w:t>
      </w:r>
    </w:p>
    <w:p w14:paraId="50E637E5" w14:textId="0163590E" w:rsidR="00887CFF" w:rsidRPr="00887CFF" w:rsidRDefault="00887CFF" w:rsidP="00741D3A">
      <w:pPr>
        <w:pStyle w:val="Heading2"/>
      </w:pPr>
      <w:r w:rsidRPr="00887CFF">
        <w:t xml:space="preserve">Setting a Baseline </w:t>
      </w:r>
      <w:r w:rsidR="00644B11">
        <w:t>for the Entire Project</w:t>
      </w:r>
    </w:p>
    <w:p w14:paraId="2AFB36D1" w14:textId="7061DDAC" w:rsidR="00887CFF" w:rsidRDefault="00887CFF" w:rsidP="00887CFF">
      <w:r w:rsidRPr="00887CFF">
        <w:t xml:space="preserve">Organizations that want to use Project for tracking </w:t>
      </w:r>
      <w:r>
        <w:t>will need</w:t>
      </w:r>
      <w:r w:rsidRPr="00887CFF">
        <w:t xml:space="preserve"> to </w:t>
      </w:r>
      <w:r w:rsidR="00D14DC7">
        <w:t xml:space="preserve">set a complete baseline for the entire project at </w:t>
      </w:r>
      <w:r w:rsidR="00134DEF">
        <w:t xml:space="preserve">least once during </w:t>
      </w:r>
      <w:r w:rsidR="00D6793A">
        <w:t xml:space="preserve">the </w:t>
      </w:r>
      <w:r w:rsidR="00134DEF">
        <w:t xml:space="preserve">project. </w:t>
      </w:r>
      <w:r w:rsidR="00D6793A">
        <w:t xml:space="preserve">A complete baseline means you are capturing baseline information for every task in the schedule. </w:t>
      </w:r>
      <w:r w:rsidR="00500251" w:rsidRPr="00887CFF">
        <w:t>Baseline information</w:t>
      </w:r>
      <w:r w:rsidR="00500251">
        <w:t xml:space="preserve"> along with the current schedule</w:t>
      </w:r>
      <w:r w:rsidR="00500251" w:rsidRPr="00887CFF">
        <w:t xml:space="preserve"> </w:t>
      </w:r>
      <w:r w:rsidR="001E0640">
        <w:t xml:space="preserve">information </w:t>
      </w:r>
      <w:r w:rsidR="00500251" w:rsidRPr="00887CFF">
        <w:t xml:space="preserve">is </w:t>
      </w:r>
      <w:r w:rsidR="00500251">
        <w:t>visible</w:t>
      </w:r>
      <w:r w:rsidR="00500251" w:rsidRPr="00887CFF">
        <w:t xml:space="preserve"> </w:t>
      </w:r>
      <w:r w:rsidR="00500251">
        <w:t>in several tracking views.</w:t>
      </w:r>
    </w:p>
    <w:p w14:paraId="0272B59D" w14:textId="77777777" w:rsidR="00887CFF" w:rsidRPr="00887CFF" w:rsidRDefault="00887CFF" w:rsidP="00EC45B0">
      <w:pPr>
        <w:pStyle w:val="CalloutTip"/>
      </w:pPr>
      <w:r w:rsidRPr="00887CFF">
        <w:t xml:space="preserve">As a best practice, you should set a baseline before approving task updates </w:t>
      </w:r>
      <w:r w:rsidRPr="00EC45B0">
        <w:t>from</w:t>
      </w:r>
      <w:r w:rsidRPr="00887CFF">
        <w:t xml:space="preserve"> team members in PWA. </w:t>
      </w:r>
    </w:p>
    <w:p w14:paraId="05ADF8AB" w14:textId="267B9BE1" w:rsidR="00887CFF" w:rsidRPr="00887CFF" w:rsidRDefault="00887CFF" w:rsidP="00887CFF">
      <w:r w:rsidRPr="00887CFF">
        <w:t>To set a baseline</w:t>
      </w:r>
      <w:r w:rsidR="000D53B0">
        <w:t xml:space="preserve"> in Project Pro</w:t>
      </w:r>
      <w:r w:rsidRPr="00887CFF">
        <w:t xml:space="preserve">: </w:t>
      </w:r>
    </w:p>
    <w:p w14:paraId="33BD25A0" w14:textId="1D4704E9" w:rsidR="00317DDE" w:rsidRDefault="00317DDE" w:rsidP="00550DBB">
      <w:pPr>
        <w:pStyle w:val="OrderedList1"/>
        <w:numPr>
          <w:ilvl w:val="0"/>
          <w:numId w:val="10"/>
        </w:numPr>
      </w:pPr>
      <w:r>
        <w:t xml:space="preserve">If </w:t>
      </w:r>
      <w:r w:rsidR="005F7CF3">
        <w:t>needed</w:t>
      </w:r>
      <w:r>
        <w:t xml:space="preserve">, click </w:t>
      </w:r>
      <w:r w:rsidRPr="00317DDE">
        <w:rPr>
          <w:rStyle w:val="UIInteraction"/>
        </w:rPr>
        <w:t>Check Out</w:t>
      </w:r>
      <w:r>
        <w:t xml:space="preserve"> on the status line to </w:t>
      </w:r>
      <w:r w:rsidR="005F7CF3">
        <w:t xml:space="preserve">change the schedule to read-write mode for editing. </w:t>
      </w:r>
    </w:p>
    <w:p w14:paraId="15681CE1" w14:textId="1E5F4EC5" w:rsidR="00887CFF" w:rsidRDefault="008B03BF" w:rsidP="00550DBB">
      <w:pPr>
        <w:pStyle w:val="OrderedList1"/>
        <w:numPr>
          <w:ilvl w:val="0"/>
          <w:numId w:val="10"/>
        </w:numPr>
      </w:pPr>
      <w:r>
        <w:t>In</w:t>
      </w:r>
      <w:r w:rsidR="00887CFF" w:rsidRPr="00887CFF">
        <w:t xml:space="preserve"> the </w:t>
      </w:r>
      <w:r w:rsidR="00887CFF" w:rsidRPr="008B03BF">
        <w:rPr>
          <w:rStyle w:val="UIInteraction"/>
        </w:rPr>
        <w:t>Project</w:t>
      </w:r>
      <w:r w:rsidR="00887CFF" w:rsidRPr="00887CFF">
        <w:t xml:space="preserve"> tab, </w:t>
      </w:r>
      <w:r>
        <w:t xml:space="preserve">in the </w:t>
      </w:r>
      <w:r w:rsidRPr="008B03BF">
        <w:rPr>
          <w:rStyle w:val="UIInteraction"/>
        </w:rPr>
        <w:t>Schedule</w:t>
      </w:r>
      <w:r>
        <w:t xml:space="preserve"> group, </w:t>
      </w:r>
      <w:r w:rsidR="00887CFF" w:rsidRPr="00887CFF">
        <w:t xml:space="preserve">click </w:t>
      </w:r>
      <w:r>
        <w:t xml:space="preserve">the </w:t>
      </w:r>
      <w:r w:rsidR="00887CFF" w:rsidRPr="008B03BF">
        <w:rPr>
          <w:rStyle w:val="UIInteraction"/>
        </w:rPr>
        <w:t>Set Baseline</w:t>
      </w:r>
      <w:r w:rsidR="00887CFF" w:rsidRPr="00887CFF">
        <w:t xml:space="preserve"> </w:t>
      </w:r>
      <w:r>
        <w:t>dropdown and</w:t>
      </w:r>
      <w:r w:rsidR="00887CFF" w:rsidRPr="00887CFF">
        <w:t xml:space="preserve"> </w:t>
      </w:r>
      <w:r>
        <w:t xml:space="preserve">then </w:t>
      </w:r>
      <w:r w:rsidR="00887CFF" w:rsidRPr="00887CFF">
        <w:t xml:space="preserve">click </w:t>
      </w:r>
      <w:r w:rsidR="00887CFF" w:rsidRPr="008B03BF">
        <w:rPr>
          <w:rStyle w:val="UIInteraction"/>
        </w:rPr>
        <w:t>Set Baseline</w:t>
      </w:r>
      <w:r w:rsidR="00887CFF" w:rsidRPr="00887CFF">
        <w:t xml:space="preserve">. </w:t>
      </w:r>
    </w:p>
    <w:p w14:paraId="44CC4BB2" w14:textId="0A86B861" w:rsidR="0029302D" w:rsidRDefault="006918B6" w:rsidP="0029302D">
      <w:pPr>
        <w:pStyle w:val="OrderedList1"/>
        <w:numPr>
          <w:ilvl w:val="0"/>
          <w:numId w:val="0"/>
        </w:numPr>
        <w:ind w:left="360"/>
      </w:pPr>
      <w:r>
        <w:rPr>
          <w:noProof/>
        </w:rPr>
        <w:drawing>
          <wp:inline distT="0" distB="0" distL="0" distR="0" wp14:anchorId="6D5C27D1" wp14:editId="0370812E">
            <wp:extent cx="3125470" cy="3384550"/>
            <wp:effectExtent l="0" t="0" r="0" b="6350"/>
            <wp:docPr id="9" name="Picture 9" descr="C:\Users\JESSEP~1\AppData\Local\Temp\SNAGHTML663bdf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SEP~1\AppData\Local\Temp\SNAGHTML663bdf9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5470" cy="3384550"/>
                    </a:xfrm>
                    <a:prstGeom prst="rect">
                      <a:avLst/>
                    </a:prstGeom>
                    <a:noFill/>
                    <a:ln>
                      <a:noFill/>
                    </a:ln>
                  </pic:spPr>
                </pic:pic>
              </a:graphicData>
            </a:graphic>
          </wp:inline>
        </w:drawing>
      </w:r>
    </w:p>
    <w:p w14:paraId="22C95621" w14:textId="17AA228B" w:rsidR="002C50B7" w:rsidRPr="00887CFF" w:rsidRDefault="002C50B7" w:rsidP="00FC6010">
      <w:pPr>
        <w:pStyle w:val="FigureCaption"/>
      </w:pPr>
      <w:r w:rsidRPr="002C50B7">
        <w:lastRenderedPageBreak/>
        <w:t>Set Baseline Dialog Box</w:t>
      </w:r>
      <w:r>
        <w:t xml:space="preserve"> [</w:t>
      </w:r>
      <w:r w:rsidR="003501BA" w:rsidRPr="002C50B7">
        <w:t xml:space="preserve">Set Baseline Dialog </w:t>
      </w:r>
      <w:proofErr w:type="spellStart"/>
      <w:r w:rsidR="003501BA" w:rsidRPr="002C50B7">
        <w:t>Box</w:t>
      </w:r>
      <w:r w:rsidR="003501BA">
        <w:t>.tif</w:t>
      </w:r>
      <w:proofErr w:type="spellEnd"/>
      <w:r>
        <w:t>]</w:t>
      </w:r>
    </w:p>
    <w:p w14:paraId="723D3C9C" w14:textId="71BE353D" w:rsidR="00887CFF" w:rsidRPr="00887CFF" w:rsidRDefault="00887CFF" w:rsidP="00B85369">
      <w:pPr>
        <w:pStyle w:val="OrderedList1"/>
      </w:pPr>
      <w:r w:rsidRPr="00887CFF">
        <w:t xml:space="preserve">In the </w:t>
      </w:r>
      <w:r w:rsidRPr="008B03BF">
        <w:rPr>
          <w:rStyle w:val="UIInteraction"/>
        </w:rPr>
        <w:t>Set Baseline</w:t>
      </w:r>
      <w:r w:rsidRPr="00887CFF">
        <w:t xml:space="preserve"> dialog box, click </w:t>
      </w:r>
      <w:r w:rsidRPr="008B03BF">
        <w:rPr>
          <w:rStyle w:val="UIInteraction"/>
        </w:rPr>
        <w:t>OK</w:t>
      </w:r>
      <w:r w:rsidR="008B03BF">
        <w:t xml:space="preserve"> to accept the default settings. </w:t>
      </w:r>
    </w:p>
    <w:p w14:paraId="324B2322" w14:textId="6F17D76F" w:rsidR="00887CFF" w:rsidRPr="00887CFF" w:rsidRDefault="00887CFF" w:rsidP="00887CFF">
      <w:r w:rsidRPr="00887CFF">
        <w:t>To view the baseline</w:t>
      </w:r>
      <w:r w:rsidR="000D53B0">
        <w:t xml:space="preserve"> in Project Pro</w:t>
      </w:r>
      <w:r w:rsidRPr="00887CFF">
        <w:t xml:space="preserve">: </w:t>
      </w:r>
    </w:p>
    <w:p w14:paraId="078FAFF0" w14:textId="1A4AA74A" w:rsidR="00887CFF" w:rsidRPr="00887CFF" w:rsidRDefault="00317DDE" w:rsidP="00550DBB">
      <w:pPr>
        <w:pStyle w:val="OrderedList1"/>
        <w:numPr>
          <w:ilvl w:val="0"/>
          <w:numId w:val="11"/>
        </w:numPr>
      </w:pPr>
      <w:r>
        <w:t>In</w:t>
      </w:r>
      <w:r w:rsidR="00887CFF" w:rsidRPr="00887CFF">
        <w:t xml:space="preserve"> the </w:t>
      </w:r>
      <w:r w:rsidR="00887CFF" w:rsidRPr="00317DDE">
        <w:rPr>
          <w:rStyle w:val="UIInteraction"/>
        </w:rPr>
        <w:t>Task</w:t>
      </w:r>
      <w:r w:rsidR="00887CFF" w:rsidRPr="00887CFF">
        <w:t xml:space="preserve"> tab, </w:t>
      </w:r>
      <w:r>
        <w:t xml:space="preserve">in the </w:t>
      </w:r>
      <w:r w:rsidRPr="00317DDE">
        <w:rPr>
          <w:rStyle w:val="UIInteraction"/>
        </w:rPr>
        <w:t>View</w:t>
      </w:r>
      <w:r>
        <w:t xml:space="preserve"> group, </w:t>
      </w:r>
      <w:r w:rsidR="00887CFF" w:rsidRPr="00887CFF">
        <w:t xml:space="preserve">click the </w:t>
      </w:r>
      <w:r w:rsidR="00887CFF" w:rsidRPr="00317DDE">
        <w:rPr>
          <w:rStyle w:val="UIInteraction"/>
        </w:rPr>
        <w:t xml:space="preserve">Gantt </w:t>
      </w:r>
      <w:proofErr w:type="gramStart"/>
      <w:r w:rsidR="00887CFF" w:rsidRPr="00317DDE">
        <w:rPr>
          <w:rStyle w:val="UIInteraction"/>
        </w:rPr>
        <w:t>Chart</w:t>
      </w:r>
      <w:proofErr w:type="gramEnd"/>
      <w:r w:rsidR="00887CFF" w:rsidRPr="00887CFF">
        <w:t xml:space="preserve"> </w:t>
      </w:r>
      <w:r>
        <w:t xml:space="preserve">dropdown </w:t>
      </w:r>
      <w:r w:rsidR="00887CFF" w:rsidRPr="00887CFF">
        <w:t xml:space="preserve">and click </w:t>
      </w:r>
      <w:r w:rsidR="00887CFF" w:rsidRPr="00317DDE">
        <w:rPr>
          <w:rStyle w:val="UIInteraction"/>
        </w:rPr>
        <w:t>Tracking Gantt</w:t>
      </w:r>
      <w:r w:rsidR="00887CFF" w:rsidRPr="00887CFF">
        <w:t xml:space="preserve">. </w:t>
      </w:r>
    </w:p>
    <w:p w14:paraId="78F8E794" w14:textId="7E6470BD" w:rsidR="000D53B0" w:rsidRPr="00887CFF" w:rsidRDefault="000D53B0" w:rsidP="000D53B0">
      <w:r w:rsidRPr="00887CFF">
        <w:t>To set a baseline</w:t>
      </w:r>
      <w:r>
        <w:t xml:space="preserve"> in PWA</w:t>
      </w:r>
      <w:r w:rsidRPr="00887CFF">
        <w:t xml:space="preserve">: </w:t>
      </w:r>
    </w:p>
    <w:p w14:paraId="00B0AF38" w14:textId="41546ED4" w:rsidR="000D53B0" w:rsidRDefault="005F7CF3" w:rsidP="00550DBB">
      <w:pPr>
        <w:pStyle w:val="OrderedList1"/>
        <w:numPr>
          <w:ilvl w:val="0"/>
          <w:numId w:val="14"/>
        </w:numPr>
      </w:pPr>
      <w:r>
        <w:t xml:space="preserve">If needed, check out the schedule for editing. </w:t>
      </w:r>
      <w:r w:rsidR="00317DDE">
        <w:t xml:space="preserve">In the </w:t>
      </w:r>
      <w:r w:rsidR="00644B11" w:rsidRPr="00317DDE">
        <w:rPr>
          <w:rStyle w:val="UIInteraction"/>
        </w:rPr>
        <w:t>Project</w:t>
      </w:r>
      <w:r w:rsidR="00644B11">
        <w:t xml:space="preserve"> tab, </w:t>
      </w:r>
      <w:r w:rsidR="00644B11" w:rsidRPr="005F7CF3">
        <w:rPr>
          <w:rStyle w:val="UIInteraction"/>
        </w:rPr>
        <w:t>Project</w:t>
      </w:r>
      <w:r w:rsidR="00644B11">
        <w:t xml:space="preserve"> group, click </w:t>
      </w:r>
      <w:r w:rsidR="00644B11" w:rsidRPr="005F7CF3">
        <w:rPr>
          <w:rStyle w:val="UIInteraction"/>
        </w:rPr>
        <w:t>Edit</w:t>
      </w:r>
      <w:r w:rsidRPr="005F7CF3">
        <w:t>.</w:t>
      </w:r>
    </w:p>
    <w:p w14:paraId="4D6DBB07" w14:textId="2073F42B" w:rsidR="00644B11" w:rsidRDefault="00ED1446" w:rsidP="006E493D">
      <w:pPr>
        <w:pStyle w:val="OrderedList1"/>
      </w:pPr>
      <w:r>
        <w:t xml:space="preserve">In the </w:t>
      </w:r>
      <w:r w:rsidR="00644B11" w:rsidRPr="00ED1446">
        <w:rPr>
          <w:rStyle w:val="UIInteraction"/>
        </w:rPr>
        <w:t>Task</w:t>
      </w:r>
      <w:r w:rsidR="00644B11">
        <w:t xml:space="preserve"> tab, </w:t>
      </w:r>
      <w:r>
        <w:t xml:space="preserve">in the </w:t>
      </w:r>
      <w:r w:rsidR="00644B11" w:rsidRPr="00DC2C48">
        <w:rPr>
          <w:rStyle w:val="UIInteraction"/>
        </w:rPr>
        <w:t>Editing</w:t>
      </w:r>
      <w:r w:rsidR="00644B11">
        <w:t xml:space="preserve"> group, </w:t>
      </w:r>
      <w:r w:rsidR="00DC2C48">
        <w:t>click the</w:t>
      </w:r>
      <w:r w:rsidR="00644B11">
        <w:t xml:space="preserve"> </w:t>
      </w:r>
      <w:r w:rsidR="00644B11" w:rsidRPr="00DC2C48">
        <w:rPr>
          <w:rStyle w:val="UIInteraction"/>
        </w:rPr>
        <w:t>Set Baseline</w:t>
      </w:r>
      <w:r w:rsidR="00644B11">
        <w:t xml:space="preserve"> </w:t>
      </w:r>
      <w:r w:rsidR="00DC2C48">
        <w:t xml:space="preserve">dropdown, click the </w:t>
      </w:r>
      <w:r w:rsidR="00644B11" w:rsidRPr="00DC2C48">
        <w:rPr>
          <w:rStyle w:val="UIInteraction"/>
        </w:rPr>
        <w:t>Set Baseline</w:t>
      </w:r>
      <w:r w:rsidR="00644B11">
        <w:t xml:space="preserve"> sub menu </w:t>
      </w:r>
      <w:r w:rsidR="00DC2C48">
        <w:t xml:space="preserve">dropdown, and </w:t>
      </w:r>
      <w:r w:rsidR="00644B11">
        <w:t>click the desired option</w:t>
      </w:r>
      <w:r w:rsidR="00DC2C48">
        <w:t>.</w:t>
      </w:r>
      <w:r w:rsidR="003B139C">
        <w:t xml:space="preserve"> </w:t>
      </w:r>
      <w:r w:rsidR="00DC2C48">
        <w:t>Watch the status message in the upper right corner to confirm the baseline was set.</w:t>
      </w:r>
    </w:p>
    <w:p w14:paraId="3B72B15D" w14:textId="7F6DF373" w:rsidR="006918B6" w:rsidRDefault="006918B6" w:rsidP="00DC2C48">
      <w:pPr>
        <w:pStyle w:val="OrderedList1"/>
        <w:numPr>
          <w:ilvl w:val="0"/>
          <w:numId w:val="0"/>
        </w:numPr>
        <w:ind w:left="720" w:hanging="360"/>
      </w:pPr>
      <w:r>
        <w:rPr>
          <w:noProof/>
        </w:rPr>
        <w:drawing>
          <wp:inline distT="0" distB="0" distL="0" distR="0" wp14:anchorId="3821727F" wp14:editId="255C3562">
            <wp:extent cx="4114800" cy="295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2955290"/>
                    </a:xfrm>
                    <a:prstGeom prst="rect">
                      <a:avLst/>
                    </a:prstGeom>
                  </pic:spPr>
                </pic:pic>
              </a:graphicData>
            </a:graphic>
          </wp:inline>
        </w:drawing>
      </w:r>
    </w:p>
    <w:p w14:paraId="2460FCC6" w14:textId="2ABADFE4" w:rsidR="0029302D" w:rsidRDefault="004047B0" w:rsidP="00CF154F">
      <w:pPr>
        <w:pStyle w:val="FigureCaption"/>
      </w:pPr>
      <w:r w:rsidRPr="004047B0">
        <w:t>Set Baseline Option in PWA</w:t>
      </w:r>
      <w:r>
        <w:t xml:space="preserve"> [</w:t>
      </w:r>
      <w:r w:rsidR="003501BA" w:rsidRPr="004047B0">
        <w:t xml:space="preserve">Set Baseline Option in </w:t>
      </w:r>
      <w:proofErr w:type="spellStart"/>
      <w:r w:rsidR="003501BA" w:rsidRPr="004047B0">
        <w:t>PWA</w:t>
      </w:r>
      <w:r w:rsidR="003501BA">
        <w:t>.tif</w:t>
      </w:r>
      <w:proofErr w:type="spellEnd"/>
      <w:r>
        <w:t>]</w:t>
      </w:r>
    </w:p>
    <w:p w14:paraId="47FD0B18" w14:textId="1EF258CE" w:rsidR="000D53B0" w:rsidRPr="00887CFF" w:rsidRDefault="000D53B0" w:rsidP="000D53B0">
      <w:r w:rsidRPr="00887CFF">
        <w:t xml:space="preserve">To </w:t>
      </w:r>
      <w:r>
        <w:t>view</w:t>
      </w:r>
      <w:r w:rsidRPr="00887CFF">
        <w:t xml:space="preserve"> a baseline</w:t>
      </w:r>
      <w:r>
        <w:t xml:space="preserve"> in PWA</w:t>
      </w:r>
      <w:r w:rsidRPr="00887CFF">
        <w:t xml:space="preserve">: </w:t>
      </w:r>
    </w:p>
    <w:p w14:paraId="153EAE6B" w14:textId="59B125C6" w:rsidR="000D53B0" w:rsidRDefault="00E86D95" w:rsidP="00550DBB">
      <w:pPr>
        <w:pStyle w:val="OrderedList1"/>
        <w:numPr>
          <w:ilvl w:val="0"/>
          <w:numId w:val="12"/>
        </w:numPr>
      </w:pPr>
      <w:r w:rsidRPr="00E86D95">
        <w:rPr>
          <w:rStyle w:val="UIInteraction"/>
        </w:rPr>
        <w:t>Task</w:t>
      </w:r>
      <w:r>
        <w:t xml:space="preserve"> tab, in the Data group, click the </w:t>
      </w:r>
      <w:r w:rsidRPr="00E86D95">
        <w:rPr>
          <w:rStyle w:val="UIInteraction"/>
        </w:rPr>
        <w:t>Views</w:t>
      </w:r>
      <w:r>
        <w:t xml:space="preserve"> dropdown, and click </w:t>
      </w:r>
      <w:r w:rsidRPr="00E86D95">
        <w:rPr>
          <w:rStyle w:val="UIInteraction"/>
        </w:rPr>
        <w:t>Tasks Tracking</w:t>
      </w:r>
      <w:r>
        <w:t xml:space="preserve">. </w:t>
      </w:r>
    </w:p>
    <w:p w14:paraId="7D22895B" w14:textId="20C9B682" w:rsidR="007D6A9E" w:rsidRDefault="00C9337E" w:rsidP="007D6A9E">
      <w:pPr>
        <w:pStyle w:val="CalloutWarning"/>
      </w:pPr>
      <w:r>
        <w:lastRenderedPageBreak/>
        <w:t xml:space="preserve">Project Server has a featured called </w:t>
      </w:r>
      <w:r w:rsidRPr="00C9337E">
        <w:rPr>
          <w:rStyle w:val="UIInteraction"/>
          <w:color w:val="auto"/>
        </w:rPr>
        <w:t>Protected Baselines</w:t>
      </w:r>
      <w:r>
        <w:t xml:space="preserve">. </w:t>
      </w:r>
      <w:r w:rsidR="007D6A9E">
        <w:t xml:space="preserve">Project managers by default are only given the ability to set the default Baseline </w:t>
      </w:r>
      <w:r w:rsidR="00424F14">
        <w:t xml:space="preserve">(sometimes referred to as Baseline 0) </w:t>
      </w:r>
      <w:r w:rsidR="007D6A9E">
        <w:t xml:space="preserve">and Baselines 6-10. Baselines 1-5 are reserved for </w:t>
      </w:r>
      <w:r w:rsidR="00424F14">
        <w:t>Administrators</w:t>
      </w:r>
      <w:r w:rsidR="007D6A9E">
        <w:t xml:space="preserve">. </w:t>
      </w:r>
    </w:p>
    <w:p w14:paraId="2E5D42D6" w14:textId="7712CB58" w:rsidR="00887CFF" w:rsidRPr="00887CFF" w:rsidRDefault="00887CFF" w:rsidP="00741D3A">
      <w:pPr>
        <w:pStyle w:val="Heading2"/>
      </w:pPr>
      <w:r w:rsidRPr="00887CFF">
        <w:t xml:space="preserve">When to </w:t>
      </w:r>
      <w:r w:rsidR="0040683D">
        <w:t>Set a New Baseline</w:t>
      </w:r>
      <w:r w:rsidRPr="00887CFF">
        <w:t xml:space="preserve"> </w:t>
      </w:r>
    </w:p>
    <w:p w14:paraId="4AD9CB81" w14:textId="0112C763" w:rsidR="00887CFF" w:rsidRPr="00887CFF" w:rsidRDefault="00887CFF" w:rsidP="00887CFF">
      <w:r w:rsidRPr="00887CFF">
        <w:t xml:space="preserve">As a baseline is used for capturing a schedule at a specific point in time, you can continue to use the same baseline as long as the information related to the original schedule remains the same. If the original schedule information is no longer relevant for comparison, you </w:t>
      </w:r>
      <w:r w:rsidR="00E50CDF">
        <w:t xml:space="preserve">have the option to overwrite the original baseline or </w:t>
      </w:r>
      <w:r w:rsidRPr="00887CFF">
        <w:t xml:space="preserve">set a new baseline. Project </w:t>
      </w:r>
      <w:r w:rsidR="00F3156D">
        <w:t>Pro</w:t>
      </w:r>
      <w:r w:rsidRPr="00887CFF">
        <w:t xml:space="preserve"> allows up to 11 different baselines per schedule. </w:t>
      </w:r>
      <w:r w:rsidR="00511CEE">
        <w:t>You can also set partial</w:t>
      </w:r>
      <w:r w:rsidR="00511CEE" w:rsidRPr="00887CFF">
        <w:t xml:space="preserve"> baselines for selected tasks.</w:t>
      </w:r>
      <w:r w:rsidR="00E50CDF">
        <w:t xml:space="preserve"> A partial baseline will use up one of the 11 available baselines but it will only contain information for selected tasks. </w:t>
      </w:r>
    </w:p>
    <w:p w14:paraId="268494E5" w14:textId="26BC27CF" w:rsidR="00B351FA" w:rsidRDefault="00B351FA" w:rsidP="00830DC0">
      <w:r>
        <w:t xml:space="preserve">The default baseline is labeled </w:t>
      </w:r>
      <w:r w:rsidRPr="002916FF">
        <w:rPr>
          <w:rStyle w:val="UIInteraction"/>
        </w:rPr>
        <w:t>Baseline</w:t>
      </w:r>
      <w:r>
        <w:t xml:space="preserve">, while all alternate baselines have a number in their name, such as </w:t>
      </w:r>
      <w:r w:rsidRPr="002916FF">
        <w:rPr>
          <w:rStyle w:val="UIInteraction"/>
        </w:rPr>
        <w:t>Baseline 1</w:t>
      </w:r>
      <w:r>
        <w:t xml:space="preserve">, </w:t>
      </w:r>
      <w:r w:rsidRPr="002916FF">
        <w:rPr>
          <w:rStyle w:val="UIInteraction"/>
        </w:rPr>
        <w:t>Baseline 2</w:t>
      </w:r>
      <w:r>
        <w:t xml:space="preserve">, etc. </w:t>
      </w:r>
      <w:r w:rsidR="00583480">
        <w:t xml:space="preserve">Any time you accept the default settings when setting a baseline, you are using </w:t>
      </w:r>
      <w:r w:rsidR="00583480" w:rsidRPr="002916FF">
        <w:rPr>
          <w:rStyle w:val="UIInteraction"/>
        </w:rPr>
        <w:t>Baseline</w:t>
      </w:r>
      <w:r w:rsidR="00583480">
        <w:t xml:space="preserve">. </w:t>
      </w:r>
    </w:p>
    <w:p w14:paraId="59FCFF47" w14:textId="77A0BF8D" w:rsidR="00583480" w:rsidRDefault="00583480" w:rsidP="002916FF">
      <w:pPr>
        <w:pStyle w:val="CalloutWarning"/>
      </w:pPr>
      <w:r>
        <w:t xml:space="preserve">Warning - Setting a baseline using default settings automatically overwrites the existing </w:t>
      </w:r>
      <w:r w:rsidRPr="002916FF">
        <w:rPr>
          <w:rStyle w:val="UIInteraction"/>
          <w:color w:val="auto"/>
        </w:rPr>
        <w:t>Baseline</w:t>
      </w:r>
      <w:r>
        <w:t xml:space="preserve">. </w:t>
      </w:r>
      <w:r w:rsidR="004C40BC">
        <w:t>This could overwrite</w:t>
      </w:r>
      <w:r>
        <w:t xml:space="preserve"> </w:t>
      </w:r>
      <w:r w:rsidR="004C40BC">
        <w:t>historical information that you may desire later for</w:t>
      </w:r>
      <w:r>
        <w:t xml:space="preserve"> comparison purposes. </w:t>
      </w:r>
    </w:p>
    <w:p w14:paraId="4499399C" w14:textId="45D79630" w:rsidR="00B73E38" w:rsidRDefault="007A171A" w:rsidP="007A171A">
      <w:r>
        <w:t>One r</w:t>
      </w:r>
      <w:r w:rsidRPr="00887CFF">
        <w:t xml:space="preserve">eason why the original baseline may </w:t>
      </w:r>
      <w:r>
        <w:t>no longer</w:t>
      </w:r>
      <w:r w:rsidRPr="00887CFF">
        <w:t xml:space="preserve"> be valid </w:t>
      </w:r>
      <w:r w:rsidR="00BD232E">
        <w:t>is</w:t>
      </w:r>
      <w:r w:rsidRPr="00887CFF">
        <w:t xml:space="preserve"> due to changes in scope. Scope changes may make a portion of the schedule </w:t>
      </w:r>
      <w:r w:rsidR="00BD232E">
        <w:t>(</w:t>
      </w:r>
      <w:r w:rsidRPr="00887CFF">
        <w:t>or the entire schedule</w:t>
      </w:r>
      <w:r w:rsidR="00BD232E">
        <w:t>)</w:t>
      </w:r>
      <w:r w:rsidRPr="00887CFF">
        <w:t xml:space="preserve"> irrelevant. </w:t>
      </w:r>
    </w:p>
    <w:p w14:paraId="6038026B" w14:textId="08BEA6F1" w:rsidR="007A171A" w:rsidRDefault="007A171A" w:rsidP="007A171A">
      <w:r w:rsidRPr="00887CFF">
        <w:t xml:space="preserve">Other reasons organizations use for setting a new baseline include </w:t>
      </w:r>
      <w:r w:rsidR="00B73E38">
        <w:t xml:space="preserve">setting </w:t>
      </w:r>
      <w:r w:rsidRPr="00887CFF">
        <w:t xml:space="preserve">historical reference points </w:t>
      </w:r>
      <w:r>
        <w:t>(</w:t>
      </w:r>
      <w:r w:rsidRPr="00887CFF">
        <w:t>such as yearly records</w:t>
      </w:r>
      <w:r>
        <w:t>)</w:t>
      </w:r>
      <w:r w:rsidRPr="00887CFF">
        <w:t xml:space="preserve">, or completion of a project phase. </w:t>
      </w:r>
    </w:p>
    <w:p w14:paraId="05C19324" w14:textId="40113934" w:rsidR="00830DC0" w:rsidRDefault="00071721" w:rsidP="0058169A">
      <w:pPr>
        <w:pStyle w:val="CalloutTip"/>
      </w:pPr>
      <w:r>
        <w:t>You should</w:t>
      </w:r>
      <w:r w:rsidR="00C02CC6">
        <w:t xml:space="preserve"> </w:t>
      </w:r>
      <w:r>
        <w:t xml:space="preserve">use </w:t>
      </w:r>
      <w:r w:rsidR="00830DC0">
        <w:t>an alternate baseline</w:t>
      </w:r>
      <w:r>
        <w:t xml:space="preserve"> (baseline 1-10)</w:t>
      </w:r>
      <w:r w:rsidR="00830DC0">
        <w:t xml:space="preserve"> to have a historical record of a version of </w:t>
      </w:r>
      <w:r w:rsidR="00FA2A8F">
        <w:t xml:space="preserve">your </w:t>
      </w:r>
      <w:r w:rsidR="00830DC0">
        <w:t>baseline</w:t>
      </w:r>
      <w:r w:rsidR="00FA2A8F">
        <w:t>.</w:t>
      </w:r>
      <w:r w:rsidR="00830DC0">
        <w:t xml:space="preserve"> </w:t>
      </w:r>
      <w:r>
        <w:t xml:space="preserve">If you need more than 10 alternate baselines, you can use the option to </w:t>
      </w:r>
      <w:r w:rsidRPr="00655C61">
        <w:rPr>
          <w:rStyle w:val="UIInteraction"/>
          <w:color w:val="auto"/>
        </w:rPr>
        <w:t>Set</w:t>
      </w:r>
      <w:r>
        <w:t xml:space="preserve"> </w:t>
      </w:r>
      <w:r w:rsidRPr="00655C61">
        <w:rPr>
          <w:rStyle w:val="UIInteraction"/>
          <w:color w:val="auto"/>
        </w:rPr>
        <w:t>Interim Plan</w:t>
      </w:r>
      <w:r>
        <w:t xml:space="preserve">, available within </w:t>
      </w:r>
      <w:r>
        <w:lastRenderedPageBreak/>
        <w:t xml:space="preserve">the </w:t>
      </w:r>
      <w:r w:rsidRPr="00655C61">
        <w:rPr>
          <w:rStyle w:val="UIInteraction"/>
          <w:color w:val="auto"/>
        </w:rPr>
        <w:t>Set Baseline</w:t>
      </w:r>
      <w:r>
        <w:t xml:space="preserve"> dialog box, which provides 10 additional opportunities to capture historical information. </w:t>
      </w:r>
    </w:p>
    <w:p w14:paraId="6E36798F" w14:textId="2687EAC0" w:rsidR="00830DC0" w:rsidRDefault="00830DC0" w:rsidP="00DF192E">
      <w:r>
        <w:t xml:space="preserve">Alternate baselines are provided as a benefit to the project manager who would like to capture versions of baseline information when the scope of the schedule changes. </w:t>
      </w:r>
      <w:r w:rsidR="00FA2A8F">
        <w:t xml:space="preserve">For example, a project manager could use </w:t>
      </w:r>
      <w:r w:rsidR="00FA2A8F" w:rsidRPr="00B73E38">
        <w:rPr>
          <w:rStyle w:val="UIInteraction"/>
        </w:rPr>
        <w:t>Baseline 1</w:t>
      </w:r>
      <w:r w:rsidR="00FA2A8F">
        <w:t xml:space="preserve"> to capture changes related to the first scope change and use </w:t>
      </w:r>
      <w:r w:rsidR="00FA2A8F" w:rsidRPr="00B73E38">
        <w:rPr>
          <w:rStyle w:val="UIInteraction"/>
        </w:rPr>
        <w:t>Baseline 2</w:t>
      </w:r>
      <w:r w:rsidR="00FA2A8F">
        <w:t xml:space="preserve"> to capture changes related to the second scope change. </w:t>
      </w:r>
      <w:r>
        <w:t xml:space="preserve"> </w:t>
      </w:r>
    </w:p>
    <w:p w14:paraId="1AD2A4A8" w14:textId="77777777" w:rsidR="001B4D29" w:rsidRDefault="001B4D29" w:rsidP="001B4D29">
      <w:pPr>
        <w:pStyle w:val="CalloutTip"/>
      </w:pPr>
      <w:r w:rsidRPr="00887CFF">
        <w:t xml:space="preserve">Best practice suggests only setting new baselines for scope changes when these changes have gone through an approval process such </w:t>
      </w:r>
      <w:r>
        <w:t xml:space="preserve">as a </w:t>
      </w:r>
      <w:r w:rsidRPr="00887CFF">
        <w:t xml:space="preserve">committee or executive sponsor. </w:t>
      </w:r>
    </w:p>
    <w:p w14:paraId="2746B72B" w14:textId="2DBE0916" w:rsidR="00C8206B" w:rsidRPr="00887CFF" w:rsidRDefault="00C8206B" w:rsidP="001354A4">
      <w:pPr>
        <w:pStyle w:val="CalloutTip"/>
      </w:pPr>
      <w:r w:rsidRPr="00887CFF">
        <w:t xml:space="preserve">Failure to follow an approval process may allow all changes to alter the </w:t>
      </w:r>
      <w:r>
        <w:t xml:space="preserve">complete </w:t>
      </w:r>
      <w:r w:rsidRPr="00887CFF">
        <w:t>baseline</w:t>
      </w:r>
      <w:r>
        <w:t>,</w:t>
      </w:r>
      <w:r w:rsidRPr="00887CFF">
        <w:t xml:space="preserve"> making the baseline no longer a valid measure for planned versus actual progress. </w:t>
      </w:r>
    </w:p>
    <w:p w14:paraId="206103CF" w14:textId="084F11F1" w:rsidR="00887CFF" w:rsidRDefault="00887CFF" w:rsidP="00887CFF">
      <w:r w:rsidRPr="00887CFF">
        <w:t>Some project managers set a baseline when they have been assigned a new project that is currently in progress</w:t>
      </w:r>
      <w:r w:rsidR="001A1A54">
        <w:t>. This allows them to</w:t>
      </w:r>
      <w:r w:rsidRPr="00887CFF">
        <w:t xml:space="preserve"> track only new varia</w:t>
      </w:r>
      <w:r w:rsidR="00511CEE">
        <w:t xml:space="preserve">nces since receiving the schedule. </w:t>
      </w:r>
      <w:r w:rsidRPr="00887CFF">
        <w:t xml:space="preserve"> </w:t>
      </w:r>
    </w:p>
    <w:p w14:paraId="5A12EBEE" w14:textId="77777777" w:rsidR="00887CFF" w:rsidRPr="00887CFF" w:rsidRDefault="00887CFF" w:rsidP="00887CFF">
      <w:r w:rsidRPr="00887CFF">
        <w:t xml:space="preserve">To set a new baseline for selected tasks: </w:t>
      </w:r>
    </w:p>
    <w:p w14:paraId="37D74E0C" w14:textId="5197AFFC" w:rsidR="00887CFF" w:rsidRPr="00887CFF" w:rsidRDefault="00887CFF" w:rsidP="00550DBB">
      <w:pPr>
        <w:pStyle w:val="OrderedList1"/>
        <w:numPr>
          <w:ilvl w:val="0"/>
          <w:numId w:val="15"/>
        </w:numPr>
      </w:pPr>
      <w:r w:rsidRPr="00887CFF">
        <w:t xml:space="preserve">Select the tasks you want to update including all affected future tasks. </w:t>
      </w:r>
    </w:p>
    <w:p w14:paraId="30D983C2" w14:textId="77777777" w:rsidR="00912AD4" w:rsidRPr="00887CFF" w:rsidRDefault="00912AD4" w:rsidP="00550DBB">
      <w:pPr>
        <w:pStyle w:val="OrderedList1"/>
        <w:numPr>
          <w:ilvl w:val="0"/>
          <w:numId w:val="15"/>
        </w:numPr>
      </w:pPr>
      <w:r>
        <w:t>In</w:t>
      </w:r>
      <w:r w:rsidRPr="00887CFF">
        <w:t xml:space="preserve"> the </w:t>
      </w:r>
      <w:r w:rsidRPr="008B03BF">
        <w:rPr>
          <w:rStyle w:val="UIInteraction"/>
        </w:rPr>
        <w:t>Project</w:t>
      </w:r>
      <w:r w:rsidRPr="00887CFF">
        <w:t xml:space="preserve"> tab, </w:t>
      </w:r>
      <w:r>
        <w:t xml:space="preserve">in the </w:t>
      </w:r>
      <w:r w:rsidRPr="008B03BF">
        <w:rPr>
          <w:rStyle w:val="UIInteraction"/>
        </w:rPr>
        <w:t>Schedule</w:t>
      </w:r>
      <w:r>
        <w:t xml:space="preserve"> group, </w:t>
      </w:r>
      <w:r w:rsidRPr="00887CFF">
        <w:t xml:space="preserve">click </w:t>
      </w:r>
      <w:r>
        <w:t xml:space="preserve">the </w:t>
      </w:r>
      <w:r w:rsidRPr="008B03BF">
        <w:rPr>
          <w:rStyle w:val="UIInteraction"/>
        </w:rPr>
        <w:t>Set Baseline</w:t>
      </w:r>
      <w:r w:rsidRPr="00887CFF">
        <w:t xml:space="preserve"> </w:t>
      </w:r>
      <w:r>
        <w:t>dropdown and</w:t>
      </w:r>
      <w:r w:rsidRPr="00887CFF">
        <w:t xml:space="preserve"> </w:t>
      </w:r>
      <w:r>
        <w:t xml:space="preserve">then </w:t>
      </w:r>
      <w:r w:rsidRPr="00887CFF">
        <w:t xml:space="preserve">click </w:t>
      </w:r>
      <w:r w:rsidRPr="008B03BF">
        <w:rPr>
          <w:rStyle w:val="UIInteraction"/>
        </w:rPr>
        <w:t>Set Baseline</w:t>
      </w:r>
      <w:r w:rsidRPr="00887CFF">
        <w:t xml:space="preserve">. </w:t>
      </w:r>
    </w:p>
    <w:p w14:paraId="184E7D7D" w14:textId="4B80FF41" w:rsidR="00887CFF" w:rsidRDefault="00887CFF" w:rsidP="00912AD4">
      <w:pPr>
        <w:pStyle w:val="OrderedList1"/>
      </w:pPr>
      <w:r w:rsidRPr="00887CFF">
        <w:t xml:space="preserve">In the </w:t>
      </w:r>
      <w:r w:rsidRPr="00912AD4">
        <w:rPr>
          <w:rStyle w:val="UIInteraction"/>
        </w:rPr>
        <w:t>Set Baseline</w:t>
      </w:r>
      <w:r w:rsidRPr="00887CFF">
        <w:t xml:space="preserve"> dialog box, </w:t>
      </w:r>
      <w:r w:rsidR="00912AD4">
        <w:t xml:space="preserve">in the </w:t>
      </w:r>
      <w:proofErr w:type="gramStart"/>
      <w:r w:rsidR="00912AD4" w:rsidRPr="00912AD4">
        <w:rPr>
          <w:rStyle w:val="UIInteraction"/>
        </w:rPr>
        <w:t>For</w:t>
      </w:r>
      <w:proofErr w:type="gramEnd"/>
      <w:r w:rsidR="00912AD4">
        <w:rPr>
          <w:rStyle w:val="UIInteraction"/>
        </w:rPr>
        <w:t>:</w:t>
      </w:r>
      <w:r w:rsidR="00912AD4">
        <w:t xml:space="preserve"> section, </w:t>
      </w:r>
      <w:r w:rsidRPr="00887CFF">
        <w:t xml:space="preserve">click </w:t>
      </w:r>
      <w:r w:rsidRPr="00912AD4">
        <w:rPr>
          <w:rStyle w:val="UIInteraction"/>
        </w:rPr>
        <w:t>Selected Tasks</w:t>
      </w:r>
      <w:r w:rsidRPr="00887CFF">
        <w:t xml:space="preserve">. </w:t>
      </w:r>
    </w:p>
    <w:p w14:paraId="0309BF51" w14:textId="07991179" w:rsidR="00AD2516" w:rsidRDefault="00AD2516" w:rsidP="00FC1166">
      <w:r>
        <w:rPr>
          <w:noProof/>
        </w:rPr>
        <w:lastRenderedPageBreak/>
        <w:drawing>
          <wp:inline distT="0" distB="0" distL="0" distR="0" wp14:anchorId="16400821" wp14:editId="3184A42B">
            <wp:extent cx="3125470" cy="3384550"/>
            <wp:effectExtent l="0" t="0" r="0" b="6350"/>
            <wp:docPr id="11" name="Picture 11" descr="C:\Users\JESSEP~1\AppData\Local\Temp\SNAGHTML663f8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SEP~1\AppData\Local\Temp\SNAGHTML663f85a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5470" cy="3384550"/>
                    </a:xfrm>
                    <a:prstGeom prst="rect">
                      <a:avLst/>
                    </a:prstGeom>
                    <a:noFill/>
                    <a:ln>
                      <a:noFill/>
                    </a:ln>
                  </pic:spPr>
                </pic:pic>
              </a:graphicData>
            </a:graphic>
          </wp:inline>
        </w:drawing>
      </w:r>
    </w:p>
    <w:p w14:paraId="1630F0FD" w14:textId="7C612E1A" w:rsidR="00887CFF" w:rsidRPr="00887CFF" w:rsidRDefault="00887CFF" w:rsidP="007A171A">
      <w:pPr>
        <w:pStyle w:val="FigureCaption"/>
      </w:pPr>
      <w:r w:rsidRPr="00887CFF">
        <w:t xml:space="preserve">Set Baseline </w:t>
      </w:r>
      <w:r w:rsidR="00FC1166">
        <w:t>Dialog for Selected Tasks</w:t>
      </w:r>
      <w:r w:rsidR="00FC1166" w:rsidRPr="00887CFF">
        <w:t xml:space="preserve"> </w:t>
      </w:r>
      <w:r w:rsidRPr="00887CFF">
        <w:t>[</w:t>
      </w:r>
      <w:r w:rsidR="003501BA" w:rsidRPr="00887CFF">
        <w:t xml:space="preserve">Set Baseline </w:t>
      </w:r>
      <w:r w:rsidR="003501BA">
        <w:t xml:space="preserve">Dialog for Selected </w:t>
      </w:r>
      <w:proofErr w:type="spellStart"/>
      <w:r w:rsidR="003501BA">
        <w:t>Tasks.tif</w:t>
      </w:r>
      <w:proofErr w:type="spellEnd"/>
      <w:r w:rsidR="003501BA">
        <w:t xml:space="preserve"> </w:t>
      </w:r>
      <w:r w:rsidR="00AD2516">
        <w:t>]</w:t>
      </w:r>
    </w:p>
    <w:p w14:paraId="679F63BA" w14:textId="77777777" w:rsidR="00625D7B" w:rsidRDefault="00887CFF" w:rsidP="00912AD4">
      <w:pPr>
        <w:pStyle w:val="OrderedList1"/>
      </w:pPr>
      <w:r w:rsidRPr="00887CFF">
        <w:t xml:space="preserve">If desired, </w:t>
      </w:r>
      <w:r w:rsidR="00912AD4">
        <w:t xml:space="preserve">in the </w:t>
      </w:r>
      <w:r w:rsidR="00912AD4" w:rsidRPr="00912AD4">
        <w:rPr>
          <w:rStyle w:val="UIInteraction"/>
        </w:rPr>
        <w:t>Roll up baselines:</w:t>
      </w:r>
      <w:r w:rsidR="00912AD4">
        <w:t xml:space="preserve"> section, </w:t>
      </w:r>
      <w:r w:rsidR="00625D7B">
        <w:t>you have two options:</w:t>
      </w:r>
    </w:p>
    <w:p w14:paraId="5956AE45" w14:textId="54D17BA5" w:rsidR="00625D7B" w:rsidRDefault="00625D7B" w:rsidP="007A171A">
      <w:pPr>
        <w:pStyle w:val="UnorderedList2"/>
      </w:pPr>
      <w:r>
        <w:t>C</w:t>
      </w:r>
      <w:r w:rsidR="00887CFF" w:rsidRPr="00887CFF">
        <w:t xml:space="preserve">lick the </w:t>
      </w:r>
      <w:r w:rsidR="00887CFF" w:rsidRPr="00912AD4">
        <w:rPr>
          <w:rStyle w:val="UIInteraction"/>
        </w:rPr>
        <w:t>To all summary tasks</w:t>
      </w:r>
      <w:r w:rsidR="00887CFF" w:rsidRPr="00887CFF">
        <w:t xml:space="preserve"> check box</w:t>
      </w:r>
    </w:p>
    <w:p w14:paraId="1CBE787E" w14:textId="038145EE" w:rsidR="00625D7B" w:rsidRDefault="00625D7B" w:rsidP="007A171A">
      <w:pPr>
        <w:pStyle w:val="UnorderedList2"/>
      </w:pPr>
      <w:r>
        <w:t xml:space="preserve">Click the </w:t>
      </w:r>
      <w:r w:rsidR="00887CFF" w:rsidRPr="00912AD4">
        <w:rPr>
          <w:rStyle w:val="UIInteraction"/>
        </w:rPr>
        <w:t xml:space="preserve">From subtasks into selected summary task(s) </w:t>
      </w:r>
      <w:r w:rsidR="00887CFF" w:rsidRPr="00887CFF">
        <w:t>checkbox</w:t>
      </w:r>
    </w:p>
    <w:p w14:paraId="6E99E5CF" w14:textId="11647EE6" w:rsidR="00887CFF" w:rsidRDefault="00625D7B" w:rsidP="00625D7B">
      <w:pPr>
        <w:pStyle w:val="OrderedList1"/>
      </w:pPr>
      <w:r>
        <w:t>C</w:t>
      </w:r>
      <w:r w:rsidR="00887CFF" w:rsidRPr="00887CFF">
        <w:t xml:space="preserve">lick </w:t>
      </w:r>
      <w:r w:rsidR="00887CFF" w:rsidRPr="00912AD4">
        <w:rPr>
          <w:rStyle w:val="UIInteraction"/>
        </w:rPr>
        <w:t>OK</w:t>
      </w:r>
      <w:r w:rsidR="00887CFF" w:rsidRPr="00887CFF">
        <w:t xml:space="preserve">. </w:t>
      </w:r>
    </w:p>
    <w:p w14:paraId="2112367B" w14:textId="77777777" w:rsidR="00887CFF" w:rsidRDefault="00887CFF" w:rsidP="00887CFF">
      <w:r w:rsidRPr="00887CFF">
        <w:t xml:space="preserve">To set a new baseline for the entire project: </w:t>
      </w:r>
    </w:p>
    <w:p w14:paraId="241B4DEF" w14:textId="078EAD22" w:rsidR="00C86A74" w:rsidRPr="00F3156D" w:rsidRDefault="00C86A74" w:rsidP="007D69CF">
      <w:pPr>
        <w:pStyle w:val="UnorderedList1"/>
        <w:rPr>
          <w:rStyle w:val="Cross-Reference"/>
          <w:color w:val="auto"/>
          <w:shd w:val="clear" w:color="auto" w:fill="auto"/>
        </w:rPr>
      </w:pPr>
      <w:r w:rsidRPr="00C86A74">
        <w:t xml:space="preserve">Follow the steps from </w:t>
      </w:r>
      <w:r w:rsidRPr="00C86A74">
        <w:rPr>
          <w:rStyle w:val="Cross-Reference"/>
        </w:rPr>
        <w:t>Setting a Baseline for the Entire Project</w:t>
      </w:r>
    </w:p>
    <w:p w14:paraId="1CC514E0" w14:textId="05BC05EE" w:rsidR="00F3156D" w:rsidRPr="00C86A74" w:rsidRDefault="00F3156D" w:rsidP="00F3156D">
      <w:pPr>
        <w:pStyle w:val="CalloutWarning"/>
      </w:pPr>
      <w:r>
        <w:t xml:space="preserve">Pay attention </w:t>
      </w:r>
      <w:r w:rsidR="00C54E61">
        <w:t xml:space="preserve">to </w:t>
      </w:r>
      <w:r>
        <w:t xml:space="preserve">any dialog boxes that appear related to overwriting baseline information. The only way to recover an </w:t>
      </w:r>
      <w:r w:rsidR="00C54E61">
        <w:t>overwritten</w:t>
      </w:r>
      <w:r>
        <w:t xml:space="preserve"> baseline is </w:t>
      </w:r>
      <w:r w:rsidR="00C82A82">
        <w:t>to</w:t>
      </w:r>
      <w:r>
        <w:t xml:space="preserve"> immediately catch it with undo. </w:t>
      </w:r>
    </w:p>
    <w:p w14:paraId="23170129" w14:textId="1ABB2EE8" w:rsidR="00887CFF" w:rsidRPr="00887CFF" w:rsidRDefault="00887CFF" w:rsidP="00912AD4">
      <w:pPr>
        <w:pStyle w:val="CalloutTip"/>
      </w:pPr>
      <w:r w:rsidRPr="00887CFF">
        <w:t xml:space="preserve">The Tracking Gantt view displays the </w:t>
      </w:r>
      <w:r w:rsidR="00140E87">
        <w:t xml:space="preserve">default </w:t>
      </w:r>
      <w:r w:rsidR="009115B7" w:rsidRPr="009115B7">
        <w:rPr>
          <w:rStyle w:val="UIInteraction"/>
        </w:rPr>
        <w:t>B</w:t>
      </w:r>
      <w:r w:rsidR="00140E87" w:rsidRPr="009115B7">
        <w:rPr>
          <w:rStyle w:val="UIInteraction"/>
        </w:rPr>
        <w:t>aseline</w:t>
      </w:r>
      <w:r w:rsidR="00140E87">
        <w:t xml:space="preserve"> information</w:t>
      </w:r>
      <w:r w:rsidRPr="00887CFF">
        <w:t xml:space="preserve"> against the actual. To replace with an alternate baseline, such as </w:t>
      </w:r>
      <w:r w:rsidRPr="009115B7">
        <w:rPr>
          <w:rStyle w:val="UIInteraction"/>
        </w:rPr>
        <w:t>Baseline 1</w:t>
      </w:r>
      <w:r w:rsidRPr="00887CFF">
        <w:t xml:space="preserve">, you will need to customize the view. </w:t>
      </w:r>
    </w:p>
    <w:p w14:paraId="4DFAA979" w14:textId="77777777" w:rsidR="002F3884" w:rsidRDefault="002F3884" w:rsidP="001257D7">
      <w:pPr>
        <w:pStyle w:val="OrderedList1"/>
        <w:numPr>
          <w:ilvl w:val="0"/>
          <w:numId w:val="0"/>
        </w:numPr>
        <w:ind w:left="720" w:hanging="360"/>
      </w:pPr>
    </w:p>
    <w:p w14:paraId="24446FA2" w14:textId="40348109" w:rsidR="002F3884" w:rsidRDefault="002F3884" w:rsidP="002F3884">
      <w:pPr>
        <w:pStyle w:val="CalloutTip"/>
      </w:pPr>
      <w:r>
        <w:t xml:space="preserve">PWA only allows you to set complete baselines for the entire project. If you need to set a baseline or update a baseline for selected tasks, you </w:t>
      </w:r>
      <w:r w:rsidR="00785A47">
        <w:t xml:space="preserve">must </w:t>
      </w:r>
      <w:r>
        <w:t xml:space="preserve">use Project Pro. </w:t>
      </w:r>
    </w:p>
    <w:p w14:paraId="7004719D" w14:textId="77777777" w:rsidR="00C52C2F" w:rsidRDefault="00C52C2F" w:rsidP="003B4FD2">
      <w:pPr>
        <w:pStyle w:val="Heading1"/>
      </w:pPr>
      <w:r>
        <w:lastRenderedPageBreak/>
        <w:t>Key Points to Remember</w:t>
      </w:r>
    </w:p>
    <w:p w14:paraId="25BAD04D" w14:textId="77777777" w:rsidR="00504ABC" w:rsidRDefault="00504ABC" w:rsidP="00504ABC">
      <w:pPr>
        <w:pStyle w:val="UnorderedList1"/>
        <w:numPr>
          <w:ilvl w:val="0"/>
          <w:numId w:val="1"/>
        </w:numPr>
      </w:pPr>
      <w:proofErr w:type="spellStart"/>
      <w:r>
        <w:t>Overallocated</w:t>
      </w:r>
      <w:proofErr w:type="spellEnd"/>
      <w:r>
        <w:t xml:space="preserve"> resources occur when a resource is assigned more work than available in a given day.</w:t>
      </w:r>
    </w:p>
    <w:p w14:paraId="0AD5EA86" w14:textId="43025A85" w:rsidR="00504ABC" w:rsidRDefault="00504ABC" w:rsidP="00504ABC">
      <w:pPr>
        <w:pStyle w:val="UnorderedList1"/>
        <w:numPr>
          <w:ilvl w:val="0"/>
          <w:numId w:val="1"/>
        </w:numPr>
      </w:pPr>
      <w:r>
        <w:t xml:space="preserve">Moving a task in Gantt </w:t>
      </w:r>
      <w:proofErr w:type="gramStart"/>
      <w:r>
        <w:t>Chart</w:t>
      </w:r>
      <w:proofErr w:type="gramEnd"/>
      <w:r>
        <w:t xml:space="preserve"> view or Team Planner view is a popular method to solve a resource </w:t>
      </w:r>
      <w:proofErr w:type="spellStart"/>
      <w:r>
        <w:t>overallocation</w:t>
      </w:r>
      <w:proofErr w:type="spellEnd"/>
      <w:r>
        <w:t>.</w:t>
      </w:r>
    </w:p>
    <w:p w14:paraId="4B92D445" w14:textId="53AE19ED" w:rsidR="00504ABC" w:rsidRDefault="00504ABC" w:rsidP="00504ABC">
      <w:pPr>
        <w:pStyle w:val="UnorderedList1"/>
        <w:numPr>
          <w:ilvl w:val="0"/>
          <w:numId w:val="1"/>
        </w:numPr>
      </w:pPr>
      <w:r>
        <w:t>Tasks on the critical path determine the end date of the project</w:t>
      </w:r>
      <w:r w:rsidR="00BD54B1">
        <w:t>.</w:t>
      </w:r>
      <w:r>
        <w:t xml:space="preserve"> </w:t>
      </w:r>
      <w:r w:rsidR="00BD54B1">
        <w:t>O</w:t>
      </w:r>
      <w:r>
        <w:t xml:space="preserve">nly </w:t>
      </w:r>
      <w:r w:rsidR="00BD54B1">
        <w:t xml:space="preserve">by </w:t>
      </w:r>
      <w:r>
        <w:t>adjusting these tasks will the project end date be sooner.</w:t>
      </w:r>
    </w:p>
    <w:p w14:paraId="5AE640BE" w14:textId="77777777" w:rsidR="00504ABC" w:rsidRDefault="00504ABC" w:rsidP="00504ABC">
      <w:pPr>
        <w:pStyle w:val="UnorderedList1"/>
        <w:numPr>
          <w:ilvl w:val="0"/>
          <w:numId w:val="1"/>
        </w:numPr>
      </w:pPr>
      <w:r>
        <w:t>Overlapping tasks partially or fully is a popular method to shorten the project.</w:t>
      </w:r>
    </w:p>
    <w:p w14:paraId="4E4EA585" w14:textId="77777777" w:rsidR="00504ABC" w:rsidRDefault="00504ABC" w:rsidP="00504ABC">
      <w:pPr>
        <w:pStyle w:val="UnorderedList1"/>
        <w:numPr>
          <w:ilvl w:val="0"/>
          <w:numId w:val="1"/>
        </w:numPr>
      </w:pPr>
      <w:r>
        <w:t>Assigning additional resources will only shorten the duration of Fixed Work tasks.</w:t>
      </w:r>
    </w:p>
    <w:p w14:paraId="3A30B9C1" w14:textId="77777777" w:rsidR="00504ABC" w:rsidRDefault="00504ABC" w:rsidP="00504ABC">
      <w:pPr>
        <w:pStyle w:val="UnorderedList1"/>
        <w:numPr>
          <w:ilvl w:val="0"/>
          <w:numId w:val="1"/>
        </w:numPr>
      </w:pPr>
      <w:r>
        <w:t>The schedule should be formally approved before setting a baseline.</w:t>
      </w:r>
    </w:p>
    <w:p w14:paraId="7A53042A" w14:textId="1B02AA7F" w:rsidR="00504ABC" w:rsidRDefault="00504ABC" w:rsidP="00504ABC">
      <w:pPr>
        <w:pStyle w:val="UnorderedList1"/>
        <w:numPr>
          <w:ilvl w:val="0"/>
          <w:numId w:val="1"/>
        </w:numPr>
      </w:pPr>
      <w:r>
        <w:t xml:space="preserve">Setting a baseline </w:t>
      </w:r>
      <w:r w:rsidR="00BD54B1">
        <w:t xml:space="preserve">saves </w:t>
      </w:r>
      <w:r>
        <w:t xml:space="preserve">a copy of specific </w:t>
      </w:r>
      <w:r w:rsidR="00BD54B1">
        <w:t xml:space="preserve">columns </w:t>
      </w:r>
      <w:r>
        <w:t>of information at a specific point in time.</w:t>
      </w:r>
    </w:p>
    <w:p w14:paraId="5DD3C467" w14:textId="77777777" w:rsidR="00504ABC" w:rsidRDefault="00504ABC" w:rsidP="00504ABC">
      <w:pPr>
        <w:pStyle w:val="UnorderedList1"/>
        <w:numPr>
          <w:ilvl w:val="0"/>
          <w:numId w:val="1"/>
        </w:numPr>
      </w:pPr>
      <w:r>
        <w:t>The baseline can be updated partially or completely due to scope change.</w:t>
      </w:r>
    </w:p>
    <w:p w14:paraId="19845A28" w14:textId="18B19AF3" w:rsidR="00DE5CDF" w:rsidRDefault="00504ABC" w:rsidP="00BD54B1">
      <w:pPr>
        <w:pStyle w:val="UnorderedList1"/>
        <w:numPr>
          <w:ilvl w:val="0"/>
          <w:numId w:val="1"/>
        </w:numPr>
      </w:pPr>
      <w:r>
        <w:t xml:space="preserve">Setting a baseline in PWA should only be done when you want to capture a complete baseline for the entire project. </w:t>
      </w:r>
    </w:p>
    <w:sectPr w:rsidR="00DE5CDF" w:rsidSect="0036225E">
      <w:pgSz w:w="12240" w:h="15840"/>
      <w:pgMar w:top="1440" w:right="2880" w:bottom="2880" w:left="288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 wne:kcmPrimary="0249">
      <wne:acd wne:acdName="acd1"/>
    </wne:keymap>
  </wne:keymaps>
  <wne:toolbars>
    <wne:acdManifest>
      <wne:acdEntry wne:acdName="acd0"/>
      <wne:acdEntry wne:acdName="acd1"/>
    </wne:acdManifest>
  </wne:toolbars>
  <wne:acds>
    <wne:acd wne:argValue="AgBVAEkAIABJAG4AdABlAHIAYQBjAHQAaQBvAG4A" wne:acdName="acd0" wne:fciIndexBasedOn="0065"/>
    <wne:acd wne:argValue="AgBJAG0AcABvAHIAdABhAG4AdAAgAHQAZQByAG0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FB14F438"/>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BE8A3D1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B5730"/>
    <w:multiLevelType w:val="hybridMultilevel"/>
    <w:tmpl w:val="C0368CFC"/>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96D6E"/>
    <w:multiLevelType w:val="hybridMultilevel"/>
    <w:tmpl w:val="81423E1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8723A"/>
    <w:multiLevelType w:val="hybridMultilevel"/>
    <w:tmpl w:val="B202A0C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36139"/>
    <w:multiLevelType w:val="hybridMultilevel"/>
    <w:tmpl w:val="2E50428C"/>
    <w:lvl w:ilvl="0" w:tplc="3FA63A5C">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62BE5CC1"/>
    <w:multiLevelType w:val="hybridMultilevel"/>
    <w:tmpl w:val="CBA4F37E"/>
    <w:lvl w:ilvl="0" w:tplc="305CC39C">
      <w:start w:val="1"/>
      <w:numFmt w:val="lowerRoman"/>
      <w:pStyle w:val="OrderedList3"/>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BD81670"/>
    <w:multiLevelType w:val="hybridMultilevel"/>
    <w:tmpl w:val="261ED958"/>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F282D37"/>
    <w:multiLevelType w:val="hybridMultilevel"/>
    <w:tmpl w:val="2802449C"/>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7"/>
  </w:num>
  <w:num w:numId="2">
    <w:abstractNumId w:val="7"/>
  </w:num>
  <w:num w:numId="3">
    <w:abstractNumId w:val="1"/>
  </w:num>
  <w:num w:numId="4">
    <w:abstractNumId w:val="0"/>
  </w:num>
  <w:num w:numId="5">
    <w:abstractNumId w:val="4"/>
  </w:num>
  <w:num w:numId="6">
    <w:abstractNumId w:val="8"/>
  </w:num>
  <w:num w:numId="7">
    <w:abstractNumId w:val="3"/>
  </w:num>
  <w:num w:numId="8">
    <w:abstractNumId w:val="6"/>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num>
  <w:num w:numId="14">
    <w:abstractNumId w:val="2"/>
    <w:lvlOverride w:ilvl="0">
      <w:startOverride w:val="1"/>
    </w:lvlOverride>
  </w:num>
  <w:num w:numId="15">
    <w:abstractNumId w:val="2"/>
    <w:lvlOverride w:ilvl="0">
      <w:startOverride w:val="1"/>
    </w:lvlOverride>
  </w:num>
  <w:num w:numId="16">
    <w:abstractNumId w:val="5"/>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9A"/>
    <w:rsid w:val="00010C40"/>
    <w:rsid w:val="00011D8D"/>
    <w:rsid w:val="000120AA"/>
    <w:rsid w:val="00021AC7"/>
    <w:rsid w:val="00025B72"/>
    <w:rsid w:val="0003120D"/>
    <w:rsid w:val="000315F4"/>
    <w:rsid w:val="00035400"/>
    <w:rsid w:val="00035409"/>
    <w:rsid w:val="00035469"/>
    <w:rsid w:val="000362F0"/>
    <w:rsid w:val="00041679"/>
    <w:rsid w:val="0004691D"/>
    <w:rsid w:val="00055168"/>
    <w:rsid w:val="000609C2"/>
    <w:rsid w:val="00064750"/>
    <w:rsid w:val="00065241"/>
    <w:rsid w:val="0007078D"/>
    <w:rsid w:val="00071721"/>
    <w:rsid w:val="00074C3B"/>
    <w:rsid w:val="00075116"/>
    <w:rsid w:val="00083A44"/>
    <w:rsid w:val="00083BCB"/>
    <w:rsid w:val="00084E61"/>
    <w:rsid w:val="00085CE3"/>
    <w:rsid w:val="00092FB7"/>
    <w:rsid w:val="00093943"/>
    <w:rsid w:val="00093B9D"/>
    <w:rsid w:val="00093E7E"/>
    <w:rsid w:val="00096384"/>
    <w:rsid w:val="000A7D65"/>
    <w:rsid w:val="000B163D"/>
    <w:rsid w:val="000B16BF"/>
    <w:rsid w:val="000B1927"/>
    <w:rsid w:val="000B7784"/>
    <w:rsid w:val="000B7870"/>
    <w:rsid w:val="000B790D"/>
    <w:rsid w:val="000B7FD5"/>
    <w:rsid w:val="000C1049"/>
    <w:rsid w:val="000C4468"/>
    <w:rsid w:val="000C6CDA"/>
    <w:rsid w:val="000C7770"/>
    <w:rsid w:val="000D5237"/>
    <w:rsid w:val="000D53B0"/>
    <w:rsid w:val="000E2032"/>
    <w:rsid w:val="000E446C"/>
    <w:rsid w:val="000F2C49"/>
    <w:rsid w:val="000F557A"/>
    <w:rsid w:val="000F795B"/>
    <w:rsid w:val="000F7E34"/>
    <w:rsid w:val="00100352"/>
    <w:rsid w:val="001006F2"/>
    <w:rsid w:val="0010109F"/>
    <w:rsid w:val="00102C1F"/>
    <w:rsid w:val="00105965"/>
    <w:rsid w:val="00111837"/>
    <w:rsid w:val="00112AF3"/>
    <w:rsid w:val="00114808"/>
    <w:rsid w:val="001238A5"/>
    <w:rsid w:val="00123C42"/>
    <w:rsid w:val="001257D7"/>
    <w:rsid w:val="00127454"/>
    <w:rsid w:val="001278F0"/>
    <w:rsid w:val="00133FB1"/>
    <w:rsid w:val="00134DEF"/>
    <w:rsid w:val="00135446"/>
    <w:rsid w:val="001354A4"/>
    <w:rsid w:val="00136861"/>
    <w:rsid w:val="00136EB2"/>
    <w:rsid w:val="00140452"/>
    <w:rsid w:val="00140E87"/>
    <w:rsid w:val="00143AD9"/>
    <w:rsid w:val="001452DE"/>
    <w:rsid w:val="00146B68"/>
    <w:rsid w:val="00147049"/>
    <w:rsid w:val="00147242"/>
    <w:rsid w:val="00150D10"/>
    <w:rsid w:val="00156C0F"/>
    <w:rsid w:val="00157DE3"/>
    <w:rsid w:val="00160752"/>
    <w:rsid w:val="00160FE3"/>
    <w:rsid w:val="0016290E"/>
    <w:rsid w:val="00163829"/>
    <w:rsid w:val="00165260"/>
    <w:rsid w:val="00176B36"/>
    <w:rsid w:val="00176D4C"/>
    <w:rsid w:val="0018061D"/>
    <w:rsid w:val="001820D6"/>
    <w:rsid w:val="00183414"/>
    <w:rsid w:val="001858B7"/>
    <w:rsid w:val="001876D2"/>
    <w:rsid w:val="00190187"/>
    <w:rsid w:val="001911CF"/>
    <w:rsid w:val="00193821"/>
    <w:rsid w:val="001A1A54"/>
    <w:rsid w:val="001A4C7F"/>
    <w:rsid w:val="001A6F16"/>
    <w:rsid w:val="001B1A12"/>
    <w:rsid w:val="001B2861"/>
    <w:rsid w:val="001B4D29"/>
    <w:rsid w:val="001C73A3"/>
    <w:rsid w:val="001D2C2B"/>
    <w:rsid w:val="001D5133"/>
    <w:rsid w:val="001E015E"/>
    <w:rsid w:val="001E0640"/>
    <w:rsid w:val="001E2AB0"/>
    <w:rsid w:val="001E3B2E"/>
    <w:rsid w:val="001F0B8F"/>
    <w:rsid w:val="001F3D05"/>
    <w:rsid w:val="001F7BA2"/>
    <w:rsid w:val="002014E9"/>
    <w:rsid w:val="0020161A"/>
    <w:rsid w:val="002019DE"/>
    <w:rsid w:val="00201C99"/>
    <w:rsid w:val="00202017"/>
    <w:rsid w:val="00203E9C"/>
    <w:rsid w:val="0020427D"/>
    <w:rsid w:val="002106FB"/>
    <w:rsid w:val="00211BCA"/>
    <w:rsid w:val="00226FDD"/>
    <w:rsid w:val="00232634"/>
    <w:rsid w:val="0023483E"/>
    <w:rsid w:val="00234879"/>
    <w:rsid w:val="00234C3F"/>
    <w:rsid w:val="00235D5C"/>
    <w:rsid w:val="00235E91"/>
    <w:rsid w:val="002364AE"/>
    <w:rsid w:val="002377E2"/>
    <w:rsid w:val="00240070"/>
    <w:rsid w:val="00241DC5"/>
    <w:rsid w:val="0026384E"/>
    <w:rsid w:val="00265414"/>
    <w:rsid w:val="00265C30"/>
    <w:rsid w:val="002664BC"/>
    <w:rsid w:val="002667DF"/>
    <w:rsid w:val="00267828"/>
    <w:rsid w:val="002745DA"/>
    <w:rsid w:val="00282DAB"/>
    <w:rsid w:val="00285CED"/>
    <w:rsid w:val="002877AF"/>
    <w:rsid w:val="002916FF"/>
    <w:rsid w:val="0029302D"/>
    <w:rsid w:val="002A1A7F"/>
    <w:rsid w:val="002A2D73"/>
    <w:rsid w:val="002A2EAA"/>
    <w:rsid w:val="002A330C"/>
    <w:rsid w:val="002A41F3"/>
    <w:rsid w:val="002A4409"/>
    <w:rsid w:val="002B112D"/>
    <w:rsid w:val="002B3DB8"/>
    <w:rsid w:val="002B6E09"/>
    <w:rsid w:val="002B758B"/>
    <w:rsid w:val="002C447B"/>
    <w:rsid w:val="002C50B7"/>
    <w:rsid w:val="002C5CC9"/>
    <w:rsid w:val="002C6055"/>
    <w:rsid w:val="002D005A"/>
    <w:rsid w:val="002E2256"/>
    <w:rsid w:val="002E26CD"/>
    <w:rsid w:val="002E2999"/>
    <w:rsid w:val="002E3112"/>
    <w:rsid w:val="002E468B"/>
    <w:rsid w:val="002F0ECA"/>
    <w:rsid w:val="002F21D2"/>
    <w:rsid w:val="002F3884"/>
    <w:rsid w:val="002F39E7"/>
    <w:rsid w:val="002F3BC3"/>
    <w:rsid w:val="002F721A"/>
    <w:rsid w:val="002F7326"/>
    <w:rsid w:val="0030346D"/>
    <w:rsid w:val="00305C36"/>
    <w:rsid w:val="00315AC7"/>
    <w:rsid w:val="00317DDE"/>
    <w:rsid w:val="00320D95"/>
    <w:rsid w:val="00321263"/>
    <w:rsid w:val="003225CD"/>
    <w:rsid w:val="00322BB5"/>
    <w:rsid w:val="00322EC3"/>
    <w:rsid w:val="00323217"/>
    <w:rsid w:val="00326C9C"/>
    <w:rsid w:val="00330174"/>
    <w:rsid w:val="00332CE4"/>
    <w:rsid w:val="0033756F"/>
    <w:rsid w:val="00337776"/>
    <w:rsid w:val="003501BA"/>
    <w:rsid w:val="00352CF8"/>
    <w:rsid w:val="0036225E"/>
    <w:rsid w:val="003714DD"/>
    <w:rsid w:val="00371F0A"/>
    <w:rsid w:val="00376DFC"/>
    <w:rsid w:val="00383F0E"/>
    <w:rsid w:val="003844E3"/>
    <w:rsid w:val="003861A1"/>
    <w:rsid w:val="00393000"/>
    <w:rsid w:val="003933C9"/>
    <w:rsid w:val="003975DB"/>
    <w:rsid w:val="003A5AFA"/>
    <w:rsid w:val="003B139C"/>
    <w:rsid w:val="003B172D"/>
    <w:rsid w:val="003B38A0"/>
    <w:rsid w:val="003B3CE7"/>
    <w:rsid w:val="003B4FD2"/>
    <w:rsid w:val="003B7022"/>
    <w:rsid w:val="003B76D9"/>
    <w:rsid w:val="003C07BD"/>
    <w:rsid w:val="003C1BA8"/>
    <w:rsid w:val="003C1C0E"/>
    <w:rsid w:val="003C2254"/>
    <w:rsid w:val="003C3D1A"/>
    <w:rsid w:val="003C41DB"/>
    <w:rsid w:val="003D29AC"/>
    <w:rsid w:val="003D2FFD"/>
    <w:rsid w:val="003D3E6D"/>
    <w:rsid w:val="003D565B"/>
    <w:rsid w:val="003D6307"/>
    <w:rsid w:val="003D6D5A"/>
    <w:rsid w:val="003E0226"/>
    <w:rsid w:val="003E4190"/>
    <w:rsid w:val="003E6BA6"/>
    <w:rsid w:val="003F07E0"/>
    <w:rsid w:val="003F342D"/>
    <w:rsid w:val="003F528C"/>
    <w:rsid w:val="00401E8E"/>
    <w:rsid w:val="00403ED3"/>
    <w:rsid w:val="004047B0"/>
    <w:rsid w:val="0040683D"/>
    <w:rsid w:val="00406897"/>
    <w:rsid w:val="00410F92"/>
    <w:rsid w:val="00411341"/>
    <w:rsid w:val="0041252F"/>
    <w:rsid w:val="0041323C"/>
    <w:rsid w:val="0041367E"/>
    <w:rsid w:val="004156D6"/>
    <w:rsid w:val="00424F14"/>
    <w:rsid w:val="00425F3E"/>
    <w:rsid w:val="00425FD3"/>
    <w:rsid w:val="0042670C"/>
    <w:rsid w:val="0042785F"/>
    <w:rsid w:val="00427872"/>
    <w:rsid w:val="004309DF"/>
    <w:rsid w:val="00433D9A"/>
    <w:rsid w:val="00444369"/>
    <w:rsid w:val="004452CA"/>
    <w:rsid w:val="00451313"/>
    <w:rsid w:val="00452560"/>
    <w:rsid w:val="00453CF2"/>
    <w:rsid w:val="0046157D"/>
    <w:rsid w:val="00461A7F"/>
    <w:rsid w:val="004630E1"/>
    <w:rsid w:val="00470592"/>
    <w:rsid w:val="00471354"/>
    <w:rsid w:val="00481CBE"/>
    <w:rsid w:val="00487D20"/>
    <w:rsid w:val="0049182F"/>
    <w:rsid w:val="00492D2C"/>
    <w:rsid w:val="004A3FDD"/>
    <w:rsid w:val="004A68F6"/>
    <w:rsid w:val="004B0D93"/>
    <w:rsid w:val="004B542A"/>
    <w:rsid w:val="004B7B0A"/>
    <w:rsid w:val="004C40BC"/>
    <w:rsid w:val="004D074E"/>
    <w:rsid w:val="004D22A5"/>
    <w:rsid w:val="004E5343"/>
    <w:rsid w:val="004E53F3"/>
    <w:rsid w:val="004E5DF0"/>
    <w:rsid w:val="004F5215"/>
    <w:rsid w:val="00500251"/>
    <w:rsid w:val="00500A37"/>
    <w:rsid w:val="0050261F"/>
    <w:rsid w:val="00504ABC"/>
    <w:rsid w:val="005063AD"/>
    <w:rsid w:val="005116E1"/>
    <w:rsid w:val="00511CEE"/>
    <w:rsid w:val="005154EF"/>
    <w:rsid w:val="00520DA6"/>
    <w:rsid w:val="00526F50"/>
    <w:rsid w:val="0053096D"/>
    <w:rsid w:val="00530E5B"/>
    <w:rsid w:val="0053131E"/>
    <w:rsid w:val="005329A2"/>
    <w:rsid w:val="0054100D"/>
    <w:rsid w:val="0054405D"/>
    <w:rsid w:val="005506AC"/>
    <w:rsid w:val="00550DBB"/>
    <w:rsid w:val="00560726"/>
    <w:rsid w:val="00567EFB"/>
    <w:rsid w:val="00570340"/>
    <w:rsid w:val="00570BBE"/>
    <w:rsid w:val="00571844"/>
    <w:rsid w:val="0058169A"/>
    <w:rsid w:val="00582F74"/>
    <w:rsid w:val="00583417"/>
    <w:rsid w:val="00583480"/>
    <w:rsid w:val="00585ADC"/>
    <w:rsid w:val="00587E71"/>
    <w:rsid w:val="005960FB"/>
    <w:rsid w:val="0059671F"/>
    <w:rsid w:val="005A28DA"/>
    <w:rsid w:val="005B1643"/>
    <w:rsid w:val="005B18A8"/>
    <w:rsid w:val="005B32EB"/>
    <w:rsid w:val="005B4A40"/>
    <w:rsid w:val="005B5A8F"/>
    <w:rsid w:val="005C016F"/>
    <w:rsid w:val="005C0804"/>
    <w:rsid w:val="005C42F9"/>
    <w:rsid w:val="005C5109"/>
    <w:rsid w:val="005C7BB0"/>
    <w:rsid w:val="005D0064"/>
    <w:rsid w:val="005E052F"/>
    <w:rsid w:val="005E06FC"/>
    <w:rsid w:val="005E213C"/>
    <w:rsid w:val="005E37BA"/>
    <w:rsid w:val="005E634B"/>
    <w:rsid w:val="005F1D89"/>
    <w:rsid w:val="005F58FD"/>
    <w:rsid w:val="005F6069"/>
    <w:rsid w:val="005F7B65"/>
    <w:rsid w:val="005F7CF3"/>
    <w:rsid w:val="00600437"/>
    <w:rsid w:val="0060310A"/>
    <w:rsid w:val="00605439"/>
    <w:rsid w:val="00611EE4"/>
    <w:rsid w:val="00612E66"/>
    <w:rsid w:val="00614158"/>
    <w:rsid w:val="0061756A"/>
    <w:rsid w:val="006206BD"/>
    <w:rsid w:val="00620711"/>
    <w:rsid w:val="00623FCE"/>
    <w:rsid w:val="006244DF"/>
    <w:rsid w:val="00625D7B"/>
    <w:rsid w:val="00626C80"/>
    <w:rsid w:val="0062771C"/>
    <w:rsid w:val="0063127F"/>
    <w:rsid w:val="0063237E"/>
    <w:rsid w:val="00632528"/>
    <w:rsid w:val="00632B49"/>
    <w:rsid w:val="00634083"/>
    <w:rsid w:val="00641776"/>
    <w:rsid w:val="006438E3"/>
    <w:rsid w:val="00644B11"/>
    <w:rsid w:val="00650012"/>
    <w:rsid w:val="006507D6"/>
    <w:rsid w:val="00653A6B"/>
    <w:rsid w:val="00655C61"/>
    <w:rsid w:val="00656074"/>
    <w:rsid w:val="006577CB"/>
    <w:rsid w:val="00662B81"/>
    <w:rsid w:val="0066328E"/>
    <w:rsid w:val="00667180"/>
    <w:rsid w:val="0067026F"/>
    <w:rsid w:val="006723A6"/>
    <w:rsid w:val="00672AB5"/>
    <w:rsid w:val="0067421D"/>
    <w:rsid w:val="006749B0"/>
    <w:rsid w:val="00676281"/>
    <w:rsid w:val="00682C5F"/>
    <w:rsid w:val="00685F35"/>
    <w:rsid w:val="006918B6"/>
    <w:rsid w:val="0069194B"/>
    <w:rsid w:val="00693D2E"/>
    <w:rsid w:val="00694469"/>
    <w:rsid w:val="00695539"/>
    <w:rsid w:val="006A0C97"/>
    <w:rsid w:val="006A3008"/>
    <w:rsid w:val="006A47C9"/>
    <w:rsid w:val="006A48E9"/>
    <w:rsid w:val="006A5BA6"/>
    <w:rsid w:val="006B1984"/>
    <w:rsid w:val="006B229A"/>
    <w:rsid w:val="006B50B1"/>
    <w:rsid w:val="006B741F"/>
    <w:rsid w:val="006C387D"/>
    <w:rsid w:val="006C45B4"/>
    <w:rsid w:val="006C751A"/>
    <w:rsid w:val="006C7C29"/>
    <w:rsid w:val="006D07BF"/>
    <w:rsid w:val="006D37E5"/>
    <w:rsid w:val="006D7BD6"/>
    <w:rsid w:val="006E493D"/>
    <w:rsid w:val="006F33A3"/>
    <w:rsid w:val="006F34E4"/>
    <w:rsid w:val="006F367A"/>
    <w:rsid w:val="006F39F1"/>
    <w:rsid w:val="006F4EA9"/>
    <w:rsid w:val="00700703"/>
    <w:rsid w:val="007017F0"/>
    <w:rsid w:val="00704EA9"/>
    <w:rsid w:val="00710D18"/>
    <w:rsid w:val="00714327"/>
    <w:rsid w:val="00714579"/>
    <w:rsid w:val="0071507C"/>
    <w:rsid w:val="00715C83"/>
    <w:rsid w:val="007162E5"/>
    <w:rsid w:val="007178D3"/>
    <w:rsid w:val="00722D86"/>
    <w:rsid w:val="00732904"/>
    <w:rsid w:val="00740601"/>
    <w:rsid w:val="00741D3A"/>
    <w:rsid w:val="007468B4"/>
    <w:rsid w:val="00753CBD"/>
    <w:rsid w:val="007555A2"/>
    <w:rsid w:val="007568C9"/>
    <w:rsid w:val="00757177"/>
    <w:rsid w:val="0075779F"/>
    <w:rsid w:val="00762CF1"/>
    <w:rsid w:val="00764823"/>
    <w:rsid w:val="00771448"/>
    <w:rsid w:val="00771B05"/>
    <w:rsid w:val="00776B6C"/>
    <w:rsid w:val="007833D3"/>
    <w:rsid w:val="00783DF1"/>
    <w:rsid w:val="00785A47"/>
    <w:rsid w:val="00791C3F"/>
    <w:rsid w:val="00793999"/>
    <w:rsid w:val="007A171A"/>
    <w:rsid w:val="007A2B35"/>
    <w:rsid w:val="007A4C3E"/>
    <w:rsid w:val="007A7656"/>
    <w:rsid w:val="007B0341"/>
    <w:rsid w:val="007B36B9"/>
    <w:rsid w:val="007B36CE"/>
    <w:rsid w:val="007B65AD"/>
    <w:rsid w:val="007C12B8"/>
    <w:rsid w:val="007C2705"/>
    <w:rsid w:val="007C5658"/>
    <w:rsid w:val="007C6C05"/>
    <w:rsid w:val="007D2A7C"/>
    <w:rsid w:val="007D69CF"/>
    <w:rsid w:val="007D6A9E"/>
    <w:rsid w:val="007D6D7B"/>
    <w:rsid w:val="007E4362"/>
    <w:rsid w:val="007E57C6"/>
    <w:rsid w:val="007E746A"/>
    <w:rsid w:val="007F09C0"/>
    <w:rsid w:val="007F1B1E"/>
    <w:rsid w:val="007F7CA5"/>
    <w:rsid w:val="00801DFC"/>
    <w:rsid w:val="00803A04"/>
    <w:rsid w:val="00804FC1"/>
    <w:rsid w:val="0080524B"/>
    <w:rsid w:val="00806F5C"/>
    <w:rsid w:val="00810FEF"/>
    <w:rsid w:val="00811EF8"/>
    <w:rsid w:val="00813319"/>
    <w:rsid w:val="00815E2B"/>
    <w:rsid w:val="00816F14"/>
    <w:rsid w:val="00830DC0"/>
    <w:rsid w:val="008335A8"/>
    <w:rsid w:val="00834A0E"/>
    <w:rsid w:val="008426DB"/>
    <w:rsid w:val="008460D9"/>
    <w:rsid w:val="00847D0C"/>
    <w:rsid w:val="008542F0"/>
    <w:rsid w:val="00854845"/>
    <w:rsid w:val="008562E1"/>
    <w:rsid w:val="00857A5E"/>
    <w:rsid w:val="00861462"/>
    <w:rsid w:val="0086518D"/>
    <w:rsid w:val="008711B5"/>
    <w:rsid w:val="00872675"/>
    <w:rsid w:val="00877501"/>
    <w:rsid w:val="00880497"/>
    <w:rsid w:val="0088067C"/>
    <w:rsid w:val="00883E89"/>
    <w:rsid w:val="00885770"/>
    <w:rsid w:val="0088660B"/>
    <w:rsid w:val="00886A69"/>
    <w:rsid w:val="00887CFF"/>
    <w:rsid w:val="00891CB0"/>
    <w:rsid w:val="00893BD4"/>
    <w:rsid w:val="008956DE"/>
    <w:rsid w:val="00897863"/>
    <w:rsid w:val="008A3792"/>
    <w:rsid w:val="008A629B"/>
    <w:rsid w:val="008B03BF"/>
    <w:rsid w:val="008B0CD7"/>
    <w:rsid w:val="008B0F1A"/>
    <w:rsid w:val="008B1394"/>
    <w:rsid w:val="008B72CE"/>
    <w:rsid w:val="008C3901"/>
    <w:rsid w:val="008D1259"/>
    <w:rsid w:val="008D2A94"/>
    <w:rsid w:val="008D3B09"/>
    <w:rsid w:val="008D3DBE"/>
    <w:rsid w:val="008D3F11"/>
    <w:rsid w:val="008D5361"/>
    <w:rsid w:val="008D5F15"/>
    <w:rsid w:val="008D75D7"/>
    <w:rsid w:val="008E1196"/>
    <w:rsid w:val="008F3A0C"/>
    <w:rsid w:val="008F3F6A"/>
    <w:rsid w:val="008F4A81"/>
    <w:rsid w:val="0090012B"/>
    <w:rsid w:val="0090385B"/>
    <w:rsid w:val="009041F5"/>
    <w:rsid w:val="009044BF"/>
    <w:rsid w:val="00905728"/>
    <w:rsid w:val="00907223"/>
    <w:rsid w:val="009104D3"/>
    <w:rsid w:val="00910E53"/>
    <w:rsid w:val="009115B7"/>
    <w:rsid w:val="00912AD4"/>
    <w:rsid w:val="00914C3B"/>
    <w:rsid w:val="00917BA4"/>
    <w:rsid w:val="009240E2"/>
    <w:rsid w:val="00925611"/>
    <w:rsid w:val="00930A27"/>
    <w:rsid w:val="0093187A"/>
    <w:rsid w:val="009338C8"/>
    <w:rsid w:val="009504EC"/>
    <w:rsid w:val="00954CB0"/>
    <w:rsid w:val="009566CE"/>
    <w:rsid w:val="0096317E"/>
    <w:rsid w:val="00964FDE"/>
    <w:rsid w:val="009734FD"/>
    <w:rsid w:val="0097639E"/>
    <w:rsid w:val="00976AA2"/>
    <w:rsid w:val="00985F78"/>
    <w:rsid w:val="00987EB6"/>
    <w:rsid w:val="009915DE"/>
    <w:rsid w:val="009A174A"/>
    <w:rsid w:val="009A4E1D"/>
    <w:rsid w:val="009B24DB"/>
    <w:rsid w:val="009B5E46"/>
    <w:rsid w:val="009B724D"/>
    <w:rsid w:val="009C0F0B"/>
    <w:rsid w:val="009C4DC1"/>
    <w:rsid w:val="009D03E4"/>
    <w:rsid w:val="009D45C6"/>
    <w:rsid w:val="009D46C3"/>
    <w:rsid w:val="009D5897"/>
    <w:rsid w:val="009D7C7B"/>
    <w:rsid w:val="009E1AAC"/>
    <w:rsid w:val="009E2024"/>
    <w:rsid w:val="009E5D65"/>
    <w:rsid w:val="009E6A6E"/>
    <w:rsid w:val="009F1DDD"/>
    <w:rsid w:val="009F26AD"/>
    <w:rsid w:val="009F2BFC"/>
    <w:rsid w:val="009F2CAD"/>
    <w:rsid w:val="009F3CE3"/>
    <w:rsid w:val="009F64DE"/>
    <w:rsid w:val="009F677F"/>
    <w:rsid w:val="00A003D2"/>
    <w:rsid w:val="00A01337"/>
    <w:rsid w:val="00A06D03"/>
    <w:rsid w:val="00A11E3A"/>
    <w:rsid w:val="00A174AC"/>
    <w:rsid w:val="00A177B5"/>
    <w:rsid w:val="00A26A74"/>
    <w:rsid w:val="00A26C02"/>
    <w:rsid w:val="00A2785E"/>
    <w:rsid w:val="00A31279"/>
    <w:rsid w:val="00A314E3"/>
    <w:rsid w:val="00A378CE"/>
    <w:rsid w:val="00A4109B"/>
    <w:rsid w:val="00A418A1"/>
    <w:rsid w:val="00A42A0F"/>
    <w:rsid w:val="00A4353E"/>
    <w:rsid w:val="00A43A6E"/>
    <w:rsid w:val="00A4769A"/>
    <w:rsid w:val="00A51A30"/>
    <w:rsid w:val="00A5256D"/>
    <w:rsid w:val="00A56F95"/>
    <w:rsid w:val="00A62360"/>
    <w:rsid w:val="00A62511"/>
    <w:rsid w:val="00A63B68"/>
    <w:rsid w:val="00A713BD"/>
    <w:rsid w:val="00A80BB6"/>
    <w:rsid w:val="00A834F9"/>
    <w:rsid w:val="00A87A30"/>
    <w:rsid w:val="00A87F19"/>
    <w:rsid w:val="00A94ED2"/>
    <w:rsid w:val="00A9609F"/>
    <w:rsid w:val="00A968F3"/>
    <w:rsid w:val="00A97803"/>
    <w:rsid w:val="00AA0B90"/>
    <w:rsid w:val="00AA11D5"/>
    <w:rsid w:val="00AA1485"/>
    <w:rsid w:val="00AA1F54"/>
    <w:rsid w:val="00AA4847"/>
    <w:rsid w:val="00AA529B"/>
    <w:rsid w:val="00AA6DC6"/>
    <w:rsid w:val="00AB2248"/>
    <w:rsid w:val="00AC2794"/>
    <w:rsid w:val="00AC35F8"/>
    <w:rsid w:val="00AC45EF"/>
    <w:rsid w:val="00AD1057"/>
    <w:rsid w:val="00AD2516"/>
    <w:rsid w:val="00AD7F8A"/>
    <w:rsid w:val="00AE0306"/>
    <w:rsid w:val="00AE1144"/>
    <w:rsid w:val="00AE7BB5"/>
    <w:rsid w:val="00AF03B4"/>
    <w:rsid w:val="00AF4AB1"/>
    <w:rsid w:val="00B00A7C"/>
    <w:rsid w:val="00B00F76"/>
    <w:rsid w:val="00B07275"/>
    <w:rsid w:val="00B079CC"/>
    <w:rsid w:val="00B10E80"/>
    <w:rsid w:val="00B1349A"/>
    <w:rsid w:val="00B13BD4"/>
    <w:rsid w:val="00B16913"/>
    <w:rsid w:val="00B219AD"/>
    <w:rsid w:val="00B2200D"/>
    <w:rsid w:val="00B23234"/>
    <w:rsid w:val="00B301CF"/>
    <w:rsid w:val="00B312D5"/>
    <w:rsid w:val="00B322F9"/>
    <w:rsid w:val="00B33A1E"/>
    <w:rsid w:val="00B34280"/>
    <w:rsid w:val="00B3514C"/>
    <w:rsid w:val="00B351FA"/>
    <w:rsid w:val="00B36444"/>
    <w:rsid w:val="00B365D1"/>
    <w:rsid w:val="00B37155"/>
    <w:rsid w:val="00B46380"/>
    <w:rsid w:val="00B47557"/>
    <w:rsid w:val="00B50C90"/>
    <w:rsid w:val="00B577EA"/>
    <w:rsid w:val="00B717A1"/>
    <w:rsid w:val="00B71B2A"/>
    <w:rsid w:val="00B71BAE"/>
    <w:rsid w:val="00B73E38"/>
    <w:rsid w:val="00B73F64"/>
    <w:rsid w:val="00B7429A"/>
    <w:rsid w:val="00B743DB"/>
    <w:rsid w:val="00B76806"/>
    <w:rsid w:val="00B80F71"/>
    <w:rsid w:val="00B8253A"/>
    <w:rsid w:val="00B851E2"/>
    <w:rsid w:val="00B85369"/>
    <w:rsid w:val="00B87436"/>
    <w:rsid w:val="00B87C2A"/>
    <w:rsid w:val="00B94B27"/>
    <w:rsid w:val="00B97BD1"/>
    <w:rsid w:val="00B97C47"/>
    <w:rsid w:val="00BA6AC2"/>
    <w:rsid w:val="00BB3F9D"/>
    <w:rsid w:val="00BB7728"/>
    <w:rsid w:val="00BC1A76"/>
    <w:rsid w:val="00BC240C"/>
    <w:rsid w:val="00BC45D6"/>
    <w:rsid w:val="00BC5409"/>
    <w:rsid w:val="00BC6B8E"/>
    <w:rsid w:val="00BD232E"/>
    <w:rsid w:val="00BD31BD"/>
    <w:rsid w:val="00BD54B1"/>
    <w:rsid w:val="00BE04E2"/>
    <w:rsid w:val="00BE6B70"/>
    <w:rsid w:val="00BF0F03"/>
    <w:rsid w:val="00BF548A"/>
    <w:rsid w:val="00BF5978"/>
    <w:rsid w:val="00C0059C"/>
    <w:rsid w:val="00C02CC6"/>
    <w:rsid w:val="00C05414"/>
    <w:rsid w:val="00C10F1C"/>
    <w:rsid w:val="00C1230F"/>
    <w:rsid w:val="00C14C93"/>
    <w:rsid w:val="00C22178"/>
    <w:rsid w:val="00C278E9"/>
    <w:rsid w:val="00C30519"/>
    <w:rsid w:val="00C3650C"/>
    <w:rsid w:val="00C44F52"/>
    <w:rsid w:val="00C45400"/>
    <w:rsid w:val="00C46283"/>
    <w:rsid w:val="00C52C2F"/>
    <w:rsid w:val="00C54E61"/>
    <w:rsid w:val="00C579F0"/>
    <w:rsid w:val="00C60648"/>
    <w:rsid w:val="00C64A66"/>
    <w:rsid w:val="00C65130"/>
    <w:rsid w:val="00C67EBD"/>
    <w:rsid w:val="00C74C4A"/>
    <w:rsid w:val="00C779A6"/>
    <w:rsid w:val="00C8206B"/>
    <w:rsid w:val="00C82A82"/>
    <w:rsid w:val="00C82FAA"/>
    <w:rsid w:val="00C85EE1"/>
    <w:rsid w:val="00C86345"/>
    <w:rsid w:val="00C86A74"/>
    <w:rsid w:val="00C90EDB"/>
    <w:rsid w:val="00C91C34"/>
    <w:rsid w:val="00C92A5E"/>
    <w:rsid w:val="00C9337E"/>
    <w:rsid w:val="00C94E8D"/>
    <w:rsid w:val="00C96356"/>
    <w:rsid w:val="00CA0E0F"/>
    <w:rsid w:val="00CA6EA7"/>
    <w:rsid w:val="00CB05F7"/>
    <w:rsid w:val="00CB0950"/>
    <w:rsid w:val="00CB2E61"/>
    <w:rsid w:val="00CB37D9"/>
    <w:rsid w:val="00CB4E6F"/>
    <w:rsid w:val="00CB68AF"/>
    <w:rsid w:val="00CC1306"/>
    <w:rsid w:val="00CC3E49"/>
    <w:rsid w:val="00CD08CF"/>
    <w:rsid w:val="00CD2968"/>
    <w:rsid w:val="00CD4CBC"/>
    <w:rsid w:val="00CD5C1E"/>
    <w:rsid w:val="00CE1330"/>
    <w:rsid w:val="00CE3596"/>
    <w:rsid w:val="00CF0A74"/>
    <w:rsid w:val="00CF0FA7"/>
    <w:rsid w:val="00CF1469"/>
    <w:rsid w:val="00CF154F"/>
    <w:rsid w:val="00CF1F60"/>
    <w:rsid w:val="00CF339E"/>
    <w:rsid w:val="00CF496D"/>
    <w:rsid w:val="00CF5439"/>
    <w:rsid w:val="00CF58A6"/>
    <w:rsid w:val="00D00531"/>
    <w:rsid w:val="00D0256F"/>
    <w:rsid w:val="00D03857"/>
    <w:rsid w:val="00D04804"/>
    <w:rsid w:val="00D04A07"/>
    <w:rsid w:val="00D07C90"/>
    <w:rsid w:val="00D104B0"/>
    <w:rsid w:val="00D110A8"/>
    <w:rsid w:val="00D1413B"/>
    <w:rsid w:val="00D14DC7"/>
    <w:rsid w:val="00D17EF7"/>
    <w:rsid w:val="00D2037A"/>
    <w:rsid w:val="00D31C00"/>
    <w:rsid w:val="00D36E3A"/>
    <w:rsid w:val="00D372D9"/>
    <w:rsid w:val="00D40AB0"/>
    <w:rsid w:val="00D4155C"/>
    <w:rsid w:val="00D42372"/>
    <w:rsid w:val="00D51378"/>
    <w:rsid w:val="00D57E63"/>
    <w:rsid w:val="00D6372D"/>
    <w:rsid w:val="00D63BA1"/>
    <w:rsid w:val="00D65B63"/>
    <w:rsid w:val="00D6793A"/>
    <w:rsid w:val="00D709C1"/>
    <w:rsid w:val="00D7267A"/>
    <w:rsid w:val="00D72B41"/>
    <w:rsid w:val="00D72BD1"/>
    <w:rsid w:val="00D730CF"/>
    <w:rsid w:val="00D739F4"/>
    <w:rsid w:val="00D74D13"/>
    <w:rsid w:val="00D7649E"/>
    <w:rsid w:val="00D82554"/>
    <w:rsid w:val="00D83829"/>
    <w:rsid w:val="00D86DD9"/>
    <w:rsid w:val="00D9311B"/>
    <w:rsid w:val="00D97DD1"/>
    <w:rsid w:val="00DA3CD0"/>
    <w:rsid w:val="00DA4C2B"/>
    <w:rsid w:val="00DA7203"/>
    <w:rsid w:val="00DB1E9E"/>
    <w:rsid w:val="00DB1EFF"/>
    <w:rsid w:val="00DB2148"/>
    <w:rsid w:val="00DB2FCD"/>
    <w:rsid w:val="00DB37AB"/>
    <w:rsid w:val="00DB3FC2"/>
    <w:rsid w:val="00DB4160"/>
    <w:rsid w:val="00DC007F"/>
    <w:rsid w:val="00DC19DD"/>
    <w:rsid w:val="00DC2204"/>
    <w:rsid w:val="00DC2C48"/>
    <w:rsid w:val="00DC5FBC"/>
    <w:rsid w:val="00DC6B94"/>
    <w:rsid w:val="00DD563E"/>
    <w:rsid w:val="00DE0473"/>
    <w:rsid w:val="00DE07F1"/>
    <w:rsid w:val="00DE0D34"/>
    <w:rsid w:val="00DE2E6C"/>
    <w:rsid w:val="00DE4D61"/>
    <w:rsid w:val="00DE5CDF"/>
    <w:rsid w:val="00DE6345"/>
    <w:rsid w:val="00DF02DE"/>
    <w:rsid w:val="00DF192E"/>
    <w:rsid w:val="00DF2542"/>
    <w:rsid w:val="00DF6E7C"/>
    <w:rsid w:val="00E005FD"/>
    <w:rsid w:val="00E00FA2"/>
    <w:rsid w:val="00E03F38"/>
    <w:rsid w:val="00E04772"/>
    <w:rsid w:val="00E07FB8"/>
    <w:rsid w:val="00E116CC"/>
    <w:rsid w:val="00E14DC4"/>
    <w:rsid w:val="00E15123"/>
    <w:rsid w:val="00E21092"/>
    <w:rsid w:val="00E41D18"/>
    <w:rsid w:val="00E4770E"/>
    <w:rsid w:val="00E50CDF"/>
    <w:rsid w:val="00E5530C"/>
    <w:rsid w:val="00E56796"/>
    <w:rsid w:val="00E57080"/>
    <w:rsid w:val="00E61881"/>
    <w:rsid w:val="00E63091"/>
    <w:rsid w:val="00E706A4"/>
    <w:rsid w:val="00E706FA"/>
    <w:rsid w:val="00E70B9E"/>
    <w:rsid w:val="00E732A6"/>
    <w:rsid w:val="00E73924"/>
    <w:rsid w:val="00E73A7E"/>
    <w:rsid w:val="00E73CE3"/>
    <w:rsid w:val="00E77D7D"/>
    <w:rsid w:val="00E82B20"/>
    <w:rsid w:val="00E85138"/>
    <w:rsid w:val="00E86561"/>
    <w:rsid w:val="00E86D95"/>
    <w:rsid w:val="00E87279"/>
    <w:rsid w:val="00E9046A"/>
    <w:rsid w:val="00E90EA4"/>
    <w:rsid w:val="00E91E7F"/>
    <w:rsid w:val="00E9461D"/>
    <w:rsid w:val="00E9718C"/>
    <w:rsid w:val="00EA29CF"/>
    <w:rsid w:val="00EA3B94"/>
    <w:rsid w:val="00EA657F"/>
    <w:rsid w:val="00EB26B1"/>
    <w:rsid w:val="00EB296C"/>
    <w:rsid w:val="00EC05B6"/>
    <w:rsid w:val="00EC0B6F"/>
    <w:rsid w:val="00EC45B0"/>
    <w:rsid w:val="00EC5318"/>
    <w:rsid w:val="00EC747C"/>
    <w:rsid w:val="00ED1446"/>
    <w:rsid w:val="00ED3250"/>
    <w:rsid w:val="00EE5B04"/>
    <w:rsid w:val="00EF337F"/>
    <w:rsid w:val="00F0105F"/>
    <w:rsid w:val="00F0653F"/>
    <w:rsid w:val="00F11909"/>
    <w:rsid w:val="00F120C2"/>
    <w:rsid w:val="00F14829"/>
    <w:rsid w:val="00F15AC9"/>
    <w:rsid w:val="00F17DFB"/>
    <w:rsid w:val="00F2280E"/>
    <w:rsid w:val="00F249BB"/>
    <w:rsid w:val="00F3156D"/>
    <w:rsid w:val="00F32431"/>
    <w:rsid w:val="00F36391"/>
    <w:rsid w:val="00F3651A"/>
    <w:rsid w:val="00F37BEE"/>
    <w:rsid w:val="00F47E46"/>
    <w:rsid w:val="00F500D4"/>
    <w:rsid w:val="00F564E9"/>
    <w:rsid w:val="00F60057"/>
    <w:rsid w:val="00F63356"/>
    <w:rsid w:val="00F66E8C"/>
    <w:rsid w:val="00F673EB"/>
    <w:rsid w:val="00F71DB6"/>
    <w:rsid w:val="00F75D1C"/>
    <w:rsid w:val="00F77342"/>
    <w:rsid w:val="00F774CB"/>
    <w:rsid w:val="00F77BD5"/>
    <w:rsid w:val="00F82261"/>
    <w:rsid w:val="00F830E0"/>
    <w:rsid w:val="00F83937"/>
    <w:rsid w:val="00F839F2"/>
    <w:rsid w:val="00F85E73"/>
    <w:rsid w:val="00F879A3"/>
    <w:rsid w:val="00F90341"/>
    <w:rsid w:val="00F92AD2"/>
    <w:rsid w:val="00FA1A48"/>
    <w:rsid w:val="00FA2A8F"/>
    <w:rsid w:val="00FC1166"/>
    <w:rsid w:val="00FC34DC"/>
    <w:rsid w:val="00FC6010"/>
    <w:rsid w:val="00FC6B6B"/>
    <w:rsid w:val="00FD51A3"/>
    <w:rsid w:val="00FD7E3F"/>
    <w:rsid w:val="00FE3F7C"/>
    <w:rsid w:val="00FE5365"/>
    <w:rsid w:val="00FE6828"/>
    <w:rsid w:val="00FE7BD9"/>
    <w:rsid w:val="00FF04AF"/>
    <w:rsid w:val="00FF07B8"/>
    <w:rsid w:val="00FF0F0D"/>
    <w:rsid w:val="00FF1ABE"/>
    <w:rsid w:val="00FF33B7"/>
    <w:rsid w:val="00FF413D"/>
    <w:rsid w:val="00FF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5978"/>
  <w15:docId w15:val="{3968C864-A273-4AD5-8469-63C6450F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23" w:unhideWhenUsed="1"/>
    <w:lsdException w:name="heading 6" w:semiHidden="1" w:uiPriority="23" w:unhideWhenUsed="1"/>
    <w:lsdException w:name="heading 7" w:semiHidden="1" w:uiPriority="23" w:unhideWhenUsed="1"/>
    <w:lsdException w:name="heading 8" w:semiHidden="1" w:uiPriority="23" w:unhideWhenUsed="1"/>
    <w:lsdException w:name="heading 9" w:semiHidden="1" w:uiPriority="2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024"/>
  </w:style>
  <w:style w:type="paragraph" w:styleId="Heading1">
    <w:name w:val="heading 1"/>
    <w:basedOn w:val="Normal"/>
    <w:next w:val="Normal"/>
    <w:link w:val="Heading1Char"/>
    <w:uiPriority w:val="5"/>
    <w:qFormat/>
    <w:rsid w:val="00452560"/>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452560"/>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452560"/>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452560"/>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4525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4525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4525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45256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4525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560"/>
    <w:rPr>
      <w:color w:val="0000FF" w:themeColor="hyperlink"/>
      <w:u w:val="single"/>
    </w:rPr>
  </w:style>
  <w:style w:type="paragraph" w:customStyle="1" w:styleId="UnorderedList1">
    <w:name w:val="Unordered List 1"/>
    <w:basedOn w:val="ListParagraph"/>
    <w:uiPriority w:val="6"/>
    <w:qFormat/>
    <w:rsid w:val="00DC2204"/>
    <w:pPr>
      <w:numPr>
        <w:numId w:val="2"/>
      </w:numPr>
      <w:spacing w:after="0"/>
      <w:ind w:left="720"/>
    </w:pPr>
  </w:style>
  <w:style w:type="character" w:customStyle="1" w:styleId="Heading1Char">
    <w:name w:val="Heading 1 Char"/>
    <w:basedOn w:val="DefaultParagraphFont"/>
    <w:link w:val="Heading1"/>
    <w:uiPriority w:val="5"/>
    <w:rsid w:val="00452560"/>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452560"/>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34"/>
    <w:semiHidden/>
    <w:qFormat/>
    <w:rsid w:val="00452560"/>
    <w:pPr>
      <w:ind w:left="720"/>
      <w:contextualSpacing/>
    </w:pPr>
  </w:style>
  <w:style w:type="paragraph" w:styleId="BalloonText">
    <w:name w:val="Balloon Text"/>
    <w:basedOn w:val="Normal"/>
    <w:link w:val="BalloonTextChar"/>
    <w:uiPriority w:val="99"/>
    <w:semiHidden/>
    <w:rsid w:val="00452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560"/>
    <w:rPr>
      <w:rFonts w:ascii="Tahoma" w:hAnsi="Tahoma" w:cs="Tahoma"/>
      <w:sz w:val="16"/>
      <w:szCs w:val="16"/>
    </w:rPr>
  </w:style>
  <w:style w:type="paragraph" w:customStyle="1" w:styleId="FigureCaption">
    <w:name w:val="Figure Caption"/>
    <w:basedOn w:val="Normal"/>
    <w:uiPriority w:val="4"/>
    <w:qFormat/>
    <w:rsid w:val="00452560"/>
    <w:pPr>
      <w:numPr>
        <w:numId w:val="3"/>
      </w:numPr>
    </w:pPr>
    <w:rPr>
      <w:b/>
      <w:color w:val="595959" w:themeColor="text1" w:themeTint="A6"/>
    </w:rPr>
  </w:style>
  <w:style w:type="paragraph" w:styleId="DocumentMap">
    <w:name w:val="Document Map"/>
    <w:basedOn w:val="Normal"/>
    <w:link w:val="DocumentMapChar"/>
    <w:uiPriority w:val="99"/>
    <w:semiHidden/>
    <w:rsid w:val="0045256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2560"/>
    <w:rPr>
      <w:rFonts w:ascii="Tahoma" w:hAnsi="Tahoma" w:cs="Tahoma"/>
      <w:sz w:val="16"/>
      <w:szCs w:val="16"/>
    </w:rPr>
  </w:style>
  <w:style w:type="character" w:customStyle="1" w:styleId="Heading3Char">
    <w:name w:val="Heading 3 Char"/>
    <w:basedOn w:val="DefaultParagraphFont"/>
    <w:link w:val="Heading3"/>
    <w:uiPriority w:val="5"/>
    <w:rsid w:val="00452560"/>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DB4160"/>
    <w:rPr>
      <w:b/>
      <w:bCs/>
    </w:rPr>
  </w:style>
  <w:style w:type="character" w:customStyle="1" w:styleId="Importantterm">
    <w:name w:val="Important term"/>
    <w:basedOn w:val="DefaultParagraphFont"/>
    <w:uiPriority w:val="1"/>
    <w:qFormat/>
    <w:rsid w:val="00452560"/>
    <w:rPr>
      <w:b/>
      <w:i w:val="0"/>
      <w:iCs/>
      <w:color w:val="943634" w:themeColor="accent2" w:themeShade="BF"/>
    </w:rPr>
  </w:style>
  <w:style w:type="character" w:customStyle="1" w:styleId="Code">
    <w:name w:val="Code"/>
    <w:basedOn w:val="DefaultParagraphFont"/>
    <w:uiPriority w:val="2"/>
    <w:qFormat/>
    <w:rsid w:val="00452560"/>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452560"/>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4525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4525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4525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4525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452560"/>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DC2204"/>
    <w:pPr>
      <w:numPr>
        <w:numId w:val="13"/>
      </w:numPr>
      <w:spacing w:after="0"/>
    </w:pPr>
  </w:style>
  <w:style w:type="paragraph" w:customStyle="1" w:styleId="OrderedList2">
    <w:name w:val="Ordered List 2"/>
    <w:basedOn w:val="OrderedList1"/>
    <w:uiPriority w:val="7"/>
    <w:qFormat/>
    <w:rsid w:val="00DC2204"/>
    <w:pPr>
      <w:numPr>
        <w:numId w:val="4"/>
      </w:numPr>
    </w:pPr>
  </w:style>
  <w:style w:type="paragraph" w:customStyle="1" w:styleId="UnorderedList2">
    <w:name w:val="Unordered List 2"/>
    <w:basedOn w:val="UnorderedList1"/>
    <w:uiPriority w:val="6"/>
    <w:unhideWhenUsed/>
    <w:qFormat/>
    <w:rsid w:val="00DC2204"/>
    <w:pPr>
      <w:numPr>
        <w:numId w:val="5"/>
      </w:numPr>
      <w:ind w:left="1080"/>
    </w:pPr>
  </w:style>
  <w:style w:type="paragraph" w:customStyle="1" w:styleId="UnorderedList3">
    <w:name w:val="Unordered List 3"/>
    <w:basedOn w:val="UnorderedList2"/>
    <w:uiPriority w:val="6"/>
    <w:unhideWhenUsed/>
    <w:qFormat/>
    <w:rsid w:val="00DC2204"/>
    <w:pPr>
      <w:numPr>
        <w:numId w:val="6"/>
      </w:numPr>
      <w:ind w:left="1440"/>
    </w:pPr>
  </w:style>
  <w:style w:type="character" w:customStyle="1" w:styleId="Cite">
    <w:name w:val="Cite"/>
    <w:basedOn w:val="DefaultParagraphFont"/>
    <w:uiPriority w:val="3"/>
    <w:qFormat/>
    <w:rsid w:val="00452560"/>
    <w:rPr>
      <w:i/>
    </w:rPr>
  </w:style>
  <w:style w:type="paragraph" w:customStyle="1" w:styleId="CalloutPMBOK">
    <w:name w:val="Callout | PMBOK"/>
    <w:basedOn w:val="Normal"/>
    <w:uiPriority w:val="9"/>
    <w:qFormat/>
    <w:rsid w:val="00452560"/>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452560"/>
    <w:pPr>
      <w:shd w:val="clear" w:color="F2F2F2" w:themeColor="background1" w:themeShade="F2" w:fill="D9D9D9" w:themeFill="background1" w:themeFillShade="D9"/>
    </w:pPr>
  </w:style>
  <w:style w:type="paragraph" w:customStyle="1" w:styleId="CalloutTip">
    <w:name w:val="Callout | Tip"/>
    <w:basedOn w:val="CalloutNote"/>
    <w:uiPriority w:val="9"/>
    <w:qFormat/>
    <w:rsid w:val="00452560"/>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452560"/>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452560"/>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F14829"/>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452560"/>
    <w:pPr>
      <w:ind w:left="1080"/>
    </w:pPr>
  </w:style>
  <w:style w:type="paragraph" w:customStyle="1" w:styleId="ListParagraph1">
    <w:name w:val="List Paragraph 1"/>
    <w:basedOn w:val="ListParagraph"/>
    <w:uiPriority w:val="8"/>
    <w:qFormat/>
    <w:rsid w:val="00452560"/>
  </w:style>
  <w:style w:type="paragraph" w:customStyle="1" w:styleId="ListParagraph3">
    <w:name w:val="List Paragraph 3"/>
    <w:basedOn w:val="ListParagraph2"/>
    <w:uiPriority w:val="8"/>
    <w:qFormat/>
    <w:rsid w:val="00452560"/>
    <w:pPr>
      <w:ind w:left="1440"/>
    </w:pPr>
  </w:style>
  <w:style w:type="table" w:styleId="TableGrid">
    <w:name w:val="Table Grid"/>
    <w:basedOn w:val="TableNormal"/>
    <w:uiPriority w:val="59"/>
    <w:rsid w:val="004525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DC2204"/>
    <w:pPr>
      <w:keepNext/>
      <w:numPr>
        <w:numId w:val="7"/>
      </w:numPr>
      <w:spacing w:before="400" w:after="0"/>
      <w:ind w:left="360"/>
    </w:pPr>
    <w:rPr>
      <w:color w:val="262626" w:themeColor="text1" w:themeTint="D9"/>
    </w:rPr>
  </w:style>
  <w:style w:type="paragraph" w:customStyle="1" w:styleId="CalloutTextmain">
    <w:name w:val="Callout Text (main)"/>
    <w:basedOn w:val="Normal"/>
    <w:uiPriority w:val="99"/>
    <w:semiHidden/>
    <w:rsid w:val="00452560"/>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customStyle="1" w:styleId="comment">
    <w:name w:val="comment"/>
    <w:uiPriority w:val="99"/>
    <w:semiHidden/>
    <w:rsid w:val="00452560"/>
    <w:rPr>
      <w:rFonts w:ascii="Times New Roman" w:hAnsi="Times New Roman" w:cs="Times New Roman"/>
      <w:color w:val="FF0000"/>
      <w:spacing w:val="0"/>
      <w:w w:val="100"/>
      <w:sz w:val="20"/>
      <w:szCs w:val="20"/>
      <w:u w:val="none"/>
      <w:vertAlign w:val="baseline"/>
      <w:lang w:val="en-US"/>
    </w:rPr>
  </w:style>
  <w:style w:type="paragraph" w:customStyle="1" w:styleId="CalloutSideBar">
    <w:name w:val="Callout | SideBar"/>
    <w:basedOn w:val="CalloutNote"/>
    <w:uiPriority w:val="10"/>
    <w:qFormat/>
    <w:rsid w:val="00452560"/>
    <w:pPr>
      <w:pBdr>
        <w:top w:val="dashed" w:sz="24" w:space="1" w:color="D9D9D9" w:themeColor="background1" w:themeShade="D9"/>
        <w:left w:val="dashed" w:sz="24" w:space="4" w:color="D9D9D9" w:themeColor="background1" w:themeShade="D9"/>
        <w:bottom w:val="dashed" w:sz="24" w:space="1" w:color="D9D9D9" w:themeColor="background1" w:themeShade="D9"/>
        <w:right w:val="dashed" w:sz="24" w:space="4" w:color="D9D9D9" w:themeColor="background1" w:themeShade="D9"/>
      </w:pBdr>
      <w:shd w:val="clear" w:color="F2F2F2" w:themeColor="background1" w:themeShade="F2" w:fill="auto"/>
    </w:pPr>
    <w:rPr>
      <w:color w:val="595959" w:themeColor="text1" w:themeTint="A6"/>
    </w:rPr>
  </w:style>
  <w:style w:type="paragraph" w:customStyle="1" w:styleId="OrderedList3">
    <w:name w:val="Ordered List 3"/>
    <w:basedOn w:val="OrderedList2"/>
    <w:uiPriority w:val="7"/>
    <w:qFormat/>
    <w:rsid w:val="00DC2204"/>
    <w:pPr>
      <w:numPr>
        <w:numId w:val="8"/>
      </w:numPr>
      <w:ind w:left="1440"/>
    </w:pPr>
  </w:style>
  <w:style w:type="paragraph" w:customStyle="1" w:styleId="CodeSection">
    <w:name w:val="Code Section"/>
    <w:basedOn w:val="Normal"/>
    <w:uiPriority w:val="2"/>
    <w:qFormat/>
    <w:rsid w:val="00452560"/>
    <w:pPr>
      <w:shd w:val="clear" w:color="auto" w:fill="EEECE1" w:themeFill="background2"/>
    </w:pPr>
    <w:rPr>
      <w:rFonts w:ascii="Consolas" w:hAnsi="Consolas"/>
      <w:sz w:val="20"/>
    </w:rPr>
  </w:style>
  <w:style w:type="character" w:styleId="CommentReference">
    <w:name w:val="annotation reference"/>
    <w:basedOn w:val="DefaultParagraphFont"/>
    <w:uiPriority w:val="99"/>
    <w:semiHidden/>
    <w:rsid w:val="00376DFC"/>
    <w:rPr>
      <w:sz w:val="16"/>
      <w:szCs w:val="16"/>
    </w:rPr>
  </w:style>
  <w:style w:type="paragraph" w:styleId="CommentText">
    <w:name w:val="annotation text"/>
    <w:basedOn w:val="Normal"/>
    <w:link w:val="CommentTextChar"/>
    <w:uiPriority w:val="99"/>
    <w:semiHidden/>
    <w:rsid w:val="00376DFC"/>
    <w:pPr>
      <w:spacing w:line="240" w:lineRule="auto"/>
    </w:pPr>
    <w:rPr>
      <w:sz w:val="20"/>
      <w:szCs w:val="20"/>
    </w:rPr>
  </w:style>
  <w:style w:type="character" w:customStyle="1" w:styleId="CommentTextChar">
    <w:name w:val="Comment Text Char"/>
    <w:basedOn w:val="DefaultParagraphFont"/>
    <w:link w:val="CommentText"/>
    <w:uiPriority w:val="99"/>
    <w:semiHidden/>
    <w:rsid w:val="00376DFC"/>
    <w:rPr>
      <w:sz w:val="20"/>
      <w:szCs w:val="20"/>
    </w:rPr>
  </w:style>
  <w:style w:type="paragraph" w:styleId="CommentSubject">
    <w:name w:val="annotation subject"/>
    <w:basedOn w:val="CommentText"/>
    <w:next w:val="CommentText"/>
    <w:link w:val="CommentSubjectChar"/>
    <w:uiPriority w:val="99"/>
    <w:semiHidden/>
    <w:rsid w:val="00376DFC"/>
    <w:rPr>
      <w:b/>
      <w:bCs/>
    </w:rPr>
  </w:style>
  <w:style w:type="character" w:customStyle="1" w:styleId="CommentSubjectChar">
    <w:name w:val="Comment Subject Char"/>
    <w:basedOn w:val="CommentTextChar"/>
    <w:link w:val="CommentSubject"/>
    <w:uiPriority w:val="99"/>
    <w:semiHidden/>
    <w:rsid w:val="00376DFC"/>
    <w:rPr>
      <w:b/>
      <w:bCs/>
      <w:sz w:val="20"/>
      <w:szCs w:val="20"/>
    </w:rPr>
  </w:style>
  <w:style w:type="paragraph" w:styleId="NormalWeb">
    <w:name w:val="Normal (Web)"/>
    <w:basedOn w:val="Normal"/>
    <w:uiPriority w:val="99"/>
    <w:semiHidden/>
    <w:unhideWhenUsed/>
    <w:rsid w:val="00A968F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BF0F03"/>
    <w:pPr>
      <w:spacing w:after="0" w:line="240" w:lineRule="auto"/>
    </w:pPr>
  </w:style>
  <w:style w:type="character" w:styleId="FollowedHyperlink">
    <w:name w:val="FollowedHyperlink"/>
    <w:basedOn w:val="DefaultParagraphFont"/>
    <w:uiPriority w:val="99"/>
    <w:semiHidden/>
    <w:unhideWhenUsed/>
    <w:rsid w:val="005B5A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59915">
      <w:bodyDiv w:val="1"/>
      <w:marLeft w:val="0"/>
      <w:marRight w:val="0"/>
      <w:marTop w:val="0"/>
      <w:marBottom w:val="0"/>
      <w:divBdr>
        <w:top w:val="none" w:sz="0" w:space="0" w:color="auto"/>
        <w:left w:val="none" w:sz="0" w:space="0" w:color="auto"/>
        <w:bottom w:val="none" w:sz="0" w:space="0" w:color="auto"/>
        <w:right w:val="none" w:sz="0" w:space="0" w:color="auto"/>
      </w:divBdr>
    </w:div>
    <w:div w:id="785583133">
      <w:bodyDiv w:val="1"/>
      <w:marLeft w:val="0"/>
      <w:marRight w:val="0"/>
      <w:marTop w:val="0"/>
      <w:marBottom w:val="0"/>
      <w:divBdr>
        <w:top w:val="none" w:sz="0" w:space="0" w:color="auto"/>
        <w:left w:val="none" w:sz="0" w:space="0" w:color="auto"/>
        <w:bottom w:val="none" w:sz="0" w:space="0" w:color="auto"/>
        <w:right w:val="none" w:sz="0" w:space="0" w:color="auto"/>
      </w:divBdr>
    </w:div>
    <w:div w:id="1121143877">
      <w:bodyDiv w:val="1"/>
      <w:marLeft w:val="0"/>
      <w:marRight w:val="0"/>
      <w:marTop w:val="0"/>
      <w:marBottom w:val="0"/>
      <w:divBdr>
        <w:top w:val="none" w:sz="0" w:space="0" w:color="auto"/>
        <w:left w:val="none" w:sz="0" w:space="0" w:color="auto"/>
        <w:bottom w:val="none" w:sz="0" w:space="0" w:color="auto"/>
        <w:right w:val="none" w:sz="0" w:space="0" w:color="auto"/>
      </w:divBdr>
    </w:div>
    <w:div w:id="1269317866">
      <w:bodyDiv w:val="1"/>
      <w:marLeft w:val="0"/>
      <w:marRight w:val="0"/>
      <w:marTop w:val="0"/>
      <w:marBottom w:val="0"/>
      <w:divBdr>
        <w:top w:val="none" w:sz="0" w:space="0" w:color="auto"/>
        <w:left w:val="none" w:sz="0" w:space="0" w:color="auto"/>
        <w:bottom w:val="none" w:sz="0" w:space="0" w:color="auto"/>
        <w:right w:val="none" w:sz="0" w:space="0" w:color="auto"/>
      </w:divBdr>
    </w:div>
    <w:div w:id="197829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image" Target="media/image1.png"/><Relationship Id="rId5" Type="http://schemas.openxmlformats.org/officeDocument/2006/relationships/customXml" Target="../customXml/item4.xml"/><Relationship Id="rId15" Type="http://schemas.openxmlformats.org/officeDocument/2006/relationships/image" Target="media/image5.png"/><Relationship Id="rId10"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Cindy%20Advisicon\Advisicon%20Books%202013%20PM\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THEVAULT-468-6</_dlc_DocId>
    <_dlc_DocIdUrl xmlns="93c2c0a6-ca45-4a0e-8e57-b246e65d93c6">
      <Url>https://intranet.advisicon.com:447/dept/Authoring/_layouts/DocIdRedir.aspx?ID=THEVAULT-468-6</Url>
      <Description>THEVAULT-468-6</Description>
    </_dlc_DocIdUrl>
    <Assigned_x0020_to0 xmlns="35653fd7-7c6a-4f53-911e-88d9ac287fb3">
      <UserInfo>
        <DisplayName>Jeff Jacobson</DisplayName>
        <AccountId>153</AccountId>
        <AccountType/>
      </UserInfo>
    </Assigned_x0020_to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4BB5E363CFE964F9811D338B4A68B5F" ma:contentTypeVersion="4" ma:contentTypeDescription="Create a new document." ma:contentTypeScope="" ma:versionID="175989f4457c9978e1d1b956fdd5423d">
  <xsd:schema xmlns:xsd="http://www.w3.org/2001/XMLSchema" xmlns:xs="http://www.w3.org/2001/XMLSchema" xmlns:p="http://schemas.microsoft.com/office/2006/metadata/properties" xmlns:ns2="93c2c0a6-ca45-4a0e-8e57-b246e65d93c6" xmlns:ns3="35653fd7-7c6a-4f53-911e-88d9ac287fb3" targetNamespace="http://schemas.microsoft.com/office/2006/metadata/properties" ma:root="true" ma:fieldsID="f68cd66cfe5bbea454acd3d807acdacb" ns2:_="" ns3:_="">
    <xsd:import namespace="93c2c0a6-ca45-4a0e-8e57-b246e65d93c6"/>
    <xsd:import namespace="35653fd7-7c6a-4f53-911e-88d9ac287fb3"/>
    <xsd:element name="properties">
      <xsd:complexType>
        <xsd:sequence>
          <xsd:element name="documentManagement">
            <xsd:complexType>
              <xsd:all>
                <xsd:element ref="ns2:_dlc_DocId" minOccurs="0"/>
                <xsd:element ref="ns2:_dlc_DocIdUrl" minOccurs="0"/>
                <xsd:element ref="ns2:_dlc_DocIdPersistId" minOccurs="0"/>
                <xsd:element ref="ns3:Assigned_x0020_to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5653fd7-7c6a-4f53-911e-88d9ac287fb3" elementFormDefault="qualified">
    <xsd:import namespace="http://schemas.microsoft.com/office/2006/documentManagement/types"/>
    <xsd:import namespace="http://schemas.microsoft.com/office/infopath/2007/PartnerControls"/>
    <xsd:element name="Assigned_x0020_to0" ma:index="11" nillable="true" ma:displayName="Assigned to" ma:description="Who needs to do the next task?" ma:list="UserInfo" ma:SharePointGroup="0" ma:internalName="Assigned_x0020_to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0C13A-3EB3-4EBB-9A16-5C475D08E25B}">
  <ds:schemaRefs>
    <ds:schemaRef ds:uri="http://schemas.microsoft.com/sharepoint/events"/>
  </ds:schemaRefs>
</ds:datastoreItem>
</file>

<file path=customXml/itemProps2.xml><?xml version="1.0" encoding="utf-8"?>
<ds:datastoreItem xmlns:ds="http://schemas.openxmlformats.org/officeDocument/2006/customXml" ds:itemID="{9372BDC8-D1BA-4BEE-BB45-86B1FFC18CFA}">
  <ds:schemaRefs>
    <ds:schemaRef ds:uri="http://schemas.microsoft.com/sharepoint/v3/contenttype/forms"/>
  </ds:schemaRefs>
</ds:datastoreItem>
</file>

<file path=customXml/itemProps3.xml><?xml version="1.0" encoding="utf-8"?>
<ds:datastoreItem xmlns:ds="http://schemas.openxmlformats.org/officeDocument/2006/customXml" ds:itemID="{3CFF734F-7583-4ED3-BC43-FB8A787CB432}">
  <ds:schemaRefs>
    <ds:schemaRef ds:uri="http://purl.org/dc/terms/"/>
    <ds:schemaRef ds:uri="http://schemas.microsoft.com/office/2006/metadata/properties"/>
    <ds:schemaRef ds:uri="http://schemas.microsoft.com/office/2006/documentManagement/types"/>
    <ds:schemaRef ds:uri="http://schemas.openxmlformats.org/package/2006/metadata/core-properties"/>
    <ds:schemaRef ds:uri="93c2c0a6-ca45-4a0e-8e57-b246e65d93c6"/>
    <ds:schemaRef ds:uri="http://purl.org/dc/elements/1.1/"/>
    <ds:schemaRef ds:uri="http://purl.org/dc/dcmitype/"/>
    <ds:schemaRef ds:uri="http://schemas.microsoft.com/office/infopath/2007/PartnerControls"/>
    <ds:schemaRef ds:uri="35653fd7-7c6a-4f53-911e-88d9ac287fb3"/>
    <ds:schemaRef ds:uri="http://www.w3.org/XML/1998/namespace"/>
  </ds:schemaRefs>
</ds:datastoreItem>
</file>

<file path=customXml/itemProps4.xml><?xml version="1.0" encoding="utf-8"?>
<ds:datastoreItem xmlns:ds="http://schemas.openxmlformats.org/officeDocument/2006/customXml" ds:itemID="{377B8267-32C6-4983-AF15-407837313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35653fd7-7c6a-4f53-911e-88d9ac287f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7AE4E2-25D5-4446-889A-0014FBC3A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template</Template>
  <TotalTime>3684</TotalTime>
  <Pages>22</Pages>
  <Words>3642</Words>
  <Characters>20761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24355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Lewis</dc:creator>
  <cp:lastModifiedBy>Jeff Jacobson</cp:lastModifiedBy>
  <cp:revision>349</cp:revision>
  <dcterms:created xsi:type="dcterms:W3CDTF">2013-12-18T14:29:00Z</dcterms:created>
  <dcterms:modified xsi:type="dcterms:W3CDTF">2014-01-27T18:27:00Z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810ed81d-f67b-4353-abf4-16f0ba77156f</vt:lpwstr>
  </property>
  <property fmtid="{D5CDD505-2E9C-101B-9397-08002B2CF9AE}" pid="3" name="ContentTypeId">
    <vt:lpwstr>0x01010024BB5E363CFE964F9811D338B4A68B5F</vt:lpwstr>
  </property>
</Properties>
</file>