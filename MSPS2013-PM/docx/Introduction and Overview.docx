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07D2E" w14:textId="77777777" w:rsidR="008A1DB0" w:rsidRDefault="008A1DB0" w:rsidP="008A1DB0">
      <w:pPr>
        <w:pStyle w:val="Heading1"/>
      </w:pPr>
      <w:bookmarkStart w:id="0" w:name="_Toc100711593"/>
      <w:bookmarkStart w:id="1" w:name="_Toc101144276"/>
      <w:bookmarkStart w:id="2" w:name="_Toc101599152"/>
      <w:bookmarkStart w:id="3" w:name="_Toc101658584"/>
      <w:bookmarkStart w:id="4" w:name="_Toc101750379"/>
      <w:bookmarkStart w:id="5" w:name="_Toc101924919"/>
      <w:bookmarkStart w:id="6" w:name="_Toc101938893"/>
      <w:bookmarkStart w:id="7" w:name="_Toc102446534"/>
      <w:bookmarkStart w:id="8" w:name="_Toc102459294"/>
      <w:bookmarkStart w:id="9" w:name="_Toc284338214"/>
      <w:bookmarkStart w:id="10" w:name="_Toc355272747"/>
      <w:bookmarkStart w:id="11" w:name="_Toc355705399"/>
      <w:r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 xml:space="preserve"> &amp; Overview</w:t>
      </w:r>
    </w:p>
    <w:p w14:paraId="4AC07D2F" w14:textId="72611ADD" w:rsidR="008A1DB0" w:rsidRDefault="008A1DB0" w:rsidP="008A1DB0">
      <w:bookmarkStart w:id="12" w:name="_Toc15788491"/>
      <w:r>
        <w:t xml:space="preserve">The </w:t>
      </w:r>
      <w:r w:rsidRPr="00FA145B">
        <w:rPr>
          <w:rStyle w:val="Cross-Reference"/>
        </w:rPr>
        <w:t xml:space="preserve">Microsoft Project Server 2013 </w:t>
      </w:r>
      <w:r w:rsidR="0003398D">
        <w:rPr>
          <w:rStyle w:val="Cross-Reference"/>
        </w:rPr>
        <w:t>Project Manager’s</w:t>
      </w:r>
      <w:r w:rsidR="0003398D" w:rsidRPr="00FA145B">
        <w:rPr>
          <w:rStyle w:val="Cross-Reference"/>
        </w:rPr>
        <w:t xml:space="preserve"> </w:t>
      </w:r>
      <w:r w:rsidRPr="00FA145B">
        <w:rPr>
          <w:rStyle w:val="Cross-Reference"/>
        </w:rPr>
        <w:t>Guide</w:t>
      </w:r>
      <w:r>
        <w:t xml:space="preserve"> </w:t>
      </w:r>
      <w:r w:rsidR="00E73DF7">
        <w:t>is designed to help</w:t>
      </w:r>
      <w:r>
        <w:t xml:space="preserve"> your organization</w:t>
      </w:r>
      <w:r w:rsidR="00E73DF7">
        <w:t xml:space="preserve">’s </w:t>
      </w:r>
      <w:r w:rsidR="00E172CE">
        <w:t>project managers (</w:t>
      </w:r>
      <w:r w:rsidR="00E73DF7">
        <w:t>and key resources managing projects</w:t>
      </w:r>
      <w:r w:rsidR="00E172CE">
        <w:t>)</w:t>
      </w:r>
      <w:r w:rsidR="00E73DF7">
        <w:t>,</w:t>
      </w:r>
      <w:r>
        <w:t xml:space="preserve"> understand the tasks involved with </w:t>
      </w:r>
      <w:r w:rsidR="00E73DF7">
        <w:t>building, managing, tracking and reporting</w:t>
      </w:r>
      <w:r>
        <w:t xml:space="preserve"> </w:t>
      </w:r>
      <w:r w:rsidR="00E172CE">
        <w:t xml:space="preserve">in </w:t>
      </w:r>
      <w:r w:rsidRPr="00CD73CA">
        <w:t>Microsoft Project Server 201</w:t>
      </w:r>
      <w:r>
        <w:t>3</w:t>
      </w:r>
      <w:r w:rsidR="00E73DF7">
        <w:t xml:space="preserve"> and Project Professional 2013</w:t>
      </w:r>
      <w:r>
        <w:t xml:space="preserve">. </w:t>
      </w:r>
    </w:p>
    <w:p w14:paraId="4AC07D30" w14:textId="77777777" w:rsidR="008A1DB0" w:rsidRPr="009B68E8" w:rsidRDefault="008A1DB0" w:rsidP="008A1DB0">
      <w:pPr>
        <w:pStyle w:val="Heading2"/>
      </w:pPr>
      <w:bookmarkStart w:id="13" w:name="_Toc100711594"/>
      <w:bookmarkStart w:id="14" w:name="_Toc101144277"/>
      <w:bookmarkStart w:id="15" w:name="_Toc101599153"/>
      <w:bookmarkStart w:id="16" w:name="_Toc101658585"/>
      <w:bookmarkStart w:id="17" w:name="_Toc101750380"/>
      <w:bookmarkStart w:id="18" w:name="_Toc101924920"/>
      <w:bookmarkStart w:id="19" w:name="_Toc101938894"/>
      <w:bookmarkStart w:id="20" w:name="_Toc102446535"/>
      <w:bookmarkStart w:id="21" w:name="_Toc102459295"/>
      <w:bookmarkStart w:id="22" w:name="_Toc284338215"/>
      <w:bookmarkStart w:id="23" w:name="_Toc355272748"/>
      <w:bookmarkStart w:id="24" w:name="_Toc355705400"/>
      <w:bookmarkEnd w:id="12"/>
      <w:r w:rsidRPr="009B68E8">
        <w:t>What Will You Learn from this Book?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AC07D31" w14:textId="6A7E0E95" w:rsidR="008A1DB0" w:rsidRDefault="008A1DB0" w:rsidP="008A1DB0">
      <w:r>
        <w:t xml:space="preserve">There are several important tasks </w:t>
      </w:r>
      <w:r w:rsidR="002C0A05">
        <w:t>that a</w:t>
      </w:r>
      <w:r>
        <w:t xml:space="preserve"> </w:t>
      </w:r>
      <w:r w:rsidR="00D91E97">
        <w:t>p</w:t>
      </w:r>
      <w:r w:rsidR="002C0A05">
        <w:t xml:space="preserve">roject </w:t>
      </w:r>
      <w:r w:rsidR="00D91E97">
        <w:t>m</w:t>
      </w:r>
      <w:r w:rsidR="002C0A05">
        <w:t xml:space="preserve">anager, </w:t>
      </w:r>
      <w:r w:rsidR="00D91E97">
        <w:t>project l</w:t>
      </w:r>
      <w:r w:rsidR="002C0A05">
        <w:t>ead</w:t>
      </w:r>
      <w:r w:rsidR="00E71553">
        <w:t>,</w:t>
      </w:r>
      <w:r w:rsidR="002C0A05">
        <w:t xml:space="preserve"> or </w:t>
      </w:r>
      <w:r w:rsidR="00D91E97">
        <w:t>a s</w:t>
      </w:r>
      <w:r w:rsidR="002C0A05">
        <w:t>cheduler</w:t>
      </w:r>
      <w:r>
        <w:t xml:space="preserve"> must manage in Microsoft Project Server 2013 for Project Web App users to </w:t>
      </w:r>
      <w:r w:rsidR="00D91E97">
        <w:t xml:space="preserve">be able to </w:t>
      </w:r>
      <w:r>
        <w:t>access and interact effectively with project data</w:t>
      </w:r>
      <w:r w:rsidR="00D91E97">
        <w:t xml:space="preserve">. Some of these important tasks </w:t>
      </w:r>
      <w:r>
        <w:t>includ</w:t>
      </w:r>
      <w:r w:rsidR="00D91E97">
        <w:t>e</w:t>
      </w:r>
      <w:r>
        <w:t>:</w:t>
      </w:r>
    </w:p>
    <w:p w14:paraId="4AC07D32" w14:textId="6C2B4AA2" w:rsidR="003C524B" w:rsidRDefault="003C524B" w:rsidP="008A1DB0">
      <w:pPr>
        <w:pStyle w:val="UnorderedList1"/>
        <w:rPr>
          <w:rStyle w:val="Importantterm"/>
          <w:b w:val="0"/>
          <w:color w:val="auto"/>
        </w:rPr>
      </w:pPr>
      <w:r>
        <w:rPr>
          <w:rStyle w:val="Importantterm"/>
          <w:b w:val="0"/>
          <w:color w:val="auto"/>
        </w:rPr>
        <w:t xml:space="preserve">Understanding Project Server’s </w:t>
      </w:r>
      <w:r w:rsidR="00D91E97">
        <w:rPr>
          <w:rStyle w:val="Importantterm"/>
          <w:b w:val="0"/>
          <w:color w:val="auto"/>
        </w:rPr>
        <w:t>r</w:t>
      </w:r>
      <w:r>
        <w:rPr>
          <w:rStyle w:val="Importantterm"/>
          <w:b w:val="0"/>
          <w:color w:val="auto"/>
        </w:rPr>
        <w:t xml:space="preserve">ole and </w:t>
      </w:r>
      <w:r w:rsidR="00D91E97">
        <w:rPr>
          <w:rStyle w:val="Importantterm"/>
          <w:b w:val="0"/>
          <w:color w:val="auto"/>
        </w:rPr>
        <w:t>o</w:t>
      </w:r>
      <w:r w:rsidR="00E752E2">
        <w:rPr>
          <w:rStyle w:val="Importantterm"/>
          <w:b w:val="0"/>
          <w:color w:val="auto"/>
        </w:rPr>
        <w:t>rganizational</w:t>
      </w:r>
      <w:r>
        <w:rPr>
          <w:rStyle w:val="Importantterm"/>
          <w:b w:val="0"/>
          <w:color w:val="auto"/>
        </w:rPr>
        <w:t xml:space="preserve"> value for </w:t>
      </w:r>
      <w:r w:rsidR="00D91E97">
        <w:rPr>
          <w:rStyle w:val="Importantterm"/>
          <w:b w:val="0"/>
          <w:color w:val="auto"/>
        </w:rPr>
        <w:t>p</w:t>
      </w:r>
      <w:r>
        <w:rPr>
          <w:rStyle w:val="Importantterm"/>
          <w:b w:val="0"/>
          <w:color w:val="auto"/>
        </w:rPr>
        <w:t xml:space="preserve">roject, </w:t>
      </w:r>
      <w:r w:rsidR="00D91E97">
        <w:rPr>
          <w:rStyle w:val="Importantterm"/>
          <w:b w:val="0"/>
          <w:color w:val="auto"/>
        </w:rPr>
        <w:t>p</w:t>
      </w:r>
      <w:r>
        <w:rPr>
          <w:rStyle w:val="Importantterm"/>
          <w:b w:val="0"/>
          <w:color w:val="auto"/>
        </w:rPr>
        <w:t xml:space="preserve">rogram and </w:t>
      </w:r>
      <w:r w:rsidR="00D91E97">
        <w:rPr>
          <w:rStyle w:val="Importantterm"/>
          <w:b w:val="0"/>
          <w:color w:val="auto"/>
        </w:rPr>
        <w:t>p</w:t>
      </w:r>
      <w:r>
        <w:rPr>
          <w:rStyle w:val="Importantterm"/>
          <w:b w:val="0"/>
          <w:color w:val="auto"/>
        </w:rPr>
        <w:t xml:space="preserve">ortfolio </w:t>
      </w:r>
      <w:r w:rsidR="00D91E97">
        <w:rPr>
          <w:rStyle w:val="Importantterm"/>
          <w:b w:val="0"/>
          <w:color w:val="auto"/>
        </w:rPr>
        <w:t>m</w:t>
      </w:r>
      <w:r>
        <w:rPr>
          <w:rStyle w:val="Importantterm"/>
          <w:b w:val="0"/>
          <w:color w:val="auto"/>
        </w:rPr>
        <w:t>anagement</w:t>
      </w:r>
      <w:r w:rsidR="00D91E97">
        <w:rPr>
          <w:rStyle w:val="Importantterm"/>
          <w:b w:val="0"/>
          <w:color w:val="auto"/>
        </w:rPr>
        <w:t>.</w:t>
      </w:r>
    </w:p>
    <w:p w14:paraId="4AC07D33" w14:textId="6CF325BC" w:rsidR="00E752E2" w:rsidRDefault="00E752E2" w:rsidP="008A1DB0">
      <w:pPr>
        <w:pStyle w:val="UnorderedList1"/>
        <w:rPr>
          <w:rStyle w:val="Importantterm"/>
          <w:b w:val="0"/>
          <w:color w:val="auto"/>
        </w:rPr>
      </w:pPr>
      <w:r>
        <w:rPr>
          <w:rStyle w:val="Importantterm"/>
          <w:b w:val="0"/>
          <w:color w:val="auto"/>
        </w:rPr>
        <w:t xml:space="preserve">Establishing and </w:t>
      </w:r>
      <w:r w:rsidR="001F04C1">
        <w:rPr>
          <w:rStyle w:val="Importantterm"/>
          <w:b w:val="0"/>
          <w:color w:val="auto"/>
        </w:rPr>
        <w:t>m</w:t>
      </w:r>
      <w:r>
        <w:rPr>
          <w:rStyle w:val="Importantterm"/>
          <w:b w:val="0"/>
          <w:color w:val="auto"/>
        </w:rPr>
        <w:t xml:space="preserve">anaging </w:t>
      </w:r>
      <w:r w:rsidR="001F04C1">
        <w:rPr>
          <w:rStyle w:val="Importantterm"/>
          <w:b w:val="0"/>
          <w:color w:val="auto"/>
        </w:rPr>
        <w:t>e</w:t>
      </w:r>
      <w:r>
        <w:rPr>
          <w:rStyle w:val="Importantterm"/>
          <w:b w:val="0"/>
          <w:color w:val="auto"/>
        </w:rPr>
        <w:t xml:space="preserve">nterprise </w:t>
      </w:r>
      <w:r w:rsidR="001F04C1">
        <w:rPr>
          <w:rStyle w:val="Importantterm"/>
          <w:b w:val="0"/>
          <w:color w:val="auto"/>
        </w:rPr>
        <w:t>v</w:t>
      </w:r>
      <w:r>
        <w:rPr>
          <w:rStyle w:val="Importantterm"/>
          <w:b w:val="0"/>
          <w:color w:val="auto"/>
        </w:rPr>
        <w:t xml:space="preserve">iews, </w:t>
      </w:r>
      <w:r w:rsidR="001F04C1">
        <w:rPr>
          <w:rStyle w:val="Importantterm"/>
          <w:b w:val="0"/>
          <w:color w:val="auto"/>
        </w:rPr>
        <w:t>t</w:t>
      </w:r>
      <w:r>
        <w:rPr>
          <w:rStyle w:val="Importantterm"/>
          <w:b w:val="0"/>
          <w:color w:val="auto"/>
        </w:rPr>
        <w:t xml:space="preserve">emplates and </w:t>
      </w:r>
      <w:r w:rsidR="001F04C1">
        <w:rPr>
          <w:rStyle w:val="Importantterm"/>
          <w:b w:val="0"/>
          <w:color w:val="auto"/>
        </w:rPr>
        <w:t>s</w:t>
      </w:r>
      <w:r>
        <w:rPr>
          <w:rStyle w:val="Importantterm"/>
          <w:b w:val="0"/>
          <w:color w:val="auto"/>
        </w:rPr>
        <w:t>tructure for Project Server</w:t>
      </w:r>
      <w:r w:rsidR="001F04C1">
        <w:rPr>
          <w:rStyle w:val="Importantterm"/>
          <w:b w:val="0"/>
          <w:color w:val="auto"/>
        </w:rPr>
        <w:t>.</w:t>
      </w:r>
    </w:p>
    <w:p w14:paraId="4AC07D34" w14:textId="3A9A2E7E" w:rsidR="002C0A05" w:rsidRDefault="002C0A05" w:rsidP="003C524B">
      <w:pPr>
        <w:pStyle w:val="UnorderedList1"/>
        <w:rPr>
          <w:rStyle w:val="Importantterm"/>
          <w:b w:val="0"/>
          <w:color w:val="auto"/>
        </w:rPr>
      </w:pPr>
      <w:r>
        <w:rPr>
          <w:rStyle w:val="Importantterm"/>
          <w:b w:val="0"/>
          <w:color w:val="auto"/>
        </w:rPr>
        <w:t xml:space="preserve">Building and </w:t>
      </w:r>
      <w:r w:rsidR="001F04C1">
        <w:rPr>
          <w:rStyle w:val="Importantterm"/>
          <w:b w:val="0"/>
          <w:color w:val="auto"/>
        </w:rPr>
        <w:t>m</w:t>
      </w:r>
      <w:r>
        <w:rPr>
          <w:rStyle w:val="Importantterm"/>
          <w:b w:val="0"/>
          <w:color w:val="auto"/>
        </w:rPr>
        <w:t xml:space="preserve">anaging </w:t>
      </w:r>
      <w:r w:rsidR="001F04C1">
        <w:rPr>
          <w:rStyle w:val="Importantterm"/>
          <w:b w:val="0"/>
          <w:color w:val="auto"/>
        </w:rPr>
        <w:t>s</w:t>
      </w:r>
      <w:r>
        <w:rPr>
          <w:rStyle w:val="Importantterm"/>
          <w:b w:val="0"/>
          <w:color w:val="auto"/>
        </w:rPr>
        <w:t>chedules</w:t>
      </w:r>
      <w:r w:rsidR="001F04C1">
        <w:rPr>
          <w:rStyle w:val="Importantterm"/>
          <w:b w:val="0"/>
          <w:color w:val="auto"/>
        </w:rPr>
        <w:t>.</w:t>
      </w:r>
    </w:p>
    <w:p w14:paraId="4AC07D35" w14:textId="550F7E98" w:rsidR="002C0A05" w:rsidRDefault="002C0A05" w:rsidP="003C524B">
      <w:pPr>
        <w:pStyle w:val="UnorderedList1"/>
        <w:rPr>
          <w:rStyle w:val="Importantterm"/>
          <w:b w:val="0"/>
          <w:color w:val="auto"/>
        </w:rPr>
      </w:pPr>
      <w:r>
        <w:rPr>
          <w:rStyle w:val="Importantterm"/>
          <w:b w:val="0"/>
          <w:color w:val="auto"/>
        </w:rPr>
        <w:t xml:space="preserve">Assigning and </w:t>
      </w:r>
      <w:r w:rsidR="001F04C1">
        <w:rPr>
          <w:rStyle w:val="Importantterm"/>
          <w:b w:val="0"/>
          <w:color w:val="auto"/>
        </w:rPr>
        <w:t>m</w:t>
      </w:r>
      <w:r>
        <w:rPr>
          <w:rStyle w:val="Importantterm"/>
          <w:b w:val="0"/>
          <w:color w:val="auto"/>
        </w:rPr>
        <w:t xml:space="preserve">anaging </w:t>
      </w:r>
      <w:r w:rsidR="001F04C1">
        <w:rPr>
          <w:rStyle w:val="Importantterm"/>
          <w:b w:val="0"/>
          <w:color w:val="auto"/>
        </w:rPr>
        <w:t>resources.</w:t>
      </w:r>
    </w:p>
    <w:p w14:paraId="4AC07D36" w14:textId="77777777" w:rsidR="003C524B" w:rsidRPr="008A1DB0" w:rsidRDefault="003C524B" w:rsidP="003C524B">
      <w:pPr>
        <w:pStyle w:val="UnorderedList1"/>
        <w:rPr>
          <w:rStyle w:val="Importantterm"/>
          <w:b w:val="0"/>
          <w:color w:val="auto"/>
        </w:rPr>
      </w:pPr>
      <w:r w:rsidRPr="008A1DB0">
        <w:rPr>
          <w:rStyle w:val="Importantterm"/>
          <w:b w:val="0"/>
          <w:color w:val="auto"/>
        </w:rPr>
        <w:t>Managing queue settings for your specific environment.</w:t>
      </w:r>
    </w:p>
    <w:p w14:paraId="4AC07D37" w14:textId="77777777" w:rsidR="00E752E2" w:rsidRPr="008A1DB0" w:rsidRDefault="00E752E2" w:rsidP="00E752E2">
      <w:pPr>
        <w:pStyle w:val="UnorderedList1"/>
        <w:rPr>
          <w:rStyle w:val="Importantterm"/>
          <w:b w:val="0"/>
          <w:color w:val="auto"/>
        </w:rPr>
      </w:pPr>
      <w:r w:rsidRPr="008A1DB0">
        <w:rPr>
          <w:rStyle w:val="Importantterm"/>
          <w:b w:val="0"/>
          <w:color w:val="auto"/>
        </w:rPr>
        <w:t>Managing time and task tracking.</w:t>
      </w:r>
    </w:p>
    <w:p w14:paraId="4AC07D38" w14:textId="77777777" w:rsidR="008A1DB0" w:rsidRPr="008A1DB0" w:rsidRDefault="008A1DB0" w:rsidP="008A1DB0">
      <w:pPr>
        <w:pStyle w:val="UnorderedList1"/>
        <w:rPr>
          <w:rStyle w:val="Importantterm"/>
          <w:b w:val="0"/>
          <w:color w:val="auto"/>
        </w:rPr>
      </w:pPr>
      <w:r w:rsidRPr="008A1DB0">
        <w:rPr>
          <w:rStyle w:val="Importantterm"/>
          <w:b w:val="0"/>
          <w:color w:val="auto"/>
        </w:rPr>
        <w:t>Customizing Project Web App to fit the specific needs of your organization.</w:t>
      </w:r>
    </w:p>
    <w:p w14:paraId="4AC07D3A" w14:textId="77777777" w:rsidR="008A1DB0" w:rsidRPr="009B68E8" w:rsidRDefault="008A1DB0" w:rsidP="008A1DB0">
      <w:pPr>
        <w:pStyle w:val="Heading2"/>
      </w:pPr>
      <w:bookmarkStart w:id="25" w:name="_Toc100711595"/>
      <w:bookmarkStart w:id="26" w:name="_Toc101144278"/>
      <w:bookmarkStart w:id="27" w:name="_Toc101599154"/>
      <w:bookmarkStart w:id="28" w:name="_Toc101658586"/>
      <w:bookmarkStart w:id="29" w:name="_Toc101750381"/>
      <w:bookmarkStart w:id="30" w:name="_Toc101924921"/>
      <w:bookmarkStart w:id="31" w:name="_Toc101938895"/>
      <w:bookmarkStart w:id="32" w:name="_Toc102446536"/>
      <w:bookmarkStart w:id="33" w:name="_Toc102459296"/>
      <w:bookmarkStart w:id="34" w:name="_Toc284338216"/>
      <w:bookmarkStart w:id="35" w:name="_Toc355272749"/>
      <w:bookmarkStart w:id="36" w:name="_Toc355705401"/>
      <w:r w:rsidRPr="009B68E8">
        <w:t>Who Should Read this Book?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4AC07D3B" w14:textId="7C8C56D1" w:rsidR="008A1DB0" w:rsidRDefault="008A1DB0" w:rsidP="008A1DB0">
      <w:r>
        <w:t>T</w:t>
      </w:r>
      <w:r w:rsidRPr="009B68E8">
        <w:t xml:space="preserve">his book is designed to produce maximum benefits for </w:t>
      </w:r>
      <w:r w:rsidR="00D42D18">
        <w:t xml:space="preserve">a number of </w:t>
      </w:r>
      <w:r w:rsidRPr="009B68E8">
        <w:t>professionals</w:t>
      </w:r>
      <w:r w:rsidR="00D42D18">
        <w:t>.</w:t>
      </w:r>
    </w:p>
    <w:p w14:paraId="4AC07D3C" w14:textId="2EEB802B" w:rsidR="001645F9" w:rsidRPr="008A1DB0" w:rsidRDefault="001645F9" w:rsidP="001645F9">
      <w:pPr>
        <w:pStyle w:val="Heading3"/>
      </w:pPr>
      <w:r>
        <w:t xml:space="preserve">Project Managers </w:t>
      </w:r>
      <w:r w:rsidR="00683481">
        <w:t xml:space="preserve">and </w:t>
      </w:r>
      <w:r>
        <w:t>Project Leads</w:t>
      </w:r>
    </w:p>
    <w:p w14:paraId="4AC07D3D" w14:textId="08DABC4F" w:rsidR="001645F9" w:rsidRDefault="001645F9" w:rsidP="001645F9">
      <w:r>
        <w:t>T</w:t>
      </w:r>
      <w:r w:rsidR="00683481">
        <w:t>o t</w:t>
      </w:r>
      <w:r>
        <w:t xml:space="preserve">hose individuals who will build, manage and maintain the project schedule, this book is primarily </w:t>
      </w:r>
      <w:r w:rsidR="00683481">
        <w:t xml:space="preserve">designed </w:t>
      </w:r>
      <w:r>
        <w:t xml:space="preserve">for your use. </w:t>
      </w:r>
    </w:p>
    <w:p w14:paraId="4AC07D3E" w14:textId="1BA0CF5C" w:rsidR="001645F9" w:rsidRPr="008A1DB0" w:rsidRDefault="001645F9" w:rsidP="001645F9">
      <w:pPr>
        <w:pStyle w:val="Heading3"/>
      </w:pPr>
      <w:r w:rsidRPr="008A1DB0">
        <w:lastRenderedPageBreak/>
        <w:t xml:space="preserve">Project Management Office </w:t>
      </w:r>
    </w:p>
    <w:p w14:paraId="4AC07D3F" w14:textId="77777777" w:rsidR="001645F9" w:rsidRDefault="001645F9" w:rsidP="001645F9">
      <w:r>
        <w:t xml:space="preserve">Those individuals who help to define and maintain project management standards and practices throughout the organization. </w:t>
      </w:r>
    </w:p>
    <w:p w14:paraId="4AC07D40" w14:textId="6507AF73" w:rsidR="008A1DB0" w:rsidRPr="008A1DB0" w:rsidRDefault="008A1DB0" w:rsidP="008A1DB0">
      <w:pPr>
        <w:pStyle w:val="Heading3"/>
        <w:rPr>
          <w:iCs/>
        </w:rPr>
      </w:pPr>
      <w:r w:rsidRPr="008A1DB0">
        <w:rPr>
          <w:iCs/>
        </w:rPr>
        <w:t xml:space="preserve">Project Server </w:t>
      </w:r>
      <w:r w:rsidR="00830213">
        <w:rPr>
          <w:iCs/>
        </w:rPr>
        <w:t>A</w:t>
      </w:r>
      <w:r w:rsidRPr="008A1DB0">
        <w:rPr>
          <w:iCs/>
        </w:rPr>
        <w:t>dministrators</w:t>
      </w:r>
      <w:r w:rsidR="001645F9">
        <w:rPr>
          <w:iCs/>
        </w:rPr>
        <w:t xml:space="preserve"> </w:t>
      </w:r>
      <w:r w:rsidR="00830213">
        <w:rPr>
          <w:iCs/>
        </w:rPr>
        <w:t xml:space="preserve">and </w:t>
      </w:r>
      <w:r w:rsidR="001645F9">
        <w:rPr>
          <w:iCs/>
        </w:rPr>
        <w:t>Application Admin</w:t>
      </w:r>
      <w:r w:rsidR="00830213">
        <w:rPr>
          <w:iCs/>
        </w:rPr>
        <w:t>istrators</w:t>
      </w:r>
    </w:p>
    <w:p w14:paraId="4AC07D41" w14:textId="77777777" w:rsidR="008A1DB0" w:rsidRDefault="008A1DB0" w:rsidP="008A1DB0">
      <w:r>
        <w:t>Those individuals who will have administrative privileges for Project Server and will perform the duties required to configure and maintain Project Server.</w:t>
      </w:r>
    </w:p>
    <w:p w14:paraId="4AC07D42" w14:textId="7F0F08AD" w:rsidR="008A1DB0" w:rsidRPr="008A1DB0" w:rsidRDefault="008A1DB0" w:rsidP="008A1DB0">
      <w:pPr>
        <w:pStyle w:val="Heading3"/>
      </w:pPr>
      <w:r w:rsidRPr="008A1DB0">
        <w:t xml:space="preserve">Project </w:t>
      </w:r>
      <w:r w:rsidR="00830213">
        <w:t>S</w:t>
      </w:r>
      <w:r w:rsidRPr="008A1DB0">
        <w:t xml:space="preserve">ite </w:t>
      </w:r>
      <w:r w:rsidR="00830213">
        <w:t>A</w:t>
      </w:r>
      <w:r w:rsidRPr="008A1DB0">
        <w:t xml:space="preserve">dministrators </w:t>
      </w:r>
    </w:p>
    <w:p w14:paraId="4AC07D43" w14:textId="77777777" w:rsidR="008A1DB0" w:rsidRDefault="008A1DB0" w:rsidP="008A1DB0">
      <w:r>
        <w:t>Those individuals who will have administrative privileges for Project Server and will perform the duties required to configure Project Server to meet organizational portfolio and project management needs.</w:t>
      </w:r>
    </w:p>
    <w:p w14:paraId="4AC07D44" w14:textId="0F47EBC7" w:rsidR="008A1DB0" w:rsidRPr="008A1DB0" w:rsidRDefault="008A1DB0" w:rsidP="008A1DB0">
      <w:pPr>
        <w:pStyle w:val="Heading3"/>
      </w:pPr>
      <w:r w:rsidRPr="008A1DB0">
        <w:t xml:space="preserve">Any </w:t>
      </w:r>
      <w:r w:rsidR="00737974">
        <w:t>M</w:t>
      </w:r>
      <w:r w:rsidRPr="008A1DB0">
        <w:t xml:space="preserve">ember of </w:t>
      </w:r>
      <w:r w:rsidR="00737974">
        <w:t>Y</w:t>
      </w:r>
      <w:r w:rsidRPr="008A1DB0">
        <w:t xml:space="preserve">our </w:t>
      </w:r>
      <w:r w:rsidR="00737974">
        <w:t>O</w:t>
      </w:r>
      <w:r w:rsidRPr="008A1DB0">
        <w:t xml:space="preserve">rganization’s Project Server </w:t>
      </w:r>
      <w:r w:rsidR="00E71553">
        <w:t>D</w:t>
      </w:r>
      <w:r w:rsidRPr="008A1DB0">
        <w:t xml:space="preserve">eployment </w:t>
      </w:r>
      <w:r w:rsidR="00737974">
        <w:t>P</w:t>
      </w:r>
      <w:r w:rsidRPr="008A1DB0">
        <w:t xml:space="preserve">lanning </w:t>
      </w:r>
      <w:r w:rsidR="00737974">
        <w:t>T</w:t>
      </w:r>
      <w:r w:rsidRPr="008A1DB0">
        <w:t>eam</w:t>
      </w:r>
    </w:p>
    <w:p w14:paraId="4AC07D45" w14:textId="77777777" w:rsidR="008A1DB0" w:rsidRDefault="008A1DB0" w:rsidP="008A1DB0">
      <w:r>
        <w:t xml:space="preserve">Those individuals within your organization who will plan the deployment of Project Server 2013 and who may need a better understanding of the day-to-day Project Server administrative tasks that are available in Project Web App. </w:t>
      </w:r>
    </w:p>
    <w:p w14:paraId="4AC07D47" w14:textId="3781F489" w:rsidR="008A1DB0" w:rsidRDefault="008A1DB0" w:rsidP="008A1DB0">
      <w:pPr>
        <w:pStyle w:val="Heading2"/>
      </w:pPr>
      <w:bookmarkStart w:id="37" w:name="_Toc355272750"/>
      <w:bookmarkStart w:id="38" w:name="_Toc355705402"/>
      <w:bookmarkStart w:id="39" w:name="_Toc100711597"/>
      <w:bookmarkStart w:id="40" w:name="_Toc101144280"/>
      <w:bookmarkStart w:id="41" w:name="_Toc101599155"/>
      <w:bookmarkStart w:id="42" w:name="_Toc101658587"/>
      <w:bookmarkStart w:id="43" w:name="_Toc101750382"/>
      <w:bookmarkStart w:id="44" w:name="_Toc101924922"/>
      <w:bookmarkStart w:id="45" w:name="_Toc101938896"/>
      <w:bookmarkStart w:id="46" w:name="_Toc102446537"/>
      <w:bookmarkStart w:id="47" w:name="_Toc102459297"/>
      <w:bookmarkStart w:id="48" w:name="_Toc284338217"/>
      <w:r>
        <w:t xml:space="preserve">Changes in Project Server 2013 that </w:t>
      </w:r>
      <w:r w:rsidR="00CA3B29">
        <w:t>A</w:t>
      </w:r>
      <w:r>
        <w:t xml:space="preserve">ffect </w:t>
      </w:r>
      <w:r w:rsidR="00CA3B29">
        <w:t>A</w:t>
      </w:r>
      <w:r>
        <w:t>dministration</w:t>
      </w:r>
      <w:bookmarkEnd w:id="37"/>
      <w:bookmarkEnd w:id="38"/>
    </w:p>
    <w:p w14:paraId="4AC07D48" w14:textId="0A6E6C4D" w:rsidR="00D902FD" w:rsidRDefault="00D902FD" w:rsidP="008A1DB0">
      <w:r>
        <w:t>Most project managers will not be doing administrative work</w:t>
      </w:r>
      <w:r w:rsidR="00AC1F9E">
        <w:t>.</w:t>
      </w:r>
      <w:r>
        <w:t xml:space="preserve"> </w:t>
      </w:r>
      <w:r w:rsidR="00AC1F9E">
        <w:t>H</w:t>
      </w:r>
      <w:r>
        <w:t>owever we have identified that enough will want to manage the</w:t>
      </w:r>
      <w:r w:rsidR="00AC1F9E">
        <w:t xml:space="preserve"> presentation of the information</w:t>
      </w:r>
      <w:r>
        <w:t xml:space="preserve"> </w:t>
      </w:r>
      <w:r w:rsidR="00AC1F9E">
        <w:t xml:space="preserve">in a manner </w:t>
      </w:r>
      <w:r>
        <w:t xml:space="preserve">similar to what a Project Administrator would do. Therefore, we have included some of the key areas that are different from 2010 to 2013 </w:t>
      </w:r>
      <w:r w:rsidR="00E60D9A">
        <w:t>Project Server</w:t>
      </w:r>
      <w:r>
        <w:t>.</w:t>
      </w:r>
    </w:p>
    <w:p w14:paraId="4AC07D4A" w14:textId="29C01E8E" w:rsidR="008A1DB0" w:rsidRDefault="008A1DB0" w:rsidP="008A1DB0">
      <w:pPr>
        <w:pStyle w:val="Heading3"/>
      </w:pPr>
      <w:r w:rsidRPr="00262AC5">
        <w:t xml:space="preserve">Some </w:t>
      </w:r>
      <w:r w:rsidR="00D42D18">
        <w:t>S</w:t>
      </w:r>
      <w:r w:rsidRPr="00262AC5">
        <w:t xml:space="preserve">erver </w:t>
      </w:r>
      <w:r w:rsidR="00D42D18">
        <w:t>S</w:t>
      </w:r>
      <w:r w:rsidRPr="00262AC5">
        <w:t xml:space="preserve">ettings </w:t>
      </w:r>
      <w:r w:rsidR="00D42D18">
        <w:t>M</w:t>
      </w:r>
      <w:r w:rsidRPr="00262AC5">
        <w:t>oved to SharePoint Central Administration</w:t>
      </w:r>
      <w:r>
        <w:t xml:space="preserve"> </w:t>
      </w:r>
    </w:p>
    <w:p w14:paraId="4AC07D4B" w14:textId="559F3312" w:rsidR="008A1DB0" w:rsidRDefault="008A1DB0" w:rsidP="008A1DB0">
      <w:r>
        <w:t xml:space="preserve">A few Project Web App Server Settings that </w:t>
      </w:r>
      <w:r w:rsidR="00A13877">
        <w:t xml:space="preserve">were </w:t>
      </w:r>
      <w:r>
        <w:t xml:space="preserve">previously located in Project Web App </w:t>
      </w:r>
      <w:r w:rsidR="00A13877">
        <w:t xml:space="preserve">for </w:t>
      </w:r>
      <w:r>
        <w:t xml:space="preserve">Project Server 2010 have been moved to SharePoint Central Administration </w:t>
      </w:r>
      <w:r w:rsidR="00A13877">
        <w:t xml:space="preserve">for </w:t>
      </w:r>
      <w:r>
        <w:t xml:space="preserve">Project Server 2013. The </w:t>
      </w:r>
      <w:r w:rsidR="00A13877">
        <w:t>administration of</w:t>
      </w:r>
      <w:r>
        <w:t xml:space="preserve"> these settings were more typically done by a farm </w:t>
      </w:r>
      <w:r>
        <w:lastRenderedPageBreak/>
        <w:t>administrator, instead of a PMO manager or Project Server administrator.</w:t>
      </w:r>
    </w:p>
    <w:p w14:paraId="4AC07D4C" w14:textId="57771D91" w:rsidR="008A1DB0" w:rsidRDefault="008A1DB0" w:rsidP="008A1DB0">
      <w:pPr>
        <w:pStyle w:val="Heading3"/>
      </w:pPr>
      <w:r>
        <w:t xml:space="preserve">SharePoint Permissions Mode </w:t>
      </w:r>
    </w:p>
    <w:p w14:paraId="43782D48" w14:textId="77777777" w:rsidR="00F84529" w:rsidRDefault="008A1DB0" w:rsidP="008A1DB0">
      <w:r w:rsidRPr="008A1DB0">
        <w:t xml:space="preserve">By default, Project Server 2013 security will be in SharePoint Permissions Mode. </w:t>
      </w:r>
    </w:p>
    <w:p w14:paraId="4AC07D4D" w14:textId="575797B7" w:rsidR="008A1DB0" w:rsidRPr="008A1DB0" w:rsidRDefault="00F84529" w:rsidP="008A1DB0">
      <w:r>
        <w:t>SharePoint Permissions Mode</w:t>
      </w:r>
      <w:r w:rsidR="008A1DB0" w:rsidRPr="008A1DB0">
        <w:t xml:space="preserve"> uses “Project Server 2013” SharePoint Security groups as containers in which Project Server 2013 users can be added as members. Project Server 2013 permissions are assigned to these group</w:t>
      </w:r>
      <w:r>
        <w:t>s</w:t>
      </w:r>
      <w:r w:rsidR="008A1DB0" w:rsidRPr="008A1DB0">
        <w:t xml:space="preserve">. If you require more control, you can change to the traditional Project Server Permissions Mode. It is important to understand security modes when you are viewing the </w:t>
      </w:r>
      <w:r w:rsidR="008A1DB0" w:rsidRPr="00FA145B">
        <w:rPr>
          <w:rStyle w:val="Cross-Reference"/>
        </w:rPr>
        <w:t>“Security” chapter</w:t>
      </w:r>
      <w:r w:rsidR="008A1DB0" w:rsidRPr="008A1DB0">
        <w:t>.</w:t>
      </w:r>
    </w:p>
    <w:p w14:paraId="4AC07D4E" w14:textId="0C15AD16" w:rsidR="008A1DB0" w:rsidRDefault="008A1DB0" w:rsidP="008A1DB0">
      <w:pPr>
        <w:pStyle w:val="Heading3"/>
      </w:pPr>
      <w:r>
        <w:t xml:space="preserve">Project Online </w:t>
      </w:r>
    </w:p>
    <w:p w14:paraId="52DBB9D9" w14:textId="555AE0EF" w:rsidR="00E60D9A" w:rsidRDefault="008A1DB0" w:rsidP="008A1DB0">
      <w:r>
        <w:t xml:space="preserve">Project Online is a hosted version of Project Server 2013 </w:t>
      </w:r>
      <w:r w:rsidRPr="008A1DB0">
        <w:t xml:space="preserve">in which the service is hosted in the </w:t>
      </w:r>
      <w:r w:rsidR="00B027A9">
        <w:t xml:space="preserve">Microsoft </w:t>
      </w:r>
      <w:r w:rsidRPr="008A1DB0">
        <w:t xml:space="preserve">cloud. Administration will differ between Project Online and Project Server 2013, since many administrative tasks are done for you and are not </w:t>
      </w:r>
      <w:r w:rsidR="00B027A9">
        <w:t>modifiable by</w:t>
      </w:r>
      <w:r w:rsidRPr="008A1DB0">
        <w:t xml:space="preserve"> users. The tasks documented in this guide are intended for Project Server 2013 users, and not for Project Online users. </w:t>
      </w:r>
    </w:p>
    <w:p w14:paraId="7059C2DE" w14:textId="5275A50E" w:rsidR="00230C1A" w:rsidRDefault="00E60D9A" w:rsidP="008A1DB0">
      <w:r>
        <w:t>However, many non-administrative tasks in Project Online are very similar to the corresponding tasks in Project Server. The non-administrative tasks in this book should be useful to both Project Online users and Project Server users.</w:t>
      </w:r>
    </w:p>
    <w:p w14:paraId="4AC07D4F" w14:textId="3E95AA78" w:rsidR="008A1DB0" w:rsidRPr="00262AC5" w:rsidRDefault="008A1DB0" w:rsidP="008A1DB0">
      <w:r w:rsidRPr="008A1DB0">
        <w:t xml:space="preserve">A </w:t>
      </w:r>
      <w:r w:rsidRPr="00FA145B">
        <w:rPr>
          <w:rStyle w:val="Cross-Reference"/>
        </w:rPr>
        <w:t>Project Online Administrators Guide</w:t>
      </w:r>
      <w:r w:rsidRPr="008A1DB0">
        <w:t xml:space="preserve"> will be available to you at</w:t>
      </w:r>
      <w:r>
        <w:t xml:space="preserve"> a later date.  </w:t>
      </w:r>
    </w:p>
    <w:p w14:paraId="4AC07D50" w14:textId="77777777" w:rsidR="008A1DB0" w:rsidRPr="00E02EA6" w:rsidRDefault="008A1DB0" w:rsidP="008A1DB0">
      <w:pPr>
        <w:pStyle w:val="Heading2"/>
      </w:pPr>
      <w:bookmarkStart w:id="49" w:name="_Toc355272751"/>
      <w:bookmarkStart w:id="50" w:name="_Toc355705403"/>
      <w:r w:rsidRPr="00E02EA6">
        <w:t>How is this Book Structured?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4AC07D51" w14:textId="7E11F684" w:rsidR="008A1DB0" w:rsidRDefault="008A1DB0" w:rsidP="008A1DB0">
      <w:r>
        <w:t xml:space="preserve">Project Server 2013 is now organized into administrative sections differently than in previous versions. Project Server administrative settings are now located in Project Web App and in SharePoint Central Administration.  </w:t>
      </w:r>
    </w:p>
    <w:p w14:paraId="4AC07D52" w14:textId="77777777" w:rsidR="00F05CFD" w:rsidRDefault="00F05CFD" w:rsidP="008A1DB0">
      <w:r>
        <w:lastRenderedPageBreak/>
        <w:t>For Project Managers, you will use both PWA and Project Professional, all in conjunction with SharePoint.</w:t>
      </w:r>
    </w:p>
    <w:p w14:paraId="4AC07D53" w14:textId="72004582" w:rsidR="00F05CFD" w:rsidRDefault="00F05CFD" w:rsidP="008A1DB0">
      <w:r>
        <w:t xml:space="preserve">The book is </w:t>
      </w:r>
      <w:r w:rsidR="00122905">
        <w:t>organized</w:t>
      </w:r>
      <w:r>
        <w:t xml:space="preserve"> to first introduce</w:t>
      </w:r>
      <w:r w:rsidR="00122905">
        <w:t xml:space="preserve"> you</w:t>
      </w:r>
      <w:r>
        <w:t xml:space="preserve"> to </w:t>
      </w:r>
      <w:r w:rsidR="00122905">
        <w:t xml:space="preserve">project management </w:t>
      </w:r>
      <w:r>
        <w:t xml:space="preserve">methodology and conceptual structure, </w:t>
      </w:r>
      <w:r w:rsidR="006675B4">
        <w:t xml:space="preserve">and then present you </w:t>
      </w:r>
      <w:r>
        <w:t>with tactical</w:t>
      </w:r>
      <w:r w:rsidR="006675B4">
        <w:t>,</w:t>
      </w:r>
      <w:r>
        <w:t xml:space="preserve"> direct features and functionality of both Project Professional and Project Server.</w:t>
      </w:r>
    </w:p>
    <w:p w14:paraId="4AC07D55" w14:textId="0F777461" w:rsidR="00E33EC5" w:rsidRPr="00E33EC5" w:rsidRDefault="00E33EC5" w:rsidP="00E33EC5">
      <w:pPr>
        <w:pStyle w:val="Heading2"/>
      </w:pPr>
      <w:r w:rsidRPr="00E33EC5">
        <w:t>Project Server Best Implementation Practices</w:t>
      </w:r>
    </w:p>
    <w:p w14:paraId="4AC07D56" w14:textId="301F53A0" w:rsidR="00E33EC5" w:rsidRDefault="00E33EC5" w:rsidP="008A1DB0">
      <w:r>
        <w:t xml:space="preserve">If your goal is to leverage a Project Server </w:t>
      </w:r>
      <w:r w:rsidR="00D07054">
        <w:t>i</w:t>
      </w:r>
      <w:r>
        <w:t xml:space="preserve">mplementation, below are some </w:t>
      </w:r>
      <w:r w:rsidR="00D07054">
        <w:t xml:space="preserve">of the </w:t>
      </w:r>
      <w:r>
        <w:t xml:space="preserve">key approaches and activities we have seen </w:t>
      </w:r>
      <w:r w:rsidR="00D07054">
        <w:t xml:space="preserve">at </w:t>
      </w:r>
      <w:proofErr w:type="spellStart"/>
      <w:r w:rsidR="00D07054">
        <w:t>Advisicon</w:t>
      </w:r>
      <w:proofErr w:type="spellEnd"/>
      <w:r w:rsidR="00D07054">
        <w:t xml:space="preserve"> </w:t>
      </w:r>
      <w:r>
        <w:t xml:space="preserve">that not only </w:t>
      </w:r>
      <w:r w:rsidR="00803D93">
        <w:t xml:space="preserve">support </w:t>
      </w:r>
      <w:r>
        <w:t xml:space="preserve">best practices, but help to ensure cultural adoption and integration into the daily/weekly fabric of </w:t>
      </w:r>
      <w:r w:rsidR="00803D93">
        <w:t>p</w:t>
      </w:r>
      <w:r>
        <w:t xml:space="preserve">roject </w:t>
      </w:r>
      <w:r w:rsidR="00803D93">
        <w:t>m</w:t>
      </w:r>
      <w:r>
        <w:t>anagement worldwide.</w:t>
      </w:r>
    </w:p>
    <w:p w14:paraId="4AC07D58" w14:textId="3CD7FF29" w:rsidR="00E33EC5" w:rsidRPr="00E33EC5" w:rsidRDefault="00E33EC5" w:rsidP="00E33EC5">
      <w:pPr>
        <w:pStyle w:val="Heading2"/>
      </w:pPr>
      <w:r w:rsidRPr="00E33EC5">
        <w:t>Key Approach and Analysis Concepts</w:t>
      </w:r>
    </w:p>
    <w:p w14:paraId="4AC07D59" w14:textId="11C42D01" w:rsidR="00E33EC5" w:rsidRDefault="00E33EC5" w:rsidP="00E33EC5">
      <w:r>
        <w:t>You should address the following key concepts in order to leverage and maximize Project Server for best results.</w:t>
      </w:r>
    </w:p>
    <w:p w14:paraId="4AC07D5A" w14:textId="7CB129E9" w:rsidR="00E33EC5" w:rsidRDefault="00E33EC5" w:rsidP="00E33EC5">
      <w:r>
        <w:t xml:space="preserve">Not everything has to be built out, but if you follow this process </w:t>
      </w:r>
      <w:r w:rsidR="00711886">
        <w:t xml:space="preserve">to </w:t>
      </w:r>
      <w:r w:rsidR="00A91637">
        <w:t>inform your</w:t>
      </w:r>
      <w:r>
        <w:t xml:space="preserve"> approach, you can get to ROI faster</w:t>
      </w:r>
      <w:r w:rsidR="00711886">
        <w:t>.</w:t>
      </w:r>
      <w:r>
        <w:t xml:space="preserve"> </w:t>
      </w:r>
      <w:r w:rsidR="00711886">
        <w:t>Following this process will allow y</w:t>
      </w:r>
      <w:r>
        <w:t xml:space="preserve">ou </w:t>
      </w:r>
      <w:r w:rsidR="00711886">
        <w:t xml:space="preserve">to </w:t>
      </w:r>
      <w:r>
        <w:t>scale</w:t>
      </w:r>
      <w:r w:rsidR="00711886">
        <w:t xml:space="preserve"> </w:t>
      </w:r>
      <w:r>
        <w:t>Project Server</w:t>
      </w:r>
      <w:r w:rsidR="00A91637">
        <w:t xml:space="preserve"> </w:t>
      </w:r>
      <w:r w:rsidR="00711886">
        <w:t>up through</w:t>
      </w:r>
      <w:r w:rsidR="00A91637">
        <w:t xml:space="preserve"> </w:t>
      </w:r>
      <w:r w:rsidR="00711886">
        <w:t>the</w:t>
      </w:r>
      <w:r w:rsidR="00A91637">
        <w:t xml:space="preserve"> enterprise</w:t>
      </w:r>
      <w:r>
        <w:t xml:space="preserve"> with </w:t>
      </w:r>
      <w:r w:rsidR="00711886">
        <w:t xml:space="preserve">little </w:t>
      </w:r>
      <w:r>
        <w:t>rework</w:t>
      </w:r>
      <w:r w:rsidR="00711886">
        <w:t xml:space="preserve">, fewer </w:t>
      </w:r>
      <w:r>
        <w:t xml:space="preserve">changes to </w:t>
      </w:r>
      <w:r w:rsidR="00711886">
        <w:t>the p</w:t>
      </w:r>
      <w:r>
        <w:t xml:space="preserve">roject </w:t>
      </w:r>
      <w:r w:rsidR="00711886">
        <w:t>l</w:t>
      </w:r>
      <w:r>
        <w:t>ifecycle workflow</w:t>
      </w:r>
      <w:r w:rsidR="00711886">
        <w:t>,</w:t>
      </w:r>
      <w:r>
        <w:t xml:space="preserve"> and </w:t>
      </w:r>
      <w:r w:rsidR="00711886">
        <w:t xml:space="preserve">less </w:t>
      </w:r>
      <w:r>
        <w:t>end user impact.</w:t>
      </w:r>
    </w:p>
    <w:p w14:paraId="4AC07D5C" w14:textId="5FC9BF82" w:rsidR="00E33EC5" w:rsidRDefault="00E33EC5" w:rsidP="00E33EC5">
      <w:r>
        <w:t xml:space="preserve">Remember Project Server is </w:t>
      </w:r>
      <w:r w:rsidR="00160ACA">
        <w:t xml:space="preserve">built on </w:t>
      </w:r>
      <w:r>
        <w:t xml:space="preserve">a relational database </w:t>
      </w:r>
      <w:r w:rsidR="0072589C">
        <w:t>(</w:t>
      </w:r>
      <w:r>
        <w:t>so what you build, you will need to care, feed and maintain</w:t>
      </w:r>
      <w:r w:rsidR="0072589C">
        <w:t>)</w:t>
      </w:r>
      <w:r>
        <w:t>, but simple additions of key columns will give you sorting, filtering, grouping and reporting very easily.</w:t>
      </w:r>
    </w:p>
    <w:p w14:paraId="4AC07D5E" w14:textId="59C4CB79" w:rsidR="00E33EC5" w:rsidRPr="00E33EC5" w:rsidRDefault="00E33EC5" w:rsidP="00E33EC5">
      <w:pPr>
        <w:pStyle w:val="Heading2"/>
      </w:pPr>
      <w:r w:rsidRPr="00E33EC5">
        <w:t>Project Server Key Areas of Capability</w:t>
      </w:r>
    </w:p>
    <w:p w14:paraId="4AC07D5F" w14:textId="1BAA8983" w:rsidR="00E33EC5" w:rsidRDefault="00E33EC5" w:rsidP="00E33EC5">
      <w:r>
        <w:t xml:space="preserve">Project Server has the following </w:t>
      </w:r>
      <w:r w:rsidR="00A0517F">
        <w:t>k</w:t>
      </w:r>
      <w:r>
        <w:t xml:space="preserve">ey capabilities that you will need to enable, discuss, </w:t>
      </w:r>
      <w:r w:rsidR="00A0517F">
        <w:t>or toggle when planning an implementation</w:t>
      </w:r>
      <w:r>
        <w:t xml:space="preserve">. Many of these </w:t>
      </w:r>
      <w:r w:rsidR="003E2B48">
        <w:t xml:space="preserve">capabilities </w:t>
      </w:r>
      <w:r>
        <w:t>build or rollup into views</w:t>
      </w:r>
      <w:r w:rsidR="003E2B48">
        <w:t xml:space="preserve"> and</w:t>
      </w:r>
      <w:r>
        <w:t xml:space="preserve"> reports:</w:t>
      </w:r>
    </w:p>
    <w:p w14:paraId="4AC07D60" w14:textId="10F65CD5" w:rsidR="00E33EC5" w:rsidRDefault="00E33EC5" w:rsidP="001B5FE7">
      <w:pPr>
        <w:pStyle w:val="UnorderedList1"/>
      </w:pPr>
      <w:r>
        <w:t xml:space="preserve">Demand </w:t>
      </w:r>
      <w:r w:rsidR="00F63C0B">
        <w:t>m</w:t>
      </w:r>
      <w:r w:rsidRPr="006E1D61">
        <w:t>anagement</w:t>
      </w:r>
      <w:r>
        <w:t xml:space="preserve"> </w:t>
      </w:r>
      <w:r w:rsidR="00F63C0B">
        <w:t>p</w:t>
      </w:r>
      <w:r w:rsidRPr="001B5FE7">
        <w:t>lanning</w:t>
      </w:r>
      <w:r>
        <w:t xml:space="preserve"> and </w:t>
      </w:r>
      <w:r w:rsidR="00F63C0B">
        <w:t>f</w:t>
      </w:r>
      <w:r>
        <w:t>orecasting</w:t>
      </w:r>
    </w:p>
    <w:p w14:paraId="4AC07D61" w14:textId="0059F630" w:rsidR="00E33EC5" w:rsidRPr="001B5FE7" w:rsidRDefault="00E33EC5" w:rsidP="001B5FE7">
      <w:pPr>
        <w:pStyle w:val="UnorderedList2"/>
      </w:pPr>
      <w:r>
        <w:lastRenderedPageBreak/>
        <w:t>Past</w:t>
      </w:r>
      <w:r w:rsidRPr="006E1D61">
        <w:t xml:space="preserve">, </w:t>
      </w:r>
      <w:r w:rsidR="00F63C0B">
        <w:t>p</w:t>
      </w:r>
      <w:r w:rsidRPr="006E1D61">
        <w:t xml:space="preserve">resent </w:t>
      </w:r>
      <w:r w:rsidRPr="001B5FE7">
        <w:t xml:space="preserve">and </w:t>
      </w:r>
      <w:r w:rsidR="00F63C0B">
        <w:t>f</w:t>
      </w:r>
      <w:r w:rsidRPr="001B5FE7">
        <w:t xml:space="preserve">uture </w:t>
      </w:r>
      <w:r w:rsidR="00F63C0B">
        <w:t>w</w:t>
      </w:r>
      <w:r w:rsidRPr="001B5FE7">
        <w:t>ork</w:t>
      </w:r>
    </w:p>
    <w:p w14:paraId="4AC07D62" w14:textId="1F9BE708" w:rsidR="00E33EC5" w:rsidRDefault="00E33EC5" w:rsidP="001B5FE7">
      <w:pPr>
        <w:pStyle w:val="UnorderedList2"/>
      </w:pPr>
      <w:r w:rsidRPr="001B5FE7">
        <w:t xml:space="preserve">Project, </w:t>
      </w:r>
      <w:r w:rsidR="00F63C0B">
        <w:t>p</w:t>
      </w:r>
      <w:r w:rsidRPr="001B5FE7">
        <w:t>rogram</w:t>
      </w:r>
      <w:r>
        <w:t xml:space="preserve">, </w:t>
      </w:r>
      <w:r w:rsidR="00F63C0B">
        <w:t>p</w:t>
      </w:r>
      <w:r>
        <w:t>ortfolio</w:t>
      </w:r>
    </w:p>
    <w:p w14:paraId="4AC07D63" w14:textId="5DD850B8" w:rsidR="00E33EC5" w:rsidRDefault="00E33EC5" w:rsidP="001B5FE7">
      <w:pPr>
        <w:pStyle w:val="UnorderedList1"/>
      </w:pPr>
      <w:r>
        <w:t xml:space="preserve">Interconnection with other Line of Business </w:t>
      </w:r>
      <w:r w:rsidR="00F63C0B">
        <w:t>s</w:t>
      </w:r>
      <w:r w:rsidRPr="001B5FE7">
        <w:t>ystems</w:t>
      </w:r>
    </w:p>
    <w:p w14:paraId="4AC07D64" w14:textId="77777777" w:rsidR="00E33EC5" w:rsidRPr="001B5FE7" w:rsidRDefault="00E33EC5" w:rsidP="001B5FE7">
      <w:pPr>
        <w:pStyle w:val="UnorderedList2"/>
      </w:pPr>
      <w:r w:rsidRPr="001B5FE7">
        <w:t>Outlook</w:t>
      </w:r>
    </w:p>
    <w:p w14:paraId="4AC07D65" w14:textId="77777777" w:rsidR="00E33EC5" w:rsidRPr="001B5FE7" w:rsidRDefault="00E33EC5" w:rsidP="001B5FE7">
      <w:pPr>
        <w:pStyle w:val="UnorderedList2"/>
      </w:pPr>
      <w:r w:rsidRPr="001B5FE7">
        <w:t>Team Foundation Server</w:t>
      </w:r>
    </w:p>
    <w:p w14:paraId="4AC07D66" w14:textId="77777777" w:rsidR="00E33EC5" w:rsidRPr="001B5FE7" w:rsidRDefault="00E33EC5" w:rsidP="001B5FE7">
      <w:pPr>
        <w:pStyle w:val="UnorderedList2"/>
      </w:pPr>
      <w:r w:rsidRPr="001B5FE7">
        <w:t>OneNote</w:t>
      </w:r>
    </w:p>
    <w:p w14:paraId="4AC07D67" w14:textId="77777777" w:rsidR="00E33EC5" w:rsidRPr="001B5FE7" w:rsidRDefault="00E33EC5" w:rsidP="001B5FE7">
      <w:pPr>
        <w:pStyle w:val="UnorderedList2"/>
      </w:pPr>
      <w:r w:rsidRPr="001B5FE7">
        <w:t>SharePoint</w:t>
      </w:r>
    </w:p>
    <w:p w14:paraId="4AC07D68" w14:textId="77777777" w:rsidR="00E33EC5" w:rsidRDefault="00E33EC5" w:rsidP="001B5FE7">
      <w:pPr>
        <w:pStyle w:val="UnorderedList2"/>
      </w:pPr>
      <w:r w:rsidRPr="001B5FE7">
        <w:t>ERP</w:t>
      </w:r>
      <w:r>
        <w:t xml:space="preserve"> Systems</w:t>
      </w:r>
    </w:p>
    <w:p w14:paraId="4AC07D69" w14:textId="12B4A9E9" w:rsidR="00E33EC5" w:rsidRDefault="00E33EC5" w:rsidP="001B5FE7">
      <w:pPr>
        <w:pStyle w:val="UnorderedList1"/>
      </w:pPr>
      <w:r>
        <w:t xml:space="preserve">Resource </w:t>
      </w:r>
      <w:r w:rsidR="00F63C0B">
        <w:t>c</w:t>
      </w:r>
      <w:r w:rsidRPr="001B5FE7">
        <w:t>apacity</w:t>
      </w:r>
      <w:r>
        <w:t xml:space="preserve"> </w:t>
      </w:r>
      <w:r w:rsidR="00F63C0B">
        <w:t>p</w:t>
      </w:r>
      <w:r>
        <w:t xml:space="preserve">lanning and </w:t>
      </w:r>
      <w:r w:rsidR="00F63C0B">
        <w:t>f</w:t>
      </w:r>
      <w:r>
        <w:t>orecasting</w:t>
      </w:r>
    </w:p>
    <w:p w14:paraId="4AC07D6A" w14:textId="32C900F2" w:rsidR="00E33EC5" w:rsidRPr="001B5FE7" w:rsidRDefault="00E33EC5" w:rsidP="001B5FE7">
      <w:pPr>
        <w:pStyle w:val="UnorderedList2"/>
      </w:pPr>
      <w:r>
        <w:t xml:space="preserve">By </w:t>
      </w:r>
      <w:r w:rsidR="00F63C0B">
        <w:t>s</w:t>
      </w:r>
      <w:r w:rsidRPr="001B5FE7">
        <w:t xml:space="preserve">killset or </w:t>
      </w:r>
      <w:r w:rsidR="00F63C0B">
        <w:t>r</w:t>
      </w:r>
      <w:r w:rsidRPr="001B5FE7">
        <w:t>ole</w:t>
      </w:r>
    </w:p>
    <w:p w14:paraId="4AC07D6B" w14:textId="64361549" w:rsidR="00E33EC5" w:rsidRPr="001B5FE7" w:rsidRDefault="00E33EC5" w:rsidP="001B5FE7">
      <w:pPr>
        <w:pStyle w:val="UnorderedList2"/>
      </w:pPr>
      <w:r w:rsidRPr="001B5FE7">
        <w:t xml:space="preserve">By </w:t>
      </w:r>
      <w:r w:rsidR="00F63C0B">
        <w:t>d</w:t>
      </w:r>
      <w:r w:rsidRPr="001B5FE7">
        <w:t>epartment</w:t>
      </w:r>
    </w:p>
    <w:p w14:paraId="4AC07D6C" w14:textId="09DB7567" w:rsidR="00E33EC5" w:rsidRDefault="00E33EC5" w:rsidP="001B5FE7">
      <w:pPr>
        <w:pStyle w:val="UnorderedList2"/>
      </w:pPr>
      <w:r w:rsidRPr="001B5FE7">
        <w:t xml:space="preserve">By </w:t>
      </w:r>
      <w:r w:rsidR="00F63C0B">
        <w:t>r</w:t>
      </w:r>
      <w:r w:rsidRPr="001B5FE7">
        <w:t>esource</w:t>
      </w:r>
    </w:p>
    <w:p w14:paraId="4AC07D6D" w14:textId="2FDE3175" w:rsidR="00E33EC5" w:rsidRDefault="00E33EC5" w:rsidP="001B5FE7">
      <w:pPr>
        <w:pStyle w:val="UnorderedList1"/>
      </w:pPr>
      <w:r>
        <w:t xml:space="preserve">Cost and </w:t>
      </w:r>
      <w:r w:rsidR="00F63C0B">
        <w:t>w</w:t>
      </w:r>
      <w:r>
        <w:t xml:space="preserve">ork </w:t>
      </w:r>
      <w:r w:rsidR="00F63C0B">
        <w:t>f</w:t>
      </w:r>
      <w:r w:rsidRPr="001B5FE7">
        <w:t>orecasting</w:t>
      </w:r>
    </w:p>
    <w:p w14:paraId="4AC07D6E" w14:textId="7A1C2F91" w:rsidR="00E33EC5" w:rsidRPr="001B5FE7" w:rsidRDefault="00E33EC5" w:rsidP="001B5FE7">
      <w:pPr>
        <w:pStyle w:val="UnorderedList2"/>
      </w:pPr>
      <w:r>
        <w:t xml:space="preserve">By </w:t>
      </w:r>
      <w:r w:rsidR="00F63C0B">
        <w:t>r</w:t>
      </w:r>
      <w:r w:rsidRPr="001B5FE7">
        <w:t>esources</w:t>
      </w:r>
    </w:p>
    <w:p w14:paraId="4AC07D6F" w14:textId="2659B441" w:rsidR="00E33EC5" w:rsidRPr="001B5FE7" w:rsidRDefault="00E33EC5" w:rsidP="001B5FE7">
      <w:pPr>
        <w:pStyle w:val="UnorderedList2"/>
      </w:pPr>
      <w:r w:rsidRPr="001B5FE7">
        <w:t xml:space="preserve">By </w:t>
      </w:r>
      <w:r w:rsidR="00F63C0B">
        <w:t>p</w:t>
      </w:r>
      <w:r w:rsidRPr="001B5FE7">
        <w:t>rojects</w:t>
      </w:r>
    </w:p>
    <w:p w14:paraId="4AC07D70" w14:textId="5A64EEB7" w:rsidR="00E33EC5" w:rsidRDefault="00E33EC5" w:rsidP="001B5FE7">
      <w:pPr>
        <w:pStyle w:val="UnorderedList2"/>
      </w:pPr>
      <w:r w:rsidRPr="001B5FE7">
        <w:t xml:space="preserve">By </w:t>
      </w:r>
      <w:r w:rsidR="00F63C0B">
        <w:t>p</w:t>
      </w:r>
      <w:r w:rsidRPr="001B5FE7">
        <w:t>ortfolios</w:t>
      </w:r>
    </w:p>
    <w:p w14:paraId="4AC07D71" w14:textId="7E878278" w:rsidR="00E33EC5" w:rsidRDefault="00E33EC5" w:rsidP="001B5FE7">
      <w:pPr>
        <w:pStyle w:val="UnorderedList1"/>
      </w:pPr>
      <w:r>
        <w:t xml:space="preserve">Existing </w:t>
      </w:r>
      <w:r w:rsidR="00F63C0B">
        <w:t>w</w:t>
      </w:r>
      <w:r>
        <w:t xml:space="preserve">ork </w:t>
      </w:r>
      <w:r w:rsidR="00F63C0B">
        <w:t>p</w:t>
      </w:r>
      <w:r>
        <w:t xml:space="preserve">ortfolio </w:t>
      </w:r>
      <w:r w:rsidR="00F63C0B">
        <w:t>m</w:t>
      </w:r>
      <w:r>
        <w:t>anagement</w:t>
      </w:r>
    </w:p>
    <w:p w14:paraId="4AC07D72" w14:textId="6881389A" w:rsidR="00E33EC5" w:rsidRPr="001B5FE7" w:rsidRDefault="00E33EC5" w:rsidP="001B5FE7">
      <w:pPr>
        <w:pStyle w:val="UnorderedList2"/>
      </w:pPr>
      <w:r w:rsidRPr="001B5FE7">
        <w:t xml:space="preserve">Dashboards of </w:t>
      </w:r>
      <w:r w:rsidR="00F63C0B">
        <w:t>e</w:t>
      </w:r>
      <w:r w:rsidRPr="001B5FE7">
        <w:t xml:space="preserve">arned </w:t>
      </w:r>
      <w:r w:rsidR="00F63C0B">
        <w:t>v</w:t>
      </w:r>
      <w:r w:rsidRPr="001B5FE7">
        <w:t xml:space="preserve">alue </w:t>
      </w:r>
      <w:r w:rsidR="00F63C0B">
        <w:t>r</w:t>
      </w:r>
      <w:r w:rsidRPr="001B5FE7">
        <w:t>eporting</w:t>
      </w:r>
    </w:p>
    <w:p w14:paraId="4AC07D73" w14:textId="52A53381" w:rsidR="00E33EC5" w:rsidRPr="001B5FE7" w:rsidRDefault="00E33EC5" w:rsidP="001B5FE7">
      <w:pPr>
        <w:pStyle w:val="UnorderedList2"/>
      </w:pPr>
      <w:r w:rsidRPr="001B5FE7">
        <w:t xml:space="preserve">Telling the </w:t>
      </w:r>
      <w:r w:rsidR="00F63C0B">
        <w:t>s</w:t>
      </w:r>
      <w:r w:rsidRPr="001B5FE7">
        <w:t>tory (</w:t>
      </w:r>
      <w:r w:rsidR="00F63C0B">
        <w:t>d</w:t>
      </w:r>
      <w:r w:rsidRPr="001B5FE7">
        <w:t xml:space="preserve">ashboards, </w:t>
      </w:r>
      <w:r w:rsidR="00F63C0B">
        <w:t>i</w:t>
      </w:r>
      <w:r w:rsidRPr="001B5FE7">
        <w:t xml:space="preserve">ssues, </w:t>
      </w:r>
      <w:r w:rsidR="00F63C0B">
        <w:t>r</w:t>
      </w:r>
      <w:r w:rsidRPr="001B5FE7">
        <w:t xml:space="preserve">isks, </w:t>
      </w:r>
      <w:r w:rsidR="00F63C0B">
        <w:t>n</w:t>
      </w:r>
      <w:r w:rsidRPr="001B5FE7">
        <w:t>otes) around what is going on</w:t>
      </w:r>
    </w:p>
    <w:p w14:paraId="4AC07D74" w14:textId="0A64BD27" w:rsidR="00E33EC5" w:rsidRDefault="00E33EC5" w:rsidP="001B5FE7">
      <w:pPr>
        <w:pStyle w:val="UnorderedList2"/>
      </w:pPr>
      <w:r w:rsidRPr="001B5FE7">
        <w:t>High level</w:t>
      </w:r>
      <w:r>
        <w:t xml:space="preserve"> to </w:t>
      </w:r>
      <w:r w:rsidR="00F63C0B">
        <w:t>l</w:t>
      </w:r>
      <w:r>
        <w:t xml:space="preserve">ow </w:t>
      </w:r>
      <w:r w:rsidR="00F63C0B">
        <w:t>l</w:t>
      </w:r>
      <w:r>
        <w:t xml:space="preserve">evel </w:t>
      </w:r>
      <w:r w:rsidR="00F63C0B">
        <w:t>d</w:t>
      </w:r>
      <w:r>
        <w:t xml:space="preserve">rill down </w:t>
      </w:r>
      <w:r w:rsidR="00F63C0B">
        <w:t>r</w:t>
      </w:r>
      <w:r>
        <w:t>eporting (views)</w:t>
      </w:r>
    </w:p>
    <w:p w14:paraId="4AC07D75" w14:textId="581DD9BD" w:rsidR="00E33EC5" w:rsidRDefault="00E33EC5" w:rsidP="001B5FE7">
      <w:pPr>
        <w:pStyle w:val="UnorderedList1"/>
      </w:pPr>
      <w:r>
        <w:t xml:space="preserve">New </w:t>
      </w:r>
      <w:r w:rsidR="00F63C0B">
        <w:t>w</w:t>
      </w:r>
      <w:r>
        <w:t xml:space="preserve">ork </w:t>
      </w:r>
      <w:r w:rsidR="00F63C0B">
        <w:t>p</w:t>
      </w:r>
      <w:r>
        <w:t xml:space="preserve">ortfolio </w:t>
      </w:r>
      <w:r w:rsidR="00F63C0B">
        <w:t>m</w:t>
      </w:r>
      <w:r>
        <w:t>anagement (</w:t>
      </w:r>
      <w:r w:rsidR="00F63C0B">
        <w:t>i</w:t>
      </w:r>
      <w:r>
        <w:t xml:space="preserve">ntake </w:t>
      </w:r>
      <w:r w:rsidR="00F63C0B">
        <w:t>s</w:t>
      </w:r>
      <w:r>
        <w:t xml:space="preserve">election and </w:t>
      </w:r>
      <w:r w:rsidR="00F63C0B">
        <w:t>p</w:t>
      </w:r>
      <w:r>
        <w:t xml:space="preserve">rioritization </w:t>
      </w:r>
      <w:r w:rsidR="00F63C0B">
        <w:t>p</w:t>
      </w:r>
      <w:r>
        <w:t>rocess)</w:t>
      </w:r>
    </w:p>
    <w:p w14:paraId="4AC07D76" w14:textId="7C9BC212" w:rsidR="00E33EC5" w:rsidRPr="001B5FE7" w:rsidRDefault="00E33EC5" w:rsidP="001B5FE7">
      <w:pPr>
        <w:pStyle w:val="UnorderedList2"/>
      </w:pPr>
      <w:r>
        <w:t xml:space="preserve">How </w:t>
      </w:r>
      <w:r w:rsidR="00F63C0B">
        <w:t>p</w:t>
      </w:r>
      <w:r>
        <w:t>roject</w:t>
      </w:r>
      <w:r w:rsidR="00F63C0B">
        <w:t>s</w:t>
      </w:r>
      <w:r>
        <w:t xml:space="preserve"> </w:t>
      </w:r>
      <w:r w:rsidR="00F63C0B">
        <w:t>r</w:t>
      </w:r>
      <w:r>
        <w:t xml:space="preserve">ank </w:t>
      </w:r>
      <w:r w:rsidR="00F63C0B">
        <w:t>a</w:t>
      </w:r>
      <w:r w:rsidRPr="001B5FE7">
        <w:t xml:space="preserve">gainst </w:t>
      </w:r>
      <w:r w:rsidR="00F63C0B">
        <w:t>s</w:t>
      </w:r>
      <w:r w:rsidRPr="001B5FE7">
        <w:t xml:space="preserve">trategic </w:t>
      </w:r>
      <w:r w:rsidR="00F63C0B">
        <w:t>b</w:t>
      </w:r>
      <w:r w:rsidRPr="001B5FE7">
        <w:t xml:space="preserve">usiness </w:t>
      </w:r>
      <w:r w:rsidR="00F63C0B">
        <w:t>d</w:t>
      </w:r>
      <w:r w:rsidRPr="001B5FE7">
        <w:t>rivers (</w:t>
      </w:r>
      <w:r w:rsidR="00F63C0B">
        <w:t>at the o</w:t>
      </w:r>
      <w:r w:rsidRPr="001B5FE7">
        <w:t>rganization or department level)</w:t>
      </w:r>
    </w:p>
    <w:p w14:paraId="4AC07D77" w14:textId="56192ED7" w:rsidR="00E33EC5" w:rsidRPr="001B5FE7" w:rsidRDefault="00E33EC5" w:rsidP="001B5FE7">
      <w:pPr>
        <w:pStyle w:val="UnorderedList2"/>
      </w:pPr>
      <w:r w:rsidRPr="001B5FE7">
        <w:t xml:space="preserve">Rating and </w:t>
      </w:r>
      <w:r w:rsidR="00F63C0B">
        <w:t>r</w:t>
      </w:r>
      <w:r w:rsidRPr="001B5FE7">
        <w:t xml:space="preserve">anking of </w:t>
      </w:r>
      <w:r w:rsidR="00F63C0B">
        <w:t>p</w:t>
      </w:r>
      <w:r w:rsidRPr="001B5FE7">
        <w:t>roject, costs, resources by customized or existing business drivers</w:t>
      </w:r>
    </w:p>
    <w:p w14:paraId="4AC07D78" w14:textId="77777777" w:rsidR="00E33EC5" w:rsidRDefault="00E33EC5" w:rsidP="001B5FE7">
      <w:pPr>
        <w:pStyle w:val="UnorderedList2"/>
      </w:pPr>
      <w:r w:rsidRPr="001B5FE7">
        <w:t>Review of existing</w:t>
      </w:r>
      <w:r>
        <w:t xml:space="preserve"> project capability by financial budget or by resource availability</w:t>
      </w:r>
    </w:p>
    <w:p w14:paraId="4AC07D7B" w14:textId="2D0397BF" w:rsidR="00E33EC5" w:rsidRPr="00E33EC5" w:rsidRDefault="00E33EC5" w:rsidP="00E33EC5">
      <w:pPr>
        <w:pStyle w:val="Heading2"/>
      </w:pPr>
      <w:r w:rsidRPr="00E33EC5">
        <w:t>Key Requirements Mapping and Imp</w:t>
      </w:r>
      <w:r w:rsidR="00B43D10">
        <w:t>lementation Best Practice Steps</w:t>
      </w:r>
    </w:p>
    <w:p w14:paraId="4AC07D7D" w14:textId="322CAE69" w:rsidR="00E33EC5" w:rsidRDefault="00E33EC5" w:rsidP="00E33EC5">
      <w:r>
        <w:t xml:space="preserve">When starting a Project Server </w:t>
      </w:r>
      <w:r w:rsidR="00B71747">
        <w:t>i</w:t>
      </w:r>
      <w:r>
        <w:t xml:space="preserve">mplementation, these are the key topics that discussion should focus on. Many of these build and are completely </w:t>
      </w:r>
      <w:r>
        <w:lastRenderedPageBreak/>
        <w:t>integrated, so that you can stay at a high level or drill into more granular approaches depending on the business or stakeholder needs.</w:t>
      </w:r>
    </w:p>
    <w:p w14:paraId="4AC07D7F" w14:textId="3F1C9E58" w:rsidR="00E33EC5" w:rsidRDefault="00E33EC5" w:rsidP="00E33EC5">
      <w:r>
        <w:t xml:space="preserve">We typically engage key stakeholders in a requirements mapping session </w:t>
      </w:r>
      <w:r w:rsidR="00313154">
        <w:t xml:space="preserve">at </w:t>
      </w:r>
      <w:proofErr w:type="spellStart"/>
      <w:r w:rsidR="00313154">
        <w:t>Advisicon</w:t>
      </w:r>
      <w:proofErr w:type="spellEnd"/>
      <w:r w:rsidR="00313154">
        <w:t xml:space="preserve"> </w:t>
      </w:r>
      <w:r>
        <w:t xml:space="preserve">to detail out the fastest steps and key topics that will be needed to establish quick Return on Investment (ROI) for stakeholders.  </w:t>
      </w:r>
    </w:p>
    <w:p w14:paraId="4AC07D80" w14:textId="77777777" w:rsidR="00E33EC5" w:rsidRDefault="00E33EC5" w:rsidP="00E33EC5">
      <w:r>
        <w:t>Those stakeholders could be:</w:t>
      </w:r>
    </w:p>
    <w:p w14:paraId="4AC07D81" w14:textId="6243C200" w:rsidR="00E33EC5" w:rsidRPr="0055613B" w:rsidRDefault="00E33EC5" w:rsidP="0055613B">
      <w:pPr>
        <w:pStyle w:val="UnorderedList1"/>
      </w:pPr>
      <w:r>
        <w:t xml:space="preserve">Senior </w:t>
      </w:r>
      <w:r w:rsidRPr="0055613B">
        <w:t xml:space="preserve">or </w:t>
      </w:r>
      <w:r w:rsidR="0055613B">
        <w:t>e</w:t>
      </w:r>
      <w:r w:rsidRPr="0055613B">
        <w:t xml:space="preserve">xecutive </w:t>
      </w:r>
      <w:r w:rsidR="0055613B">
        <w:t>m</w:t>
      </w:r>
      <w:r w:rsidRPr="0055613B">
        <w:t>anagement</w:t>
      </w:r>
    </w:p>
    <w:p w14:paraId="4AC07D82" w14:textId="5C765470" w:rsidR="00E33EC5" w:rsidRPr="0055613B" w:rsidRDefault="00E33EC5" w:rsidP="0055613B">
      <w:pPr>
        <w:pStyle w:val="UnorderedList1"/>
      </w:pPr>
      <w:r w:rsidRPr="0055613B">
        <w:t xml:space="preserve">Project </w:t>
      </w:r>
      <w:r w:rsidR="0055613B">
        <w:t>m</w:t>
      </w:r>
      <w:r w:rsidRPr="0055613B">
        <w:t>anagers</w:t>
      </w:r>
    </w:p>
    <w:p w14:paraId="4AC07D83" w14:textId="7D3E6ACE" w:rsidR="00E33EC5" w:rsidRPr="0055613B" w:rsidRDefault="00E33EC5" w:rsidP="0055613B">
      <w:pPr>
        <w:pStyle w:val="UnorderedList1"/>
      </w:pPr>
      <w:r w:rsidRPr="0055613B">
        <w:t xml:space="preserve">Resource or </w:t>
      </w:r>
      <w:r w:rsidR="0055613B">
        <w:t>f</w:t>
      </w:r>
      <w:r w:rsidRPr="0055613B">
        <w:t xml:space="preserve">unctional </w:t>
      </w:r>
      <w:r w:rsidR="0055613B">
        <w:t>m</w:t>
      </w:r>
      <w:r w:rsidRPr="0055613B">
        <w:t>anagers</w:t>
      </w:r>
    </w:p>
    <w:p w14:paraId="4AC07D84" w14:textId="12D8E9A1" w:rsidR="00E33EC5" w:rsidRPr="0055613B" w:rsidRDefault="00E33EC5" w:rsidP="0055613B">
      <w:pPr>
        <w:pStyle w:val="UnorderedList1"/>
      </w:pPr>
      <w:r w:rsidRPr="0055613B">
        <w:t xml:space="preserve">Business </w:t>
      </w:r>
      <w:r w:rsidR="0055613B">
        <w:t>d</w:t>
      </w:r>
      <w:r w:rsidRPr="0055613B">
        <w:t xml:space="preserve">ecisions </w:t>
      </w:r>
      <w:r w:rsidR="0055613B">
        <w:t>m</w:t>
      </w:r>
      <w:r w:rsidRPr="0055613B">
        <w:t>akers (</w:t>
      </w:r>
      <w:r w:rsidR="0055613B">
        <w:t>like p</w:t>
      </w:r>
      <w:r w:rsidRPr="0055613B">
        <w:t xml:space="preserve">ortfolio </w:t>
      </w:r>
      <w:r w:rsidR="0055613B">
        <w:t>m</w:t>
      </w:r>
      <w:r w:rsidRPr="0055613B">
        <w:t>anagers)</w:t>
      </w:r>
    </w:p>
    <w:p w14:paraId="4AC07D85" w14:textId="26878E2C" w:rsidR="00E33EC5" w:rsidRPr="0055613B" w:rsidRDefault="00E33EC5" w:rsidP="0055613B">
      <w:pPr>
        <w:pStyle w:val="UnorderedList1"/>
      </w:pPr>
      <w:r w:rsidRPr="0055613B">
        <w:t xml:space="preserve">Team </w:t>
      </w:r>
      <w:r w:rsidR="0055613B">
        <w:t>m</w:t>
      </w:r>
      <w:r w:rsidRPr="0055613B">
        <w:t>embers (those who are doing the work)</w:t>
      </w:r>
    </w:p>
    <w:p w14:paraId="4AC07D86" w14:textId="5A4539CE" w:rsidR="00E33EC5" w:rsidRPr="0055613B" w:rsidRDefault="00E33EC5" w:rsidP="0055613B">
      <w:pPr>
        <w:pStyle w:val="UnorderedList1"/>
      </w:pPr>
      <w:r w:rsidRPr="0055613B">
        <w:t xml:space="preserve">Infrastructure and </w:t>
      </w:r>
      <w:r w:rsidR="0055613B">
        <w:t>e</w:t>
      </w:r>
      <w:r w:rsidRPr="0055613B">
        <w:t xml:space="preserve">nvironmental </w:t>
      </w:r>
      <w:r w:rsidR="0055613B">
        <w:t>s</w:t>
      </w:r>
      <w:r w:rsidRPr="0055613B">
        <w:t xml:space="preserve">upport and </w:t>
      </w:r>
      <w:r w:rsidR="0055613B">
        <w:t>a</w:t>
      </w:r>
      <w:r w:rsidRPr="0055613B">
        <w:t>dministrators</w:t>
      </w:r>
    </w:p>
    <w:p w14:paraId="4AC07D87" w14:textId="7D8A4C31" w:rsidR="00E33EC5" w:rsidRDefault="00E33EC5" w:rsidP="0055613B">
      <w:pPr>
        <w:pStyle w:val="UnorderedList1"/>
      </w:pPr>
      <w:r w:rsidRPr="0055613B">
        <w:t xml:space="preserve">External </w:t>
      </w:r>
      <w:r w:rsidR="0055613B">
        <w:t>g</w:t>
      </w:r>
      <w:r w:rsidRPr="0055613B">
        <w:t>roups</w:t>
      </w:r>
      <w:r>
        <w:t xml:space="preserve"> (outside of </w:t>
      </w:r>
      <w:r w:rsidR="0055613B">
        <w:t>the organization</w:t>
      </w:r>
      <w:r>
        <w:t>)</w:t>
      </w:r>
    </w:p>
    <w:p w14:paraId="4AC07D89" w14:textId="51B66C92" w:rsidR="00E33EC5" w:rsidRDefault="00E33EC5" w:rsidP="00E33EC5">
      <w:r>
        <w:t xml:space="preserve">Key </w:t>
      </w:r>
      <w:r w:rsidR="00BA2131">
        <w:t>f</w:t>
      </w:r>
      <w:r>
        <w:t xml:space="preserve">ocus </w:t>
      </w:r>
      <w:r w:rsidR="00BA2131">
        <w:t>a</w:t>
      </w:r>
      <w:r>
        <w:t xml:space="preserve">reas to </w:t>
      </w:r>
      <w:r w:rsidR="00BA2131">
        <w:t>a</w:t>
      </w:r>
      <w:r>
        <w:t xml:space="preserve">ddress for a </w:t>
      </w:r>
      <w:r w:rsidR="00BA2131">
        <w:t>b</w:t>
      </w:r>
      <w:r>
        <w:t xml:space="preserve">est </w:t>
      </w:r>
      <w:r w:rsidR="00BA2131">
        <w:t>p</w:t>
      </w:r>
      <w:r>
        <w:t xml:space="preserve">ractices </w:t>
      </w:r>
      <w:r w:rsidR="00BA2131">
        <w:t>i</w:t>
      </w:r>
      <w:r>
        <w:t>mplementation of Project Server</w:t>
      </w:r>
      <w:r w:rsidR="00BA2131">
        <w:t>:</w:t>
      </w:r>
    </w:p>
    <w:p w14:paraId="4AC07D8A" w14:textId="4B1DD4DF" w:rsidR="00E33EC5" w:rsidRDefault="00E33EC5" w:rsidP="00BA2131">
      <w:pPr>
        <w:pStyle w:val="OrderedList1"/>
      </w:pPr>
      <w:r>
        <w:t xml:space="preserve">Identify </w:t>
      </w:r>
      <w:r w:rsidR="00BA2131">
        <w:t>h</w:t>
      </w:r>
      <w:r>
        <w:t xml:space="preserve">ow </w:t>
      </w:r>
      <w:r w:rsidR="00BA2131">
        <w:t>m</w:t>
      </w:r>
      <w:r>
        <w:t xml:space="preserve">any </w:t>
      </w:r>
      <w:r w:rsidR="00BA2131">
        <w:t>d</w:t>
      </w:r>
      <w:r>
        <w:t xml:space="preserve">ifferent </w:t>
      </w:r>
      <w:r w:rsidR="00BA2131">
        <w:t>d</w:t>
      </w:r>
      <w:r>
        <w:t xml:space="preserve">epartments or </w:t>
      </w:r>
      <w:r w:rsidR="00BA2131">
        <w:t>u</w:t>
      </w:r>
      <w:r>
        <w:t xml:space="preserve">nique </w:t>
      </w:r>
      <w:r w:rsidR="00BA2131">
        <w:t>g</w:t>
      </w:r>
      <w:r>
        <w:t xml:space="preserve">roups will </w:t>
      </w:r>
      <w:r w:rsidR="00BA2131">
        <w:t>n</w:t>
      </w:r>
      <w:r>
        <w:t xml:space="preserve">eed the </w:t>
      </w:r>
      <w:r w:rsidR="00BA2131">
        <w:t>s</w:t>
      </w:r>
      <w:r>
        <w:t>olution:</w:t>
      </w:r>
    </w:p>
    <w:p w14:paraId="4AC07D8B" w14:textId="53E91164" w:rsidR="00E33EC5" w:rsidRPr="00DF319B" w:rsidRDefault="00E33EC5" w:rsidP="00BA2131">
      <w:pPr>
        <w:pStyle w:val="OrderedList2"/>
      </w:pPr>
      <w:r>
        <w:t xml:space="preserve">What </w:t>
      </w:r>
      <w:r w:rsidR="00BA2131">
        <w:t>g</w:t>
      </w:r>
      <w:r>
        <w:t xml:space="preserve">roups may want </w:t>
      </w:r>
      <w:r w:rsidR="00BA2131">
        <w:t xml:space="preserve">in </w:t>
      </w:r>
      <w:r>
        <w:t xml:space="preserve">their own views, fields, </w:t>
      </w:r>
      <w:r w:rsidR="00BA2131">
        <w:t>r</w:t>
      </w:r>
      <w:r>
        <w:t xml:space="preserve">eports, </w:t>
      </w:r>
      <w:r w:rsidR="00BA2131">
        <w:t>d</w:t>
      </w:r>
      <w:r>
        <w:t>ashboards and SharePoint Workspaces</w:t>
      </w:r>
      <w:r w:rsidR="00BA2131">
        <w:t>.</w:t>
      </w:r>
    </w:p>
    <w:p w14:paraId="4AC07D8C" w14:textId="5CD2F4A1" w:rsidR="00E33EC5" w:rsidRPr="00DF319B" w:rsidRDefault="00E33EC5" w:rsidP="00BA2131">
      <w:pPr>
        <w:pStyle w:val="OrderedList2"/>
      </w:pPr>
      <w:r>
        <w:t>How many of these groups will have overlapping needs</w:t>
      </w:r>
      <w:r w:rsidR="00BA2131">
        <w:t>.</w:t>
      </w:r>
    </w:p>
    <w:p w14:paraId="4AC07D8D" w14:textId="21A86738" w:rsidR="00E33EC5" w:rsidRDefault="00E33EC5" w:rsidP="00BA2131">
      <w:pPr>
        <w:pStyle w:val="OrderedList1"/>
      </w:pPr>
      <w:r>
        <w:t xml:space="preserve">Identify what </w:t>
      </w:r>
      <w:r w:rsidR="00BA2131">
        <w:t>r</w:t>
      </w:r>
      <w:r>
        <w:t xml:space="preserve">oles </w:t>
      </w:r>
      <w:r w:rsidR="00BA2131">
        <w:t>– s</w:t>
      </w:r>
      <w:r>
        <w:t xml:space="preserve">takeholders and </w:t>
      </w:r>
      <w:r w:rsidR="00BA2131">
        <w:t>s</w:t>
      </w:r>
      <w:r>
        <w:t xml:space="preserve">takeholder </w:t>
      </w:r>
      <w:r w:rsidR="00BA2131">
        <w:t>c</w:t>
      </w:r>
      <w:r>
        <w:t xml:space="preserve">lasses (Functional Groups) </w:t>
      </w:r>
      <w:r w:rsidR="00BA2131">
        <w:t xml:space="preserve">– </w:t>
      </w:r>
      <w:r>
        <w:t>there are:</w:t>
      </w:r>
    </w:p>
    <w:p w14:paraId="4AC07D8E" w14:textId="75ABCD63" w:rsidR="00E33EC5" w:rsidRPr="00DF319B" w:rsidRDefault="00E33EC5" w:rsidP="00BA2131">
      <w:pPr>
        <w:pStyle w:val="OrderedList2"/>
        <w:numPr>
          <w:ilvl w:val="0"/>
          <w:numId w:val="49"/>
        </w:numPr>
      </w:pPr>
      <w:r>
        <w:t>Within groups there are typically roles (</w:t>
      </w:r>
      <w:r w:rsidR="00BA2131">
        <w:t>p</w:t>
      </w:r>
      <w:r>
        <w:t xml:space="preserve">ower </w:t>
      </w:r>
      <w:r w:rsidR="00BA2131">
        <w:t>u</w:t>
      </w:r>
      <w:r>
        <w:t xml:space="preserve">sers, </w:t>
      </w:r>
      <w:r w:rsidR="00BA2131">
        <w:t>a</w:t>
      </w:r>
      <w:r>
        <w:t xml:space="preserve">dministrators, </w:t>
      </w:r>
      <w:r w:rsidR="00BA2131">
        <w:t>e</w:t>
      </w:r>
      <w:r>
        <w:t xml:space="preserve">nd </w:t>
      </w:r>
      <w:r w:rsidR="00BA2131">
        <w:t>u</w:t>
      </w:r>
      <w:r>
        <w:t xml:space="preserve">sers, </w:t>
      </w:r>
      <w:r w:rsidR="00BA2131">
        <w:t xml:space="preserve">the </w:t>
      </w:r>
      <w:r>
        <w:t xml:space="preserve">PM’s </w:t>
      </w:r>
      <w:r w:rsidR="00BA2131">
        <w:t>r</w:t>
      </w:r>
      <w:r>
        <w:t xml:space="preserve">esource or </w:t>
      </w:r>
      <w:r w:rsidR="00BA2131">
        <w:t>f</w:t>
      </w:r>
      <w:r>
        <w:t xml:space="preserve">unctional </w:t>
      </w:r>
      <w:r w:rsidR="00BA2131">
        <w:t>m</w:t>
      </w:r>
      <w:r>
        <w:t xml:space="preserve">anagers, </w:t>
      </w:r>
      <w:r w:rsidR="00BA2131">
        <w:t>e</w:t>
      </w:r>
      <w:r>
        <w:t>xecutives</w:t>
      </w:r>
      <w:r w:rsidR="00BA2131">
        <w:t>.</w:t>
      </w:r>
    </w:p>
    <w:p w14:paraId="4AC07D8F" w14:textId="77777777" w:rsidR="00E33EC5" w:rsidRPr="00DF319B" w:rsidRDefault="00E33EC5" w:rsidP="00BA2131">
      <w:pPr>
        <w:pStyle w:val="OrderedList2"/>
      </w:pPr>
      <w:r>
        <w:t>Identifying roles will help you setup security, permissions, templates, etc. for faster care, feeding and management of Project Server.</w:t>
      </w:r>
    </w:p>
    <w:p w14:paraId="4AC07D90" w14:textId="37A8888A" w:rsidR="00E33EC5" w:rsidRPr="00900896" w:rsidRDefault="00E33EC5" w:rsidP="00BA2131">
      <w:pPr>
        <w:pStyle w:val="OrderedList1"/>
      </w:pPr>
      <w:r w:rsidRPr="00900896">
        <w:t xml:space="preserve">How </w:t>
      </w:r>
      <w:r w:rsidR="00BA2131">
        <w:t>m</w:t>
      </w:r>
      <w:r w:rsidRPr="00900896">
        <w:t xml:space="preserve">uch </w:t>
      </w:r>
      <w:r w:rsidR="00BA2131">
        <w:t>i</w:t>
      </w:r>
      <w:r w:rsidRPr="00900896">
        <w:t xml:space="preserve">ntegration do we need Project Server to have with </w:t>
      </w:r>
      <w:r w:rsidR="00BA2131">
        <w:t>o</w:t>
      </w:r>
      <w:r w:rsidRPr="00900896">
        <w:t xml:space="preserve">ther </w:t>
      </w:r>
      <w:r w:rsidR="00BA2131">
        <w:t>e</w:t>
      </w:r>
      <w:r w:rsidRPr="00900896">
        <w:t xml:space="preserve">xternal </w:t>
      </w:r>
      <w:r w:rsidR="00BA2131">
        <w:t>s</w:t>
      </w:r>
      <w:r w:rsidRPr="00900896">
        <w:t>ystems</w:t>
      </w:r>
      <w:r w:rsidR="00BA2131">
        <w:t>?</w:t>
      </w:r>
    </w:p>
    <w:p w14:paraId="4AC07D91" w14:textId="77777777" w:rsidR="00E33EC5" w:rsidRDefault="00E33EC5" w:rsidP="00BA2131">
      <w:pPr>
        <w:pStyle w:val="OrderedList2"/>
        <w:numPr>
          <w:ilvl w:val="0"/>
          <w:numId w:val="50"/>
        </w:numPr>
      </w:pPr>
      <w:r>
        <w:t>ERP</w:t>
      </w:r>
    </w:p>
    <w:p w14:paraId="4AC07D92" w14:textId="578AE6E8" w:rsidR="00E33EC5" w:rsidRDefault="00E33EC5" w:rsidP="00BA2131">
      <w:pPr>
        <w:pStyle w:val="OrderedList2"/>
      </w:pPr>
      <w:r>
        <w:t xml:space="preserve">Other </w:t>
      </w:r>
      <w:r w:rsidR="00BA2131">
        <w:t>d</w:t>
      </w:r>
      <w:r>
        <w:t>atabases</w:t>
      </w:r>
    </w:p>
    <w:p w14:paraId="4AC07D93" w14:textId="06C924C8" w:rsidR="00E33EC5" w:rsidRDefault="00E33EC5" w:rsidP="00BA2131">
      <w:pPr>
        <w:pStyle w:val="OrderedList2"/>
      </w:pPr>
      <w:r>
        <w:t>B</w:t>
      </w:r>
      <w:r w:rsidR="00BA2131">
        <w:t xml:space="preserve">usiness </w:t>
      </w:r>
      <w:r>
        <w:t>I</w:t>
      </w:r>
      <w:r w:rsidR="00BA2131">
        <w:t>ntelligence</w:t>
      </w:r>
      <w:r>
        <w:t xml:space="preserve"> </w:t>
      </w:r>
      <w:r w:rsidR="00BA2131">
        <w:t>r</w:t>
      </w:r>
      <w:r>
        <w:t>eporting</w:t>
      </w:r>
    </w:p>
    <w:p w14:paraId="4AC07D94" w14:textId="7E878AED" w:rsidR="00E33EC5" w:rsidRDefault="00E33EC5" w:rsidP="00BA2131">
      <w:pPr>
        <w:pStyle w:val="OrderedList2"/>
      </w:pPr>
      <w:r>
        <w:lastRenderedPageBreak/>
        <w:t xml:space="preserve">Data </w:t>
      </w:r>
      <w:r w:rsidR="00BA2131">
        <w:t>w</w:t>
      </w:r>
      <w:r>
        <w:t>arehous</w:t>
      </w:r>
      <w:r w:rsidR="00BA2131">
        <w:t>ing</w:t>
      </w:r>
    </w:p>
    <w:p w14:paraId="4AC07D95" w14:textId="77777777" w:rsidR="00E33EC5" w:rsidRDefault="00E33EC5" w:rsidP="00BA2131">
      <w:pPr>
        <w:pStyle w:val="OrderedList2"/>
      </w:pPr>
      <w:r>
        <w:t>SharePoint</w:t>
      </w:r>
    </w:p>
    <w:p w14:paraId="4AC07D96" w14:textId="3D0DB23B" w:rsidR="00E33EC5" w:rsidRPr="00900896" w:rsidRDefault="00E33EC5" w:rsidP="00BA2131">
      <w:pPr>
        <w:pStyle w:val="OrderedList1"/>
      </w:pPr>
      <w:r w:rsidRPr="00900896">
        <w:t xml:space="preserve">Demand </w:t>
      </w:r>
      <w:r w:rsidR="00BA2131">
        <w:t>m</w:t>
      </w:r>
      <w:r w:rsidRPr="00900896">
        <w:t xml:space="preserve">anagement </w:t>
      </w:r>
      <w:r w:rsidR="00BA2131">
        <w:t>p</w:t>
      </w:r>
      <w:r w:rsidRPr="00900896">
        <w:t xml:space="preserve">lanning </w:t>
      </w:r>
      <w:r w:rsidR="00BA2131">
        <w:t>and</w:t>
      </w:r>
      <w:r w:rsidRPr="00900896">
        <w:t xml:space="preserve"> </w:t>
      </w:r>
      <w:r w:rsidR="00BA2131">
        <w:t>f</w:t>
      </w:r>
      <w:r w:rsidRPr="00900896">
        <w:t>orecasting</w:t>
      </w:r>
      <w:r>
        <w:t>:</w:t>
      </w:r>
    </w:p>
    <w:p w14:paraId="4AC07D97" w14:textId="65EFB7F8" w:rsidR="00E33EC5" w:rsidRDefault="00E33EC5" w:rsidP="00BA2131">
      <w:pPr>
        <w:pStyle w:val="OrderedList2"/>
        <w:numPr>
          <w:ilvl w:val="0"/>
          <w:numId w:val="51"/>
        </w:numPr>
      </w:pPr>
      <w:r>
        <w:t>Does our organization need to have detailed tasks for managing the daily/weekly work</w:t>
      </w:r>
      <w:r w:rsidR="00BA2131">
        <w:t>?</w:t>
      </w:r>
    </w:p>
    <w:p w14:paraId="4AC07D98" w14:textId="517B5221" w:rsidR="00E33EC5" w:rsidRDefault="00BA2131" w:rsidP="00BA2131">
      <w:pPr>
        <w:pStyle w:val="OrderedList2"/>
      </w:pPr>
      <w:r>
        <w:t>Are</w:t>
      </w:r>
      <w:r w:rsidR="00E33EC5">
        <w:t xml:space="preserve"> there Project Template Types (what kind of work is standard) that can be leveraged and automated</w:t>
      </w:r>
      <w:r>
        <w:t>?</w:t>
      </w:r>
    </w:p>
    <w:p w14:paraId="4AC07D99" w14:textId="4BBD6E2C" w:rsidR="00E33EC5" w:rsidRDefault="00E33EC5" w:rsidP="00BA2131">
      <w:pPr>
        <w:pStyle w:val="OrderedList2"/>
      </w:pPr>
      <w:r>
        <w:t xml:space="preserve">Does the organization have an </w:t>
      </w:r>
      <w:r w:rsidR="00BA2131">
        <w:t>i</w:t>
      </w:r>
      <w:r>
        <w:t>n-</w:t>
      </w:r>
      <w:r w:rsidR="00BA2131">
        <w:t>t</w:t>
      </w:r>
      <w:r>
        <w:t>ake process for mapping and planning incoming work</w:t>
      </w:r>
      <w:r w:rsidR="00BA2131">
        <w:t>?</w:t>
      </w:r>
    </w:p>
    <w:p w14:paraId="4AC07D9A" w14:textId="24F33BAC" w:rsidR="00E33EC5" w:rsidRPr="00900896" w:rsidRDefault="00E33EC5" w:rsidP="00BA2131">
      <w:pPr>
        <w:pStyle w:val="OrderedList1"/>
      </w:pPr>
      <w:r w:rsidRPr="00900896">
        <w:t xml:space="preserve">Resource </w:t>
      </w:r>
      <w:r w:rsidR="00BA2131">
        <w:t>c</w:t>
      </w:r>
      <w:r w:rsidRPr="00900896">
        <w:t xml:space="preserve">apacity </w:t>
      </w:r>
      <w:r w:rsidR="00BA2131">
        <w:t>and</w:t>
      </w:r>
      <w:r w:rsidRPr="00900896">
        <w:t xml:space="preserve"> </w:t>
      </w:r>
      <w:r w:rsidR="00BA2131">
        <w:t>c</w:t>
      </w:r>
      <w:r w:rsidRPr="00900896">
        <w:t xml:space="preserve">apability </w:t>
      </w:r>
      <w:r w:rsidR="00BA2131">
        <w:t>p</w:t>
      </w:r>
      <w:r w:rsidRPr="00900896">
        <w:t>lanning</w:t>
      </w:r>
      <w:r>
        <w:t>:</w:t>
      </w:r>
    </w:p>
    <w:p w14:paraId="4AC07D9B" w14:textId="5541F527" w:rsidR="00E33EC5" w:rsidRDefault="00E33EC5" w:rsidP="00BA2131">
      <w:pPr>
        <w:pStyle w:val="OrderedList2"/>
        <w:numPr>
          <w:ilvl w:val="0"/>
          <w:numId w:val="52"/>
        </w:numPr>
      </w:pPr>
      <w:r>
        <w:t xml:space="preserve">Identify the </w:t>
      </w:r>
      <w:r w:rsidR="00BA2131">
        <w:t>s</w:t>
      </w:r>
      <w:r>
        <w:t xml:space="preserve">killsets, and </w:t>
      </w:r>
      <w:r w:rsidR="00BA2131">
        <w:t>r</w:t>
      </w:r>
      <w:r>
        <w:t xml:space="preserve">oles that </w:t>
      </w:r>
      <w:r w:rsidR="00BA2131">
        <w:t>a</w:t>
      </w:r>
      <w:r>
        <w:t xml:space="preserve">pply to </w:t>
      </w:r>
      <w:r w:rsidR="00BA2131">
        <w:t>e</w:t>
      </w:r>
      <w:r>
        <w:t xml:space="preserve">nd </w:t>
      </w:r>
      <w:r w:rsidR="00BA2131">
        <w:t>u</w:t>
      </w:r>
      <w:r>
        <w:t>sers</w:t>
      </w:r>
      <w:r w:rsidR="00BA2131">
        <w:t>.</w:t>
      </w:r>
    </w:p>
    <w:p w14:paraId="4AC07D9C" w14:textId="16680296" w:rsidR="00E33EC5" w:rsidRDefault="00E33EC5" w:rsidP="00BA2131">
      <w:pPr>
        <w:pStyle w:val="OrderedList2"/>
      </w:pPr>
      <w:r>
        <w:t xml:space="preserve">Review </w:t>
      </w:r>
      <w:r w:rsidR="00BA2131">
        <w:t>c</w:t>
      </w:r>
      <w:r>
        <w:t xml:space="preserve">alendars and </w:t>
      </w:r>
      <w:r w:rsidR="00BA2131">
        <w:t>a</w:t>
      </w:r>
      <w:r>
        <w:t xml:space="preserve">vailability </w:t>
      </w:r>
      <w:r w:rsidR="00BA2131">
        <w:t>p</w:t>
      </w:r>
      <w:r>
        <w:t xml:space="preserve">lanning with max </w:t>
      </w:r>
      <w:r w:rsidR="00BA2131">
        <w:t>u</w:t>
      </w:r>
      <w:r>
        <w:t>nits</w:t>
      </w:r>
      <w:r w:rsidR="00BA2131">
        <w:t>.</w:t>
      </w:r>
    </w:p>
    <w:p w14:paraId="4AC07D9D" w14:textId="5FAA8C6B" w:rsidR="00E33EC5" w:rsidRDefault="00E33EC5" w:rsidP="00BA2131">
      <w:pPr>
        <w:pStyle w:val="OrderedList2"/>
      </w:pPr>
      <w:r>
        <w:t xml:space="preserve">Review </w:t>
      </w:r>
      <w:r w:rsidR="00BA2131">
        <w:t>o</w:t>
      </w:r>
      <w:r>
        <w:t xml:space="preserve">vertime and </w:t>
      </w:r>
      <w:r w:rsidR="00BA2131">
        <w:t>w</w:t>
      </w:r>
      <w:r>
        <w:t xml:space="preserve">ork </w:t>
      </w:r>
      <w:proofErr w:type="spellStart"/>
      <w:r w:rsidR="00BA2131">
        <w:t>o</w:t>
      </w:r>
      <w:r>
        <w:t>verallocation</w:t>
      </w:r>
      <w:proofErr w:type="spellEnd"/>
      <w:r>
        <w:t xml:space="preserve"> </w:t>
      </w:r>
      <w:r w:rsidR="00BA2131">
        <w:t>r</w:t>
      </w:r>
      <w:r>
        <w:t>eporting</w:t>
      </w:r>
      <w:r w:rsidR="00BA2131">
        <w:t>.</w:t>
      </w:r>
    </w:p>
    <w:p w14:paraId="4AC07D9E" w14:textId="0D7C1366" w:rsidR="00E33EC5" w:rsidRDefault="00E33EC5" w:rsidP="00BA2131">
      <w:pPr>
        <w:pStyle w:val="OrderedList2"/>
      </w:pPr>
      <w:r>
        <w:t xml:space="preserve">Establish all </w:t>
      </w:r>
      <w:r w:rsidR="00BA2131">
        <w:t>c</w:t>
      </w:r>
      <w:r>
        <w:t xml:space="preserve">ustom fields for sorting, filtering, </w:t>
      </w:r>
      <w:r w:rsidR="00BA2131">
        <w:t xml:space="preserve">and </w:t>
      </w:r>
      <w:r>
        <w:t>grouping</w:t>
      </w:r>
    </w:p>
    <w:p w14:paraId="4AC07D9F" w14:textId="77777777" w:rsidR="00E33EC5" w:rsidRDefault="00E33EC5" w:rsidP="00FA145B">
      <w:pPr>
        <w:pStyle w:val="OrderedList3"/>
      </w:pPr>
      <w:proofErr w:type="gramStart"/>
      <w:r>
        <w:t>i.e</w:t>
      </w:r>
      <w:proofErr w:type="gramEnd"/>
      <w:r>
        <w:t>. Department, RBS, Primary Role, etc.</w:t>
      </w:r>
    </w:p>
    <w:p w14:paraId="4AC07DA0" w14:textId="17B88F0F" w:rsidR="00E33EC5" w:rsidRPr="00900896" w:rsidRDefault="00E33EC5" w:rsidP="00BA2131">
      <w:pPr>
        <w:pStyle w:val="OrderedList1"/>
      </w:pPr>
      <w:r w:rsidRPr="00900896">
        <w:t xml:space="preserve">Cost </w:t>
      </w:r>
      <w:r w:rsidR="00BA2131">
        <w:t>p</w:t>
      </w:r>
      <w:r w:rsidRPr="00900896">
        <w:t xml:space="preserve">lanning </w:t>
      </w:r>
      <w:r w:rsidR="00BA2131">
        <w:t>and</w:t>
      </w:r>
      <w:r w:rsidRPr="00900896">
        <w:t xml:space="preserve"> </w:t>
      </w:r>
      <w:r w:rsidR="00BA2131">
        <w:t>f</w:t>
      </w:r>
      <w:r w:rsidRPr="00900896">
        <w:t>orecasting</w:t>
      </w:r>
      <w:r>
        <w:t>:</w:t>
      </w:r>
    </w:p>
    <w:p w14:paraId="4AC07DA1" w14:textId="34AC5E6B" w:rsidR="00E33EC5" w:rsidRDefault="00E33EC5" w:rsidP="00BA2131">
      <w:pPr>
        <w:pStyle w:val="OrderedList2"/>
        <w:numPr>
          <w:ilvl w:val="0"/>
          <w:numId w:val="53"/>
        </w:numPr>
      </w:pPr>
      <w:r>
        <w:t xml:space="preserve">Establish </w:t>
      </w:r>
      <w:r w:rsidR="00BA2131">
        <w:t>b</w:t>
      </w:r>
      <w:r>
        <w:t xml:space="preserve">ase </w:t>
      </w:r>
      <w:r w:rsidR="00BA2131">
        <w:t>r</w:t>
      </w:r>
      <w:r>
        <w:t xml:space="preserve">ate </w:t>
      </w:r>
      <w:r w:rsidR="00BA2131">
        <w:t>t</w:t>
      </w:r>
      <w:r>
        <w:t xml:space="preserve">able for </w:t>
      </w:r>
      <w:r w:rsidR="00BA2131">
        <w:t>r</w:t>
      </w:r>
      <w:r>
        <w:t xml:space="preserve">esources and </w:t>
      </w:r>
      <w:r w:rsidR="00BA2131">
        <w:t>l</w:t>
      </w:r>
      <w:r>
        <w:t xml:space="preserve">everage other </w:t>
      </w:r>
      <w:r w:rsidR="00BA2131">
        <w:t>c</w:t>
      </w:r>
      <w:r>
        <w:t xml:space="preserve">ost </w:t>
      </w:r>
      <w:r w:rsidR="00BA2131">
        <w:t>r</w:t>
      </w:r>
      <w:r>
        <w:t xml:space="preserve">ate </w:t>
      </w:r>
      <w:r w:rsidR="00BA2131">
        <w:t>t</w:t>
      </w:r>
      <w:r>
        <w:t xml:space="preserve">ables as </w:t>
      </w:r>
      <w:r w:rsidR="00BA2131">
        <w:t>n</w:t>
      </w:r>
      <w:r>
        <w:t>eeded</w:t>
      </w:r>
      <w:r w:rsidR="00BA2131">
        <w:t>.</w:t>
      </w:r>
    </w:p>
    <w:p w14:paraId="4AC07DA2" w14:textId="3DFBC493" w:rsidR="00E33EC5" w:rsidRDefault="00E33EC5" w:rsidP="00BA2131">
      <w:pPr>
        <w:pStyle w:val="OrderedList2"/>
      </w:pPr>
      <w:r>
        <w:t xml:space="preserve">Establish </w:t>
      </w:r>
      <w:r w:rsidR="00BA2131">
        <w:t>f</w:t>
      </w:r>
      <w:r>
        <w:t xml:space="preserve">iscal </w:t>
      </w:r>
      <w:r w:rsidR="00BA2131">
        <w:t>y</w:t>
      </w:r>
      <w:r>
        <w:t xml:space="preserve">ear </w:t>
      </w:r>
      <w:r w:rsidR="00BA2131">
        <w:t>p</w:t>
      </w:r>
      <w:r>
        <w:t xml:space="preserve">lanning for </w:t>
      </w:r>
      <w:r w:rsidR="00BA2131">
        <w:t>r</w:t>
      </w:r>
      <w:r>
        <w:t>eporting</w:t>
      </w:r>
      <w:r w:rsidR="00BA2131">
        <w:t>.</w:t>
      </w:r>
    </w:p>
    <w:p w14:paraId="4AC07DA3" w14:textId="594B776A" w:rsidR="00E33EC5" w:rsidRDefault="00E33EC5" w:rsidP="00BA2131">
      <w:pPr>
        <w:pStyle w:val="OrderedList2"/>
      </w:pPr>
      <w:r>
        <w:t xml:space="preserve">Create </w:t>
      </w:r>
      <w:r w:rsidR="00BA2131">
        <w:t>b</w:t>
      </w:r>
      <w:r>
        <w:t xml:space="preserve">ase </w:t>
      </w:r>
      <w:r w:rsidR="00BA2131">
        <w:t>c</w:t>
      </w:r>
      <w:r>
        <w:t xml:space="preserve">ost for </w:t>
      </w:r>
      <w:r w:rsidR="00BA2131">
        <w:t>g</w:t>
      </w:r>
      <w:r>
        <w:t xml:space="preserve">eneric </w:t>
      </w:r>
      <w:r w:rsidR="00BA2131">
        <w:t>r</w:t>
      </w:r>
      <w:r>
        <w:t xml:space="preserve">oles or </w:t>
      </w:r>
      <w:r w:rsidR="00BA2131">
        <w:t>b</w:t>
      </w:r>
      <w:r>
        <w:t xml:space="preserve">urdened </w:t>
      </w:r>
      <w:r w:rsidR="00BA2131">
        <w:t>r</w:t>
      </w:r>
      <w:r>
        <w:t xml:space="preserve">ate for </w:t>
      </w:r>
      <w:r w:rsidR="00BA2131">
        <w:t>p</w:t>
      </w:r>
      <w:r>
        <w:t>lanning</w:t>
      </w:r>
      <w:r w:rsidR="00BA2131">
        <w:t>.</w:t>
      </w:r>
    </w:p>
    <w:p w14:paraId="4AC07DA4" w14:textId="312D656B" w:rsidR="00E33EC5" w:rsidRDefault="00E33EC5" w:rsidP="00BA2131">
      <w:pPr>
        <w:pStyle w:val="OrderedList2"/>
      </w:pPr>
      <w:r>
        <w:t xml:space="preserve">Address </w:t>
      </w:r>
      <w:r w:rsidR="00111A63">
        <w:t>m</w:t>
      </w:r>
      <w:r>
        <w:t xml:space="preserve">aterials or </w:t>
      </w:r>
      <w:r w:rsidR="00111A63">
        <w:t>c</w:t>
      </w:r>
      <w:r>
        <w:t xml:space="preserve">ost </w:t>
      </w:r>
      <w:r w:rsidR="00111A63">
        <w:t>p</w:t>
      </w:r>
      <w:r>
        <w:t xml:space="preserve">lanning </w:t>
      </w:r>
      <w:r w:rsidR="00111A63">
        <w:t>r</w:t>
      </w:r>
      <w:r>
        <w:t>esources (</w:t>
      </w:r>
      <w:r w:rsidR="00111A63">
        <w:t>t</w:t>
      </w:r>
      <w:r>
        <w:t xml:space="preserve">ravel, </w:t>
      </w:r>
      <w:r w:rsidR="00111A63">
        <w:t>e</w:t>
      </w:r>
      <w:r>
        <w:t>quipment, etc.)</w:t>
      </w:r>
      <w:r w:rsidR="00111A63">
        <w:t>.</w:t>
      </w:r>
    </w:p>
    <w:p w14:paraId="4AC07DA5" w14:textId="796D1CAC" w:rsidR="00E33EC5" w:rsidRDefault="00E33EC5" w:rsidP="00BA2131">
      <w:pPr>
        <w:pStyle w:val="OrderedList2"/>
      </w:pPr>
      <w:r>
        <w:t xml:space="preserve">Review </w:t>
      </w:r>
      <w:r w:rsidR="00111A63">
        <w:t>t</w:t>
      </w:r>
      <w:r>
        <w:t xml:space="preserve">ask </w:t>
      </w:r>
      <w:r w:rsidR="00111A63">
        <w:t>c</w:t>
      </w:r>
      <w:r>
        <w:t xml:space="preserve">osts </w:t>
      </w:r>
      <w:r w:rsidR="00111A63">
        <w:t>f</w:t>
      </w:r>
      <w:r>
        <w:t xml:space="preserve">ields for </w:t>
      </w:r>
      <w:r w:rsidR="00111A63">
        <w:t>f</w:t>
      </w:r>
      <w:r>
        <w:t xml:space="preserve">ixed </w:t>
      </w:r>
      <w:r w:rsidR="00111A63">
        <w:t>c</w:t>
      </w:r>
      <w:r>
        <w:t>osts</w:t>
      </w:r>
      <w:r w:rsidR="00111A63">
        <w:t>.</w:t>
      </w:r>
      <w:r>
        <w:t xml:space="preserve"> </w:t>
      </w:r>
    </w:p>
    <w:p w14:paraId="4AC07DA6" w14:textId="28AE416D" w:rsidR="00E33EC5" w:rsidRPr="00900896" w:rsidRDefault="00E33EC5" w:rsidP="00BA2131">
      <w:pPr>
        <w:pStyle w:val="OrderedList1"/>
      </w:pPr>
      <w:r w:rsidRPr="00900896">
        <w:t xml:space="preserve">Business Intelligence </w:t>
      </w:r>
      <w:r w:rsidR="00111A63">
        <w:t>r</w:t>
      </w:r>
      <w:r w:rsidRPr="00900896">
        <w:t xml:space="preserve">eporting </w:t>
      </w:r>
      <w:r w:rsidR="00111A63">
        <w:t>and</w:t>
      </w:r>
      <w:r w:rsidRPr="00900896">
        <w:t xml:space="preserve"> </w:t>
      </w:r>
      <w:r w:rsidR="00111A63">
        <w:t>d</w:t>
      </w:r>
      <w:r w:rsidRPr="00900896">
        <w:t>ashboards</w:t>
      </w:r>
      <w:r>
        <w:t>:</w:t>
      </w:r>
    </w:p>
    <w:p w14:paraId="4AC07DA7" w14:textId="171ED137" w:rsidR="00E33EC5" w:rsidRDefault="00E33EC5" w:rsidP="00BA2131">
      <w:pPr>
        <w:pStyle w:val="OrderedList2"/>
        <w:numPr>
          <w:ilvl w:val="0"/>
          <w:numId w:val="54"/>
        </w:numPr>
      </w:pPr>
      <w:r>
        <w:t>Review what internal dashboards and views are covered and what customized views are needed</w:t>
      </w:r>
      <w:r w:rsidR="00111A63">
        <w:t>.</w:t>
      </w:r>
    </w:p>
    <w:p w14:paraId="4AC07DA8" w14:textId="4010B5A9" w:rsidR="00E33EC5" w:rsidRDefault="00111A63" w:rsidP="00BA2131">
      <w:pPr>
        <w:pStyle w:val="OrderedList2"/>
        <w:numPr>
          <w:ilvl w:val="0"/>
          <w:numId w:val="54"/>
        </w:numPr>
      </w:pPr>
      <w:r>
        <w:t xml:space="preserve">Is </w:t>
      </w:r>
      <w:r w:rsidR="00E33EC5">
        <w:t>there any integrated reporting needed for pulling in data from other systems</w:t>
      </w:r>
      <w:r>
        <w:t>?</w:t>
      </w:r>
    </w:p>
    <w:p w14:paraId="4AC07DA9" w14:textId="611DD03A" w:rsidR="00E33EC5" w:rsidRPr="00900896" w:rsidRDefault="00E33EC5" w:rsidP="00BA2131">
      <w:pPr>
        <w:pStyle w:val="OrderedList1"/>
      </w:pPr>
      <w:r w:rsidRPr="00900896">
        <w:t xml:space="preserve">New </w:t>
      </w:r>
      <w:r w:rsidR="00111A63">
        <w:t>w</w:t>
      </w:r>
      <w:r w:rsidRPr="00900896">
        <w:t xml:space="preserve">ork </w:t>
      </w:r>
      <w:r w:rsidR="00111A63">
        <w:t>p</w:t>
      </w:r>
      <w:r w:rsidRPr="00900896">
        <w:t xml:space="preserve">ortfolio </w:t>
      </w:r>
      <w:r w:rsidR="00111A63">
        <w:t>m</w:t>
      </w:r>
      <w:r w:rsidRPr="00900896">
        <w:t>anagement (</w:t>
      </w:r>
      <w:r w:rsidR="00111A63">
        <w:t>s</w:t>
      </w:r>
      <w:r w:rsidRPr="00900896">
        <w:t xml:space="preserve">electing the </w:t>
      </w:r>
      <w:r w:rsidR="00111A63">
        <w:t>r</w:t>
      </w:r>
      <w:r w:rsidRPr="00900896">
        <w:t xml:space="preserve">ight </w:t>
      </w:r>
      <w:r w:rsidR="00111A63">
        <w:t>p</w:t>
      </w:r>
      <w:r w:rsidRPr="00900896">
        <w:t>rojects)</w:t>
      </w:r>
      <w:r>
        <w:t>:</w:t>
      </w:r>
    </w:p>
    <w:p w14:paraId="4AC07DAA" w14:textId="3B48C5E3" w:rsidR="00E33EC5" w:rsidRDefault="00E33EC5" w:rsidP="00BA2131">
      <w:pPr>
        <w:pStyle w:val="OrderedList2"/>
        <w:numPr>
          <w:ilvl w:val="0"/>
          <w:numId w:val="55"/>
        </w:numPr>
      </w:pPr>
      <w:r>
        <w:t xml:space="preserve">Define the </w:t>
      </w:r>
      <w:r w:rsidR="00111A63">
        <w:t>k</w:t>
      </w:r>
      <w:r>
        <w:t xml:space="preserve">ey </w:t>
      </w:r>
      <w:r w:rsidR="00111A63">
        <w:t>b</w:t>
      </w:r>
      <w:r>
        <w:t xml:space="preserve">usiness </w:t>
      </w:r>
      <w:r w:rsidR="00111A63">
        <w:t>i</w:t>
      </w:r>
      <w:r>
        <w:t xml:space="preserve">ntake or </w:t>
      </w:r>
      <w:r w:rsidR="00111A63">
        <w:t>s</w:t>
      </w:r>
      <w:r>
        <w:t xml:space="preserve">election </w:t>
      </w:r>
      <w:r w:rsidR="00111A63">
        <w:t>p</w:t>
      </w:r>
      <w:r>
        <w:t>rocess that is being used now (Excel, SharePoint, other systems or tools)</w:t>
      </w:r>
      <w:r w:rsidR="00111A63">
        <w:t>.</w:t>
      </w:r>
    </w:p>
    <w:p w14:paraId="4AC07DAB" w14:textId="56642417" w:rsidR="00E33EC5" w:rsidRDefault="00E33EC5" w:rsidP="00BA2131">
      <w:pPr>
        <w:pStyle w:val="OrderedList2"/>
        <w:numPr>
          <w:ilvl w:val="0"/>
          <w:numId w:val="55"/>
        </w:numPr>
      </w:pPr>
      <w:r>
        <w:t xml:space="preserve">Identify </w:t>
      </w:r>
      <w:r w:rsidR="00111A63">
        <w:t>d</w:t>
      </w:r>
      <w:r>
        <w:t xml:space="preserve">ifferent </w:t>
      </w:r>
      <w:r w:rsidR="00111A63">
        <w:t>b</w:t>
      </w:r>
      <w:r>
        <w:t xml:space="preserve">usiness </w:t>
      </w:r>
      <w:r w:rsidR="00111A63">
        <w:t>d</w:t>
      </w:r>
      <w:r>
        <w:t xml:space="preserve">rivers to </w:t>
      </w:r>
      <w:r w:rsidR="00111A63">
        <w:t>r</w:t>
      </w:r>
      <w:r>
        <w:t>ank and age</w:t>
      </w:r>
      <w:r w:rsidR="00111A63">
        <w:t>.</w:t>
      </w:r>
    </w:p>
    <w:p w14:paraId="4AC07DAC" w14:textId="332F7A37" w:rsidR="00E33EC5" w:rsidRDefault="00E33EC5" w:rsidP="00BA2131">
      <w:pPr>
        <w:pStyle w:val="OrderedList2"/>
        <w:numPr>
          <w:ilvl w:val="0"/>
          <w:numId w:val="55"/>
        </w:numPr>
      </w:pPr>
      <w:r>
        <w:t xml:space="preserve">Rate, </w:t>
      </w:r>
      <w:r w:rsidR="00111A63">
        <w:t>r</w:t>
      </w:r>
      <w:r>
        <w:t xml:space="preserve">ank and </w:t>
      </w:r>
      <w:r w:rsidR="00111A63">
        <w:t>e</w:t>
      </w:r>
      <w:r>
        <w:t xml:space="preserve">stablish </w:t>
      </w:r>
      <w:r w:rsidR="00111A63">
        <w:t>m</w:t>
      </w:r>
      <w:r>
        <w:t xml:space="preserve">easurement </w:t>
      </w:r>
      <w:r w:rsidR="00111A63">
        <w:t>r</w:t>
      </w:r>
      <w:r>
        <w:t xml:space="preserve">anking </w:t>
      </w:r>
      <w:r w:rsidR="00111A63">
        <w:t>c</w:t>
      </w:r>
      <w:r>
        <w:t xml:space="preserve">riteria for </w:t>
      </w:r>
      <w:r w:rsidR="00111A63">
        <w:t>b</w:t>
      </w:r>
      <w:r>
        <w:t xml:space="preserve">usiness </w:t>
      </w:r>
      <w:r w:rsidR="00111A63">
        <w:t>d</w:t>
      </w:r>
      <w:r>
        <w:t>rivers</w:t>
      </w:r>
      <w:r w:rsidR="00111A63">
        <w:t>.</w:t>
      </w:r>
    </w:p>
    <w:p w14:paraId="4AC07DAD" w14:textId="2D602BAD" w:rsidR="00E33EC5" w:rsidRDefault="00E33EC5" w:rsidP="00BA2131">
      <w:pPr>
        <w:pStyle w:val="OrderedList2"/>
        <w:numPr>
          <w:ilvl w:val="0"/>
          <w:numId w:val="55"/>
        </w:numPr>
      </w:pPr>
      <w:r>
        <w:t xml:space="preserve">Establish </w:t>
      </w:r>
      <w:r w:rsidR="00111A63">
        <w:t>b</w:t>
      </w:r>
      <w:r>
        <w:t xml:space="preserve">udgetary </w:t>
      </w:r>
      <w:r w:rsidR="00111A63">
        <w:t>e</w:t>
      </w:r>
      <w:r>
        <w:t xml:space="preserve">stimates for </w:t>
      </w:r>
      <w:r w:rsidR="00111A63">
        <w:t>n</w:t>
      </w:r>
      <w:r>
        <w:t xml:space="preserve">ew </w:t>
      </w:r>
      <w:r w:rsidR="00111A63">
        <w:t>p</w:t>
      </w:r>
      <w:r>
        <w:t xml:space="preserve">roposed </w:t>
      </w:r>
      <w:r w:rsidR="00111A63">
        <w:t>p</w:t>
      </w:r>
      <w:r>
        <w:t>rojects</w:t>
      </w:r>
      <w:r w:rsidR="00111A63">
        <w:t>.</w:t>
      </w:r>
    </w:p>
    <w:p w14:paraId="4AC07DAE" w14:textId="6BC8864D" w:rsidR="00E33EC5" w:rsidRDefault="00E33EC5" w:rsidP="00BA2131">
      <w:pPr>
        <w:pStyle w:val="OrderedList2"/>
        <w:numPr>
          <w:ilvl w:val="0"/>
          <w:numId w:val="55"/>
        </w:numPr>
      </w:pPr>
      <w:r>
        <w:lastRenderedPageBreak/>
        <w:t xml:space="preserve">Create </w:t>
      </w:r>
      <w:r w:rsidR="00111A63">
        <w:t>r</w:t>
      </w:r>
      <w:r>
        <w:t xml:space="preserve">esource </w:t>
      </w:r>
      <w:r w:rsidR="00111A63">
        <w:t>p</w:t>
      </w:r>
      <w:r>
        <w:t>lans for high level estimates (so you don’t have to build lots of information when you are still in a selection process)</w:t>
      </w:r>
      <w:r w:rsidR="00111A63">
        <w:t>.</w:t>
      </w:r>
    </w:p>
    <w:p w14:paraId="4AC07DAF" w14:textId="7B037A8E" w:rsidR="00E33EC5" w:rsidRDefault="00111A63" w:rsidP="00BA2131">
      <w:pPr>
        <w:pStyle w:val="OrderedList2"/>
        <w:numPr>
          <w:ilvl w:val="0"/>
          <w:numId w:val="55"/>
        </w:numPr>
      </w:pPr>
      <w:r>
        <w:t xml:space="preserve">Discover </w:t>
      </w:r>
      <w:r w:rsidR="00E33EC5">
        <w:t xml:space="preserve">if any </w:t>
      </w:r>
      <w:r>
        <w:t>n</w:t>
      </w:r>
      <w:r w:rsidR="00E33EC5">
        <w:t xml:space="preserve">ew </w:t>
      </w:r>
      <w:r>
        <w:t>p</w:t>
      </w:r>
      <w:r w:rsidR="00E33EC5">
        <w:t xml:space="preserve">rojects are </w:t>
      </w:r>
      <w:r>
        <w:t>d</w:t>
      </w:r>
      <w:r w:rsidR="00E33EC5">
        <w:t xml:space="preserve">ependent </w:t>
      </w:r>
      <w:r>
        <w:t>u</w:t>
      </w:r>
      <w:r w:rsidR="00E33EC5">
        <w:t xml:space="preserve">pon </w:t>
      </w:r>
      <w:r>
        <w:t>e</w:t>
      </w:r>
      <w:r w:rsidR="00E33EC5">
        <w:t xml:space="preserve">ach </w:t>
      </w:r>
      <w:r>
        <w:t>o</w:t>
      </w:r>
      <w:r w:rsidR="00E33EC5">
        <w:t>ther</w:t>
      </w:r>
      <w:r>
        <w:t>/</w:t>
      </w:r>
    </w:p>
    <w:p w14:paraId="4AC07DB0" w14:textId="46335EA1" w:rsidR="00E33EC5" w:rsidRPr="00DF319B" w:rsidRDefault="00E33EC5" w:rsidP="00BA2131">
      <w:pPr>
        <w:pStyle w:val="OrderedList1"/>
      </w:pPr>
      <w:r w:rsidRPr="00DF319B">
        <w:t xml:space="preserve">Automation, </w:t>
      </w:r>
      <w:r w:rsidR="00111A63">
        <w:t>w</w:t>
      </w:r>
      <w:r w:rsidRPr="00DF319B">
        <w:t xml:space="preserve">orkflows </w:t>
      </w:r>
      <w:r w:rsidR="00111A63">
        <w:t>and</w:t>
      </w:r>
      <w:r w:rsidRPr="00DF319B">
        <w:t xml:space="preserve"> </w:t>
      </w:r>
      <w:r w:rsidR="00111A63">
        <w:t>n</w:t>
      </w:r>
      <w:r w:rsidRPr="00DF319B">
        <w:t>otifications</w:t>
      </w:r>
      <w:r>
        <w:t>:</w:t>
      </w:r>
    </w:p>
    <w:p w14:paraId="4AC07DB1" w14:textId="08E48626" w:rsidR="00E33EC5" w:rsidRDefault="00E33EC5" w:rsidP="00BA2131">
      <w:pPr>
        <w:pStyle w:val="NoSpacing"/>
        <w:numPr>
          <w:ilvl w:val="0"/>
          <w:numId w:val="56"/>
        </w:numPr>
      </w:pPr>
      <w:r>
        <w:t>Are there existing workflow operations that can be mapped and automated</w:t>
      </w:r>
      <w:r w:rsidR="00111A63">
        <w:t>?</w:t>
      </w:r>
    </w:p>
    <w:p w14:paraId="4AC07DB2" w14:textId="2249A3C5" w:rsidR="00E33EC5" w:rsidRDefault="00E33EC5" w:rsidP="00BA2131">
      <w:pPr>
        <w:pStyle w:val="NoSpacing"/>
        <w:numPr>
          <w:ilvl w:val="0"/>
          <w:numId w:val="56"/>
        </w:numPr>
      </w:pPr>
      <w:r>
        <w:t>Is there an approval routing process for any project related notifications, project stage gates, etc.</w:t>
      </w:r>
      <w:r w:rsidR="00111A63">
        <w:t>?</w:t>
      </w:r>
    </w:p>
    <w:p w14:paraId="4AC07DB4" w14:textId="3BC21D55" w:rsidR="00E33EC5" w:rsidRPr="00E33EC5" w:rsidRDefault="00E33EC5" w:rsidP="00E33EC5">
      <w:pPr>
        <w:pStyle w:val="Heading2"/>
      </w:pPr>
      <w:r w:rsidRPr="00E33EC5">
        <w:t>Implementation Best Practices Roadmap</w:t>
      </w:r>
    </w:p>
    <w:p w14:paraId="4AC07DB5" w14:textId="1AC96734" w:rsidR="00E33EC5" w:rsidRDefault="00E33EC5" w:rsidP="00E33EC5">
      <w:r>
        <w:t>In performing a mapping or creating a roadmap of what need</w:t>
      </w:r>
      <w:r w:rsidR="007E2D87">
        <w:t>s to be</w:t>
      </w:r>
      <w:r>
        <w:t xml:space="preserve"> installed</w:t>
      </w:r>
      <w:r w:rsidR="007E2D87">
        <w:t xml:space="preserve"> and</w:t>
      </w:r>
      <w:r>
        <w:t xml:space="preserve"> configured, we recommend performing a requirements mapping series of sessions or workshops to help create a final roadmap for a successfully managed, staged and scalable P</w:t>
      </w:r>
      <w:r w:rsidR="007E2D87">
        <w:t xml:space="preserve">roject </w:t>
      </w:r>
      <w:r>
        <w:t>P</w:t>
      </w:r>
      <w:r w:rsidR="007E2D87">
        <w:t xml:space="preserve">ortfolio </w:t>
      </w:r>
      <w:r>
        <w:t>M</w:t>
      </w:r>
      <w:r w:rsidR="007E2D87">
        <w:t>anagement</w:t>
      </w:r>
      <w:r>
        <w:t xml:space="preserve"> implementation.</w:t>
      </w:r>
    </w:p>
    <w:p w14:paraId="4AC07DB6" w14:textId="3B88F521" w:rsidR="00E33EC5" w:rsidRDefault="00E33EC5" w:rsidP="00E33EC5">
      <w:r>
        <w:t xml:space="preserve">Here are some of the steps that will yield excellent results </w:t>
      </w:r>
      <w:r w:rsidR="00B929A4">
        <w:t xml:space="preserve">in </w:t>
      </w:r>
      <w:r>
        <w:t xml:space="preserve">ensuring to address diverse stakeholders and key groups who will use, leverage and work with Project </w:t>
      </w:r>
      <w:r w:rsidR="00A8572E">
        <w:t>Server</w:t>
      </w:r>
      <w:r>
        <w:t>.</w:t>
      </w:r>
    </w:p>
    <w:p w14:paraId="4AC07DB7" w14:textId="0C63BB60" w:rsidR="00E33EC5" w:rsidRDefault="00E33EC5" w:rsidP="00A8572E">
      <w:pPr>
        <w:pStyle w:val="OrderedList1"/>
        <w:numPr>
          <w:ilvl w:val="0"/>
          <w:numId w:val="57"/>
        </w:numPr>
      </w:pPr>
      <w:r>
        <w:t xml:space="preserve">Requirements </w:t>
      </w:r>
      <w:r w:rsidR="00B929A4">
        <w:t>w</w:t>
      </w:r>
      <w:r>
        <w:t xml:space="preserve">orkshop </w:t>
      </w:r>
      <w:r w:rsidR="00B929A4">
        <w:t>and</w:t>
      </w:r>
      <w:r>
        <w:t xml:space="preserve"> </w:t>
      </w:r>
      <w:r w:rsidR="00B929A4">
        <w:t>r</w:t>
      </w:r>
      <w:r>
        <w:t xml:space="preserve">oadmap </w:t>
      </w:r>
      <w:r w:rsidR="00B929A4">
        <w:t>s</w:t>
      </w:r>
      <w:r>
        <w:t>ession</w:t>
      </w:r>
    </w:p>
    <w:p w14:paraId="4AC07DB8" w14:textId="7D678E35" w:rsidR="00E33EC5" w:rsidRDefault="00E33EC5" w:rsidP="00A8572E">
      <w:pPr>
        <w:pStyle w:val="OrderedList2"/>
        <w:numPr>
          <w:ilvl w:val="0"/>
          <w:numId w:val="58"/>
        </w:numPr>
      </w:pPr>
      <w:r>
        <w:t xml:space="preserve">Identify the </w:t>
      </w:r>
      <w:r w:rsidR="00B929A4">
        <w:t>o</w:t>
      </w:r>
      <w:r>
        <w:t xml:space="preserve">nline or </w:t>
      </w:r>
      <w:r w:rsidR="00B929A4">
        <w:t>o</w:t>
      </w:r>
      <w:r>
        <w:t>n</w:t>
      </w:r>
      <w:r w:rsidR="00FA145B">
        <w:t xml:space="preserve"> </w:t>
      </w:r>
      <w:r w:rsidR="00B929A4">
        <w:t>p</w:t>
      </w:r>
      <w:r>
        <w:t>remise needs</w:t>
      </w:r>
    </w:p>
    <w:p w14:paraId="4AC07DB9" w14:textId="03DE7E38" w:rsidR="00E33EC5" w:rsidRDefault="00E33EC5" w:rsidP="00A8572E">
      <w:pPr>
        <w:pStyle w:val="OrderedList2"/>
        <w:numPr>
          <w:ilvl w:val="0"/>
          <w:numId w:val="58"/>
        </w:numPr>
      </w:pPr>
      <w:r>
        <w:t xml:space="preserve">Map out </w:t>
      </w:r>
      <w:r w:rsidR="00B929A4">
        <w:t>s</w:t>
      </w:r>
      <w:r>
        <w:t xml:space="preserve">takeholder </w:t>
      </w:r>
      <w:r w:rsidR="00B929A4">
        <w:t>n</w:t>
      </w:r>
      <w:r>
        <w:t>eeds</w:t>
      </w:r>
    </w:p>
    <w:p w14:paraId="4AC07DBA" w14:textId="603EC6BF" w:rsidR="00E33EC5" w:rsidRDefault="00E33EC5" w:rsidP="00A8572E">
      <w:pPr>
        <w:pStyle w:val="OrderedList2"/>
        <w:numPr>
          <w:ilvl w:val="0"/>
          <w:numId w:val="58"/>
        </w:numPr>
      </w:pPr>
      <w:r>
        <w:t xml:space="preserve">Identify </w:t>
      </w:r>
      <w:r w:rsidR="00B929A4">
        <w:t>r</w:t>
      </w:r>
      <w:r>
        <w:t xml:space="preserve">eporting </w:t>
      </w:r>
      <w:r w:rsidR="00B929A4">
        <w:t>r</w:t>
      </w:r>
      <w:r>
        <w:t>equirements</w:t>
      </w:r>
    </w:p>
    <w:p w14:paraId="4AC07DBB" w14:textId="17127A33" w:rsidR="00E33EC5" w:rsidRDefault="00E33EC5" w:rsidP="00A8572E">
      <w:pPr>
        <w:pStyle w:val="OrderedList2"/>
        <w:numPr>
          <w:ilvl w:val="0"/>
          <w:numId w:val="58"/>
        </w:numPr>
      </w:pPr>
      <w:r>
        <w:t xml:space="preserve">Create </w:t>
      </w:r>
      <w:r w:rsidR="00B929A4">
        <w:t>p</w:t>
      </w:r>
      <w:r>
        <w:t xml:space="preserve">hased </w:t>
      </w:r>
      <w:r w:rsidR="00B929A4">
        <w:t>i</w:t>
      </w:r>
      <w:r>
        <w:t xml:space="preserve">mplementations to </w:t>
      </w:r>
      <w:r w:rsidR="00B929A4">
        <w:t>m</w:t>
      </w:r>
      <w:r>
        <w:t xml:space="preserve">anage </w:t>
      </w:r>
      <w:r w:rsidR="00B929A4">
        <w:t>s</w:t>
      </w:r>
      <w:r>
        <w:t xml:space="preserve">cope and </w:t>
      </w:r>
      <w:r w:rsidR="00B929A4">
        <w:t>d</w:t>
      </w:r>
      <w:r>
        <w:t>eliver ROI the fastest</w:t>
      </w:r>
    </w:p>
    <w:p w14:paraId="4AC07DBC" w14:textId="3F9E8851" w:rsidR="00E33EC5" w:rsidRDefault="00E33EC5" w:rsidP="00A8572E">
      <w:pPr>
        <w:pStyle w:val="OrderedList1"/>
      </w:pPr>
      <w:r>
        <w:t xml:space="preserve">Environment </w:t>
      </w:r>
      <w:r w:rsidR="00B929A4">
        <w:t>s</w:t>
      </w:r>
      <w:r>
        <w:t xml:space="preserve">etup or </w:t>
      </w:r>
      <w:r w:rsidR="00B929A4">
        <w:t>c</w:t>
      </w:r>
      <w:r>
        <w:t>onfiguration</w:t>
      </w:r>
    </w:p>
    <w:p w14:paraId="4AC07DBD" w14:textId="3235F8F4" w:rsidR="00E33EC5" w:rsidRDefault="00E33EC5" w:rsidP="00A8572E">
      <w:pPr>
        <w:pStyle w:val="OrderedList1"/>
      </w:pPr>
      <w:r>
        <w:t xml:space="preserve">Create a </w:t>
      </w:r>
      <w:r w:rsidR="00B929A4">
        <w:t>p</w:t>
      </w:r>
      <w:r>
        <w:t xml:space="preserve">ilot or </w:t>
      </w:r>
      <w:r w:rsidR="00B929A4">
        <w:t>p</w:t>
      </w:r>
      <w:r>
        <w:t xml:space="preserve">roof of </w:t>
      </w:r>
      <w:r w:rsidR="00B929A4">
        <w:t>c</w:t>
      </w:r>
      <w:r>
        <w:t xml:space="preserve">oncept for </w:t>
      </w:r>
      <w:r w:rsidR="00B929A4">
        <w:t>p</w:t>
      </w:r>
      <w:r>
        <w:t xml:space="preserve">ilot </w:t>
      </w:r>
      <w:r w:rsidR="00B929A4">
        <w:t>g</w:t>
      </w:r>
      <w:r>
        <w:t xml:space="preserve">roup of </w:t>
      </w:r>
      <w:r w:rsidR="00B929A4">
        <w:t>s</w:t>
      </w:r>
      <w:r>
        <w:t>takeholders</w:t>
      </w:r>
    </w:p>
    <w:p w14:paraId="4AC07DBE" w14:textId="150DB395" w:rsidR="00E33EC5" w:rsidRDefault="00E33EC5" w:rsidP="00A8572E">
      <w:pPr>
        <w:pStyle w:val="OrderedList1"/>
      </w:pPr>
      <w:r>
        <w:t xml:space="preserve">Configure and </w:t>
      </w:r>
      <w:r w:rsidR="00B929A4">
        <w:t>i</w:t>
      </w:r>
      <w:r>
        <w:t xml:space="preserve">mplement </w:t>
      </w:r>
      <w:r w:rsidR="00B929A4">
        <w:t>p</w:t>
      </w:r>
      <w:r>
        <w:t xml:space="preserve">ilot </w:t>
      </w:r>
      <w:r w:rsidR="00B929A4">
        <w:t>f</w:t>
      </w:r>
      <w:r>
        <w:t xml:space="preserve">indings to </w:t>
      </w:r>
      <w:r w:rsidR="00B929A4">
        <w:t>f</w:t>
      </w:r>
      <w:r>
        <w:t xml:space="preserve">ull </w:t>
      </w:r>
      <w:r w:rsidR="00B929A4">
        <w:t>p</w:t>
      </w:r>
      <w:r>
        <w:t>roduction</w:t>
      </w:r>
    </w:p>
    <w:p w14:paraId="4AC07DBF" w14:textId="17AB179B" w:rsidR="00E33EC5" w:rsidRDefault="00E33EC5" w:rsidP="00A8572E">
      <w:pPr>
        <w:pStyle w:val="OrderedList1"/>
      </w:pPr>
      <w:r>
        <w:t xml:space="preserve">Build </w:t>
      </w:r>
      <w:r w:rsidR="00B929A4">
        <w:t>t</w:t>
      </w:r>
      <w:r>
        <w:t xml:space="preserve">emplates, </w:t>
      </w:r>
      <w:r w:rsidR="00B929A4">
        <w:t>v</w:t>
      </w:r>
      <w:r>
        <w:t xml:space="preserve">iews, </w:t>
      </w:r>
      <w:r w:rsidR="00B929A4">
        <w:t>w</w:t>
      </w:r>
      <w:r>
        <w:t xml:space="preserve">orkflows and </w:t>
      </w:r>
      <w:r w:rsidR="00B929A4">
        <w:t>d</w:t>
      </w:r>
      <w:r>
        <w:t xml:space="preserve">ashboard </w:t>
      </w:r>
      <w:r w:rsidR="00B929A4">
        <w:t>v</w:t>
      </w:r>
      <w:r>
        <w:t>iews</w:t>
      </w:r>
    </w:p>
    <w:p w14:paraId="4AC07DC0" w14:textId="5D2E7C3D" w:rsidR="00E33EC5" w:rsidRDefault="00E33EC5" w:rsidP="00A8572E">
      <w:pPr>
        <w:pStyle w:val="OrderedList1"/>
      </w:pPr>
      <w:r>
        <w:t xml:space="preserve">Train </w:t>
      </w:r>
      <w:r w:rsidR="00B929A4">
        <w:t>s</w:t>
      </w:r>
      <w:r>
        <w:t xml:space="preserve">takeholder </w:t>
      </w:r>
      <w:r w:rsidR="00B929A4">
        <w:t>g</w:t>
      </w:r>
      <w:r>
        <w:t>roups in Project, SharePoint</w:t>
      </w:r>
    </w:p>
    <w:p w14:paraId="4AC07DC1" w14:textId="77777777" w:rsidR="00E33EC5" w:rsidRDefault="00E33EC5" w:rsidP="00A8572E">
      <w:pPr>
        <w:pStyle w:val="OrderedList2"/>
        <w:numPr>
          <w:ilvl w:val="0"/>
          <w:numId w:val="59"/>
        </w:numPr>
      </w:pPr>
      <w:r>
        <w:t>Administrators</w:t>
      </w:r>
    </w:p>
    <w:p w14:paraId="4AC07DC2" w14:textId="77777777" w:rsidR="00E33EC5" w:rsidRDefault="00E33EC5" w:rsidP="00A8572E">
      <w:pPr>
        <w:pStyle w:val="OrderedList2"/>
        <w:numPr>
          <w:ilvl w:val="0"/>
          <w:numId w:val="59"/>
        </w:numPr>
      </w:pPr>
      <w:r>
        <w:t>Project Managers</w:t>
      </w:r>
    </w:p>
    <w:p w14:paraId="4AC07DC3" w14:textId="77777777" w:rsidR="00E33EC5" w:rsidRDefault="00E33EC5" w:rsidP="00A8572E">
      <w:pPr>
        <w:pStyle w:val="OrderedList2"/>
        <w:numPr>
          <w:ilvl w:val="0"/>
          <w:numId w:val="59"/>
        </w:numPr>
      </w:pPr>
      <w:r>
        <w:t>Team Members</w:t>
      </w:r>
    </w:p>
    <w:p w14:paraId="4AC07DC4" w14:textId="77777777" w:rsidR="00E33EC5" w:rsidRDefault="00E33EC5" w:rsidP="00A8572E">
      <w:pPr>
        <w:pStyle w:val="OrderedList2"/>
        <w:numPr>
          <w:ilvl w:val="0"/>
          <w:numId w:val="59"/>
        </w:numPr>
      </w:pPr>
      <w:r>
        <w:t>Executives</w:t>
      </w:r>
    </w:p>
    <w:p w14:paraId="4AC07DC5" w14:textId="1576AEFA" w:rsidR="00E33EC5" w:rsidRDefault="00E33EC5" w:rsidP="00A8572E">
      <w:pPr>
        <w:pStyle w:val="OrderedList1"/>
      </w:pPr>
      <w:r>
        <w:lastRenderedPageBreak/>
        <w:t xml:space="preserve">Migrate or </w:t>
      </w:r>
      <w:r w:rsidR="00B929A4">
        <w:t>p</w:t>
      </w:r>
      <w:r>
        <w:t xml:space="preserve">ublish </w:t>
      </w:r>
      <w:r w:rsidR="00B929A4">
        <w:t>p</w:t>
      </w:r>
      <w:r>
        <w:t xml:space="preserve">roject </w:t>
      </w:r>
      <w:r w:rsidR="00B929A4">
        <w:t>s</w:t>
      </w:r>
      <w:r>
        <w:t>chedules</w:t>
      </w:r>
    </w:p>
    <w:p w14:paraId="4AC07DC6" w14:textId="232D9E5C" w:rsidR="00E33EC5" w:rsidRDefault="00E33EC5" w:rsidP="00A8572E">
      <w:pPr>
        <w:pStyle w:val="OrderedList1"/>
      </w:pPr>
      <w:r>
        <w:t xml:space="preserve">Fine </w:t>
      </w:r>
      <w:r w:rsidR="00B929A4">
        <w:t>t</w:t>
      </w:r>
      <w:r>
        <w:t xml:space="preserve">une </w:t>
      </w:r>
      <w:r w:rsidR="00B929A4">
        <w:t>e</w:t>
      </w:r>
      <w:r>
        <w:t xml:space="preserve">nvironment, </w:t>
      </w:r>
      <w:r w:rsidR="00B929A4">
        <w:t>v</w:t>
      </w:r>
      <w:r>
        <w:t xml:space="preserve">iews and </w:t>
      </w:r>
      <w:r w:rsidR="00B929A4">
        <w:t>p</w:t>
      </w:r>
      <w:r>
        <w:t>rojects</w:t>
      </w:r>
    </w:p>
    <w:p w14:paraId="4AC07DC7" w14:textId="12904D81" w:rsidR="00E33EC5" w:rsidRDefault="00E33EC5" w:rsidP="00A8572E">
      <w:pPr>
        <w:pStyle w:val="OrderedList1"/>
      </w:pPr>
      <w:r>
        <w:t xml:space="preserve">Project </w:t>
      </w:r>
      <w:r w:rsidR="00B929A4">
        <w:t>c</w:t>
      </w:r>
      <w:r>
        <w:t>omplete (</w:t>
      </w:r>
      <w:r w:rsidR="00B929A4">
        <w:t>p</w:t>
      </w:r>
      <w:r>
        <w:t>hase 1)</w:t>
      </w:r>
    </w:p>
    <w:p w14:paraId="4AC07DC8" w14:textId="55F13F5A" w:rsidR="00E33EC5" w:rsidRDefault="00E33EC5" w:rsidP="00A8572E">
      <w:pPr>
        <w:pStyle w:val="OrderedList1"/>
      </w:pPr>
      <w:r>
        <w:t xml:space="preserve">Move to </w:t>
      </w:r>
      <w:r w:rsidR="00B929A4">
        <w:t>p</w:t>
      </w:r>
      <w:r>
        <w:t xml:space="preserve">ortfolio </w:t>
      </w:r>
      <w:r w:rsidR="00B929A4">
        <w:t>m</w:t>
      </w:r>
      <w:r>
        <w:t xml:space="preserve">anagement and BI </w:t>
      </w:r>
      <w:r w:rsidR="00B929A4">
        <w:t>r</w:t>
      </w:r>
      <w:r>
        <w:t xml:space="preserve">eporting or other </w:t>
      </w:r>
      <w:r w:rsidR="00B929A4">
        <w:t>s</w:t>
      </w:r>
      <w:r>
        <w:t xml:space="preserve">ystem </w:t>
      </w:r>
      <w:r w:rsidR="00B929A4">
        <w:t>i</w:t>
      </w:r>
      <w:r>
        <w:t>ntegrations (</w:t>
      </w:r>
      <w:r w:rsidR="00B929A4">
        <w:t>s</w:t>
      </w:r>
      <w:r>
        <w:t>eparate, but managed phases)</w:t>
      </w:r>
      <w:bookmarkStart w:id="51" w:name="_GoBack"/>
      <w:bookmarkEnd w:id="51"/>
    </w:p>
    <w:sectPr w:rsidR="00E33EC5" w:rsidSect="0036225E">
      <w:pgSz w:w="12240" w:h="15840"/>
      <w:pgMar w:top="1440" w:right="2880" w:bottom="28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NeueLTStd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A72"/>
    <w:multiLevelType w:val="hybridMultilevel"/>
    <w:tmpl w:val="FB14F438"/>
    <w:lvl w:ilvl="0" w:tplc="DC541F32">
      <w:start w:val="1"/>
      <w:numFmt w:val="lowerLetter"/>
      <w:pStyle w:val="OrderedList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84BA2"/>
    <w:multiLevelType w:val="hybridMultilevel"/>
    <w:tmpl w:val="BE8A3D18"/>
    <w:lvl w:ilvl="0" w:tplc="A4305E62">
      <w:start w:val="1"/>
      <w:numFmt w:val="decimal"/>
      <w:pStyle w:val="FigureCaption"/>
      <w:lvlText w:val="Figure #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51A18"/>
    <w:multiLevelType w:val="hybridMultilevel"/>
    <w:tmpl w:val="74BE2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750104"/>
    <w:multiLevelType w:val="hybridMultilevel"/>
    <w:tmpl w:val="39084C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5B7748"/>
    <w:multiLevelType w:val="hybridMultilevel"/>
    <w:tmpl w:val="BE66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B5730"/>
    <w:multiLevelType w:val="hybridMultilevel"/>
    <w:tmpl w:val="40B26174"/>
    <w:lvl w:ilvl="0" w:tplc="5BF6588A">
      <w:start w:val="1"/>
      <w:numFmt w:val="decimal"/>
      <w:pStyle w:val="OrderedLis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66396"/>
    <w:multiLevelType w:val="hybridMultilevel"/>
    <w:tmpl w:val="55CA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96D6E"/>
    <w:multiLevelType w:val="hybridMultilevel"/>
    <w:tmpl w:val="81423E1A"/>
    <w:lvl w:ilvl="0" w:tplc="7A96336E">
      <w:start w:val="1"/>
      <w:numFmt w:val="decimal"/>
      <w:pStyle w:val="TableTitle"/>
      <w:lvlText w:val="Table #.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03758"/>
    <w:multiLevelType w:val="hybridMultilevel"/>
    <w:tmpl w:val="F11A1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58723A"/>
    <w:multiLevelType w:val="hybridMultilevel"/>
    <w:tmpl w:val="B202A0CC"/>
    <w:lvl w:ilvl="0" w:tplc="DBBC6BE4">
      <w:start w:val="1"/>
      <w:numFmt w:val="bullet"/>
      <w:pStyle w:val="UnorderedLi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935A5"/>
    <w:multiLevelType w:val="hybridMultilevel"/>
    <w:tmpl w:val="787A4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E7EAB"/>
    <w:multiLevelType w:val="hybridMultilevel"/>
    <w:tmpl w:val="5BF4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E5CC1"/>
    <w:multiLevelType w:val="hybridMultilevel"/>
    <w:tmpl w:val="CBA4F37E"/>
    <w:lvl w:ilvl="0" w:tplc="305CC39C">
      <w:start w:val="1"/>
      <w:numFmt w:val="lowerRoman"/>
      <w:pStyle w:val="OrderedList3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BD81670"/>
    <w:multiLevelType w:val="hybridMultilevel"/>
    <w:tmpl w:val="261ED958"/>
    <w:lvl w:ilvl="0" w:tplc="0C927CA4">
      <w:start w:val="1"/>
      <w:numFmt w:val="bullet"/>
      <w:pStyle w:val="UnorderedLis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282D37"/>
    <w:multiLevelType w:val="hybridMultilevel"/>
    <w:tmpl w:val="2802449C"/>
    <w:lvl w:ilvl="0" w:tplc="78748744">
      <w:start w:val="1"/>
      <w:numFmt w:val="bullet"/>
      <w:pStyle w:val="UnorderedList3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13"/>
  </w:num>
  <w:num w:numId="9">
    <w:abstractNumId w:val="1"/>
  </w:num>
  <w:num w:numId="10">
    <w:abstractNumId w:val="5"/>
  </w:num>
  <w:num w:numId="11">
    <w:abstractNumId w:val="0"/>
  </w:num>
  <w:num w:numId="12">
    <w:abstractNumId w:val="9"/>
  </w:num>
  <w:num w:numId="13">
    <w:abstractNumId w:val="14"/>
  </w:num>
  <w:num w:numId="14">
    <w:abstractNumId w:val="7"/>
  </w:num>
  <w:num w:numId="15">
    <w:abstractNumId w:val="12"/>
  </w:num>
  <w:num w:numId="16">
    <w:abstractNumId w:val="13"/>
  </w:num>
  <w:num w:numId="17">
    <w:abstractNumId w:val="14"/>
  </w:num>
  <w:num w:numId="18">
    <w:abstractNumId w:val="7"/>
  </w:num>
  <w:num w:numId="19">
    <w:abstractNumId w:val="12"/>
  </w:num>
  <w:num w:numId="20">
    <w:abstractNumId w:val="7"/>
  </w:num>
  <w:num w:numId="21">
    <w:abstractNumId w:val="13"/>
  </w:num>
  <w:num w:numId="22">
    <w:abstractNumId w:val="9"/>
  </w:num>
  <w:num w:numId="23">
    <w:abstractNumId w:val="14"/>
  </w:num>
  <w:num w:numId="24">
    <w:abstractNumId w:val="13"/>
  </w:num>
  <w:num w:numId="25">
    <w:abstractNumId w:val="1"/>
  </w:num>
  <w:num w:numId="26">
    <w:abstractNumId w:val="5"/>
  </w:num>
  <w:num w:numId="27">
    <w:abstractNumId w:val="0"/>
  </w:num>
  <w:num w:numId="28">
    <w:abstractNumId w:val="9"/>
  </w:num>
  <w:num w:numId="29">
    <w:abstractNumId w:val="14"/>
  </w:num>
  <w:num w:numId="30">
    <w:abstractNumId w:val="7"/>
  </w:num>
  <w:num w:numId="31">
    <w:abstractNumId w:val="12"/>
  </w:num>
  <w:num w:numId="32">
    <w:abstractNumId w:val="13"/>
  </w:num>
  <w:num w:numId="33">
    <w:abstractNumId w:val="1"/>
  </w:num>
  <w:num w:numId="34">
    <w:abstractNumId w:val="5"/>
  </w:num>
  <w:num w:numId="35">
    <w:abstractNumId w:val="0"/>
  </w:num>
  <w:num w:numId="36">
    <w:abstractNumId w:val="9"/>
  </w:num>
  <w:num w:numId="37">
    <w:abstractNumId w:val="14"/>
  </w:num>
  <w:num w:numId="38">
    <w:abstractNumId w:val="7"/>
  </w:num>
  <w:num w:numId="39">
    <w:abstractNumId w:val="12"/>
  </w:num>
  <w:num w:numId="40">
    <w:abstractNumId w:val="2"/>
  </w:num>
  <w:num w:numId="41">
    <w:abstractNumId w:val="8"/>
  </w:num>
  <w:num w:numId="42">
    <w:abstractNumId w:val="13"/>
  </w:num>
  <w:num w:numId="43">
    <w:abstractNumId w:val="13"/>
  </w:num>
  <w:num w:numId="44">
    <w:abstractNumId w:val="13"/>
  </w:num>
  <w:num w:numId="45">
    <w:abstractNumId w:val="4"/>
  </w:num>
  <w:num w:numId="46">
    <w:abstractNumId w:val="11"/>
  </w:num>
  <w:num w:numId="47">
    <w:abstractNumId w:val="6"/>
  </w:num>
  <w:num w:numId="48">
    <w:abstractNumId w:val="10"/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3"/>
  </w:num>
  <w:num w:numId="57">
    <w:abstractNumId w:val="5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F3"/>
    <w:rsid w:val="00025B72"/>
    <w:rsid w:val="0003398D"/>
    <w:rsid w:val="00035409"/>
    <w:rsid w:val="000362F0"/>
    <w:rsid w:val="00055168"/>
    <w:rsid w:val="00055385"/>
    <w:rsid w:val="00064750"/>
    <w:rsid w:val="00074C3B"/>
    <w:rsid w:val="00084E61"/>
    <w:rsid w:val="00093B9D"/>
    <w:rsid w:val="000A7D65"/>
    <w:rsid w:val="000C1049"/>
    <w:rsid w:val="000C4468"/>
    <w:rsid w:val="000E446C"/>
    <w:rsid w:val="000E636F"/>
    <w:rsid w:val="000F795B"/>
    <w:rsid w:val="00111A63"/>
    <w:rsid w:val="00114808"/>
    <w:rsid w:val="00122905"/>
    <w:rsid w:val="001278F0"/>
    <w:rsid w:val="00133FB1"/>
    <w:rsid w:val="00136EB2"/>
    <w:rsid w:val="00137A5A"/>
    <w:rsid w:val="00156C0F"/>
    <w:rsid w:val="00160ACA"/>
    <w:rsid w:val="001645F9"/>
    <w:rsid w:val="00165260"/>
    <w:rsid w:val="00183414"/>
    <w:rsid w:val="001858B7"/>
    <w:rsid w:val="001A4C7F"/>
    <w:rsid w:val="001B5FE7"/>
    <w:rsid w:val="001D2C2B"/>
    <w:rsid w:val="001F04C1"/>
    <w:rsid w:val="002014E9"/>
    <w:rsid w:val="00226FDD"/>
    <w:rsid w:val="00230C1A"/>
    <w:rsid w:val="002364AE"/>
    <w:rsid w:val="002377E2"/>
    <w:rsid w:val="00240070"/>
    <w:rsid w:val="0028015D"/>
    <w:rsid w:val="002A330C"/>
    <w:rsid w:val="002B112D"/>
    <w:rsid w:val="002C0A05"/>
    <w:rsid w:val="002C2348"/>
    <w:rsid w:val="002C447B"/>
    <w:rsid w:val="002D005A"/>
    <w:rsid w:val="002D18C2"/>
    <w:rsid w:val="002E26CD"/>
    <w:rsid w:val="002E3112"/>
    <w:rsid w:val="002F0ECA"/>
    <w:rsid w:val="002F39E7"/>
    <w:rsid w:val="00305C36"/>
    <w:rsid w:val="00313154"/>
    <w:rsid w:val="00315AC7"/>
    <w:rsid w:val="003225CD"/>
    <w:rsid w:val="00323217"/>
    <w:rsid w:val="00326C9C"/>
    <w:rsid w:val="00330174"/>
    <w:rsid w:val="00332CE4"/>
    <w:rsid w:val="00337776"/>
    <w:rsid w:val="0036225E"/>
    <w:rsid w:val="003659F3"/>
    <w:rsid w:val="003714DD"/>
    <w:rsid w:val="003B7022"/>
    <w:rsid w:val="003B76D9"/>
    <w:rsid w:val="003C1C0E"/>
    <w:rsid w:val="003C41DB"/>
    <w:rsid w:val="003C524B"/>
    <w:rsid w:val="003D565B"/>
    <w:rsid w:val="003D6D5A"/>
    <w:rsid w:val="003E0226"/>
    <w:rsid w:val="003E2B48"/>
    <w:rsid w:val="003E4190"/>
    <w:rsid w:val="00411341"/>
    <w:rsid w:val="0041252F"/>
    <w:rsid w:val="004156D6"/>
    <w:rsid w:val="00425F3E"/>
    <w:rsid w:val="00444369"/>
    <w:rsid w:val="004452CA"/>
    <w:rsid w:val="00452560"/>
    <w:rsid w:val="00461A7F"/>
    <w:rsid w:val="00470592"/>
    <w:rsid w:val="00471354"/>
    <w:rsid w:val="004D074E"/>
    <w:rsid w:val="004D22A5"/>
    <w:rsid w:val="005116E1"/>
    <w:rsid w:val="005154EF"/>
    <w:rsid w:val="0053131E"/>
    <w:rsid w:val="005506AC"/>
    <w:rsid w:val="0055613B"/>
    <w:rsid w:val="00563D39"/>
    <w:rsid w:val="00583417"/>
    <w:rsid w:val="005A5517"/>
    <w:rsid w:val="005B32EB"/>
    <w:rsid w:val="005C7BB0"/>
    <w:rsid w:val="005E052F"/>
    <w:rsid w:val="005F7B65"/>
    <w:rsid w:val="0060310A"/>
    <w:rsid w:val="00611EE4"/>
    <w:rsid w:val="00626C80"/>
    <w:rsid w:val="0063237E"/>
    <w:rsid w:val="00632B49"/>
    <w:rsid w:val="006507D6"/>
    <w:rsid w:val="00653A6B"/>
    <w:rsid w:val="00667180"/>
    <w:rsid w:val="006675B4"/>
    <w:rsid w:val="006749B0"/>
    <w:rsid w:val="00683481"/>
    <w:rsid w:val="00693D2E"/>
    <w:rsid w:val="00694469"/>
    <w:rsid w:val="006B229A"/>
    <w:rsid w:val="006B50B1"/>
    <w:rsid w:val="006B6666"/>
    <w:rsid w:val="006D07BF"/>
    <w:rsid w:val="006E1D61"/>
    <w:rsid w:val="006F33A3"/>
    <w:rsid w:val="006F367A"/>
    <w:rsid w:val="006F39F1"/>
    <w:rsid w:val="006F4EA9"/>
    <w:rsid w:val="00710D18"/>
    <w:rsid w:val="00711886"/>
    <w:rsid w:val="0072589C"/>
    <w:rsid w:val="00732904"/>
    <w:rsid w:val="00737974"/>
    <w:rsid w:val="00743FCE"/>
    <w:rsid w:val="007468B4"/>
    <w:rsid w:val="00753CBD"/>
    <w:rsid w:val="00764823"/>
    <w:rsid w:val="00771448"/>
    <w:rsid w:val="00791C3F"/>
    <w:rsid w:val="007A2B35"/>
    <w:rsid w:val="007A7656"/>
    <w:rsid w:val="007B36CE"/>
    <w:rsid w:val="007C6C05"/>
    <w:rsid w:val="007C6F67"/>
    <w:rsid w:val="007E2D87"/>
    <w:rsid w:val="007F1B1E"/>
    <w:rsid w:val="00803D93"/>
    <w:rsid w:val="00804FC1"/>
    <w:rsid w:val="00810FEF"/>
    <w:rsid w:val="00813319"/>
    <w:rsid w:val="00815E2B"/>
    <w:rsid w:val="00816F14"/>
    <w:rsid w:val="00830213"/>
    <w:rsid w:val="00854845"/>
    <w:rsid w:val="008562E1"/>
    <w:rsid w:val="00857A5E"/>
    <w:rsid w:val="00861462"/>
    <w:rsid w:val="00872675"/>
    <w:rsid w:val="0088660B"/>
    <w:rsid w:val="00892C6E"/>
    <w:rsid w:val="00897863"/>
    <w:rsid w:val="008A1DB0"/>
    <w:rsid w:val="008B72CE"/>
    <w:rsid w:val="008D3B09"/>
    <w:rsid w:val="008D5361"/>
    <w:rsid w:val="0090385B"/>
    <w:rsid w:val="00905BC6"/>
    <w:rsid w:val="00910E53"/>
    <w:rsid w:val="00914C3B"/>
    <w:rsid w:val="00930A27"/>
    <w:rsid w:val="00950A19"/>
    <w:rsid w:val="009566CE"/>
    <w:rsid w:val="00964FDE"/>
    <w:rsid w:val="0097639E"/>
    <w:rsid w:val="00987EB6"/>
    <w:rsid w:val="009B24DB"/>
    <w:rsid w:val="009C4DC1"/>
    <w:rsid w:val="009D03E4"/>
    <w:rsid w:val="009E5D65"/>
    <w:rsid w:val="009F26AD"/>
    <w:rsid w:val="009F64DE"/>
    <w:rsid w:val="009F677F"/>
    <w:rsid w:val="00A01337"/>
    <w:rsid w:val="00A04A64"/>
    <w:rsid w:val="00A0517F"/>
    <w:rsid w:val="00A06D03"/>
    <w:rsid w:val="00A13877"/>
    <w:rsid w:val="00A26C02"/>
    <w:rsid w:val="00A4109B"/>
    <w:rsid w:val="00A4353E"/>
    <w:rsid w:val="00A51A30"/>
    <w:rsid w:val="00A5256D"/>
    <w:rsid w:val="00A56F95"/>
    <w:rsid w:val="00A62511"/>
    <w:rsid w:val="00A8572E"/>
    <w:rsid w:val="00A91637"/>
    <w:rsid w:val="00A97803"/>
    <w:rsid w:val="00AA4847"/>
    <w:rsid w:val="00AC1F9E"/>
    <w:rsid w:val="00AD2191"/>
    <w:rsid w:val="00AE3680"/>
    <w:rsid w:val="00B00F76"/>
    <w:rsid w:val="00B027A9"/>
    <w:rsid w:val="00B079CC"/>
    <w:rsid w:val="00B16913"/>
    <w:rsid w:val="00B219AD"/>
    <w:rsid w:val="00B312D5"/>
    <w:rsid w:val="00B3514C"/>
    <w:rsid w:val="00B43D10"/>
    <w:rsid w:val="00B47557"/>
    <w:rsid w:val="00B50C90"/>
    <w:rsid w:val="00B71747"/>
    <w:rsid w:val="00B717A1"/>
    <w:rsid w:val="00B80F71"/>
    <w:rsid w:val="00B8253A"/>
    <w:rsid w:val="00B87436"/>
    <w:rsid w:val="00B929A4"/>
    <w:rsid w:val="00B97C47"/>
    <w:rsid w:val="00BA2131"/>
    <w:rsid w:val="00BA5B90"/>
    <w:rsid w:val="00BB3F9D"/>
    <w:rsid w:val="00BB7728"/>
    <w:rsid w:val="00BC240C"/>
    <w:rsid w:val="00BC5409"/>
    <w:rsid w:val="00BC6B8E"/>
    <w:rsid w:val="00C278E9"/>
    <w:rsid w:val="00C3650C"/>
    <w:rsid w:val="00C44F52"/>
    <w:rsid w:val="00C579F0"/>
    <w:rsid w:val="00C64A66"/>
    <w:rsid w:val="00C86345"/>
    <w:rsid w:val="00C92A5E"/>
    <w:rsid w:val="00C96356"/>
    <w:rsid w:val="00CA3B29"/>
    <w:rsid w:val="00CA72B0"/>
    <w:rsid w:val="00CB05F7"/>
    <w:rsid w:val="00CB0950"/>
    <w:rsid w:val="00CB4E6F"/>
    <w:rsid w:val="00CB68AF"/>
    <w:rsid w:val="00CD4CBC"/>
    <w:rsid w:val="00CF1469"/>
    <w:rsid w:val="00CF1F60"/>
    <w:rsid w:val="00CF496D"/>
    <w:rsid w:val="00D00531"/>
    <w:rsid w:val="00D03857"/>
    <w:rsid w:val="00D04804"/>
    <w:rsid w:val="00D07054"/>
    <w:rsid w:val="00D1413B"/>
    <w:rsid w:val="00D2037A"/>
    <w:rsid w:val="00D31C00"/>
    <w:rsid w:val="00D36E3A"/>
    <w:rsid w:val="00D40AB0"/>
    <w:rsid w:val="00D4155C"/>
    <w:rsid w:val="00D42D18"/>
    <w:rsid w:val="00D739F4"/>
    <w:rsid w:val="00D82554"/>
    <w:rsid w:val="00D83829"/>
    <w:rsid w:val="00D902FD"/>
    <w:rsid w:val="00D91E97"/>
    <w:rsid w:val="00D9311B"/>
    <w:rsid w:val="00D97DD1"/>
    <w:rsid w:val="00DB1EFF"/>
    <w:rsid w:val="00DB37AB"/>
    <w:rsid w:val="00DB4160"/>
    <w:rsid w:val="00DC007F"/>
    <w:rsid w:val="00DC2204"/>
    <w:rsid w:val="00DC7F03"/>
    <w:rsid w:val="00DE0D34"/>
    <w:rsid w:val="00DE6345"/>
    <w:rsid w:val="00DF6E7C"/>
    <w:rsid w:val="00E14DC4"/>
    <w:rsid w:val="00E172CE"/>
    <w:rsid w:val="00E33EC5"/>
    <w:rsid w:val="00E41D18"/>
    <w:rsid w:val="00E57080"/>
    <w:rsid w:val="00E60D9A"/>
    <w:rsid w:val="00E706A4"/>
    <w:rsid w:val="00E71553"/>
    <w:rsid w:val="00E73CE3"/>
    <w:rsid w:val="00E73DF7"/>
    <w:rsid w:val="00E752E2"/>
    <w:rsid w:val="00E85138"/>
    <w:rsid w:val="00E9046A"/>
    <w:rsid w:val="00F05CFD"/>
    <w:rsid w:val="00F11909"/>
    <w:rsid w:val="00F14829"/>
    <w:rsid w:val="00F15AC9"/>
    <w:rsid w:val="00F37BEE"/>
    <w:rsid w:val="00F564E9"/>
    <w:rsid w:val="00F63356"/>
    <w:rsid w:val="00F63C0B"/>
    <w:rsid w:val="00F75D1C"/>
    <w:rsid w:val="00F830E0"/>
    <w:rsid w:val="00F84529"/>
    <w:rsid w:val="00F85E73"/>
    <w:rsid w:val="00F879A3"/>
    <w:rsid w:val="00F92AD2"/>
    <w:rsid w:val="00FA145B"/>
    <w:rsid w:val="00FD51A3"/>
    <w:rsid w:val="00FE3F7C"/>
    <w:rsid w:val="00FF07B8"/>
    <w:rsid w:val="00FF1ABE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7D2E"/>
  <w15:docId w15:val="{702A5E31-C1CF-4609-9F96-E99C23C8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23" w:unhideWhenUsed="1"/>
    <w:lsdException w:name="heading 6" w:semiHidden="1" w:uiPriority="23" w:unhideWhenUsed="1"/>
    <w:lsdException w:name="heading 7" w:semiHidden="1" w:uiPriority="23" w:unhideWhenUsed="1"/>
    <w:lsdException w:name="heading 8" w:semiHidden="1" w:uiPriority="23" w:unhideWhenUsed="1"/>
    <w:lsdException w:name="heading 9" w:semiHidden="1" w:uiPriority="2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3" w:unhideWhenUsed="1"/>
    <w:lsdException w:name="toc 2" w:semiHidden="1" w:uiPriority="53" w:unhideWhenUsed="1"/>
    <w:lsdException w:name="toc 3" w:semiHidden="1" w:uiPriority="53" w:unhideWhenUsed="1"/>
    <w:lsdException w:name="toc 4" w:semiHidden="1" w:uiPriority="53" w:unhideWhenUsed="1"/>
    <w:lsdException w:name="toc 5" w:semiHidden="1" w:uiPriority="53" w:unhideWhenUsed="1"/>
    <w:lsdException w:name="toc 6" w:semiHidden="1" w:uiPriority="53" w:unhideWhenUsed="1"/>
    <w:lsdException w:name="toc 7" w:semiHidden="1" w:uiPriority="53" w:unhideWhenUsed="1"/>
    <w:lsdException w:name="toc 8" w:semiHidden="1" w:uiPriority="53" w:unhideWhenUsed="1"/>
    <w:lsdException w:name="toc 9" w:semiHidden="1" w:uiPriority="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5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6"/>
    <w:lsdException w:name="Emphasis" w:uiPriority="3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8" w:qFormat="1"/>
    <w:lsdException w:name="Quote" w:uiPriority="43"/>
    <w:lsdException w:name="Intense Quote" w:uiPriority="4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3"/>
    <w:lsdException w:name="Intense Emphasis" w:uiPriority="35"/>
    <w:lsdException w:name="Subtle Reference" w:uiPriority="45"/>
    <w:lsdException w:name="Intense Reference" w:uiPriority="46"/>
    <w:lsdException w:name="Book Title" w:uiPriority="47"/>
    <w:lsdException w:name="Bibliography" w:semiHidden="1" w:uiPriority="51" w:unhideWhenUsed="1"/>
    <w:lsdException w:name="TOC Heading" w:semiHidden="1" w:uiPriority="5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560"/>
  </w:style>
  <w:style w:type="paragraph" w:styleId="Heading1">
    <w:name w:val="heading 1"/>
    <w:basedOn w:val="Normal"/>
    <w:next w:val="Normal"/>
    <w:link w:val="Heading1Char"/>
    <w:uiPriority w:val="5"/>
    <w:qFormat/>
    <w:rsid w:val="00452560"/>
    <w:pPr>
      <w:keepNext/>
      <w:keepLines/>
      <w:pageBreakBefore/>
      <w:pBdr>
        <w:left w:val="single" w:sz="48" w:space="4" w:color="404040" w:themeColor="text1" w:themeTint="BF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5"/>
    <w:unhideWhenUsed/>
    <w:qFormat/>
    <w:rsid w:val="00452560"/>
    <w:pPr>
      <w:keepNext/>
      <w:keepLines/>
      <w:pBdr>
        <w:bottom w:val="single" w:sz="2" w:space="1" w:color="595959" w:themeColor="text1" w:themeTint="A6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4525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4525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23"/>
    <w:semiHidden/>
    <w:rsid w:val="004525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23"/>
    <w:semiHidden/>
    <w:rsid w:val="004525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3"/>
    <w:semiHidden/>
    <w:rsid w:val="004525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23"/>
    <w:semiHidden/>
    <w:rsid w:val="004525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23"/>
    <w:semiHidden/>
    <w:rsid w:val="004525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560"/>
    <w:rPr>
      <w:color w:val="0000FF" w:themeColor="hyperlink"/>
      <w:u w:val="single"/>
    </w:rPr>
  </w:style>
  <w:style w:type="paragraph" w:customStyle="1" w:styleId="UnorderedList1">
    <w:name w:val="Unordered List 1"/>
    <w:basedOn w:val="ListParagraph"/>
    <w:uiPriority w:val="6"/>
    <w:qFormat/>
    <w:rsid w:val="006E1D61"/>
    <w:pPr>
      <w:numPr>
        <w:numId w:val="32"/>
      </w:numPr>
      <w:spacing w:after="0"/>
      <w:ind w:left="720"/>
    </w:pPr>
  </w:style>
  <w:style w:type="character" w:customStyle="1" w:styleId="Heading1Char">
    <w:name w:val="Heading 1 Char"/>
    <w:basedOn w:val="DefaultParagraphFont"/>
    <w:link w:val="Heading1"/>
    <w:uiPriority w:val="5"/>
    <w:rsid w:val="00452560"/>
    <w:rPr>
      <w:rFonts w:asciiTheme="majorHAnsi" w:eastAsiaTheme="majorEastAsia" w:hAnsiTheme="majorHAnsi" w:cstheme="majorBidi"/>
      <w:b/>
      <w:bCs/>
      <w:color w:val="262626" w:themeColor="text1" w:themeTint="D9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5"/>
    <w:rsid w:val="00452560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6"/>
    </w:rPr>
  </w:style>
  <w:style w:type="paragraph" w:styleId="ListParagraph">
    <w:name w:val="List Paragraph"/>
    <w:basedOn w:val="Normal"/>
    <w:uiPriority w:val="8"/>
    <w:semiHidden/>
    <w:qFormat/>
    <w:rsid w:val="004525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5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6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Normal"/>
    <w:uiPriority w:val="4"/>
    <w:qFormat/>
    <w:rsid w:val="00452560"/>
    <w:pPr>
      <w:numPr>
        <w:numId w:val="33"/>
      </w:numPr>
    </w:pPr>
    <w:rPr>
      <w:b/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rsid w:val="0045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256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5"/>
    <w:rsid w:val="00452560"/>
    <w:rPr>
      <w:rFonts w:asciiTheme="majorHAnsi" w:eastAsiaTheme="majorEastAsia" w:hAnsiTheme="majorHAnsi" w:cstheme="majorBidi"/>
      <w:b/>
      <w:bCs/>
      <w:color w:val="262626" w:themeColor="text1" w:themeTint="D9"/>
      <w:sz w:val="26"/>
    </w:rPr>
  </w:style>
  <w:style w:type="character" w:customStyle="1" w:styleId="UIInteraction">
    <w:name w:val="UI Interaction"/>
    <w:basedOn w:val="DefaultParagraphFont"/>
    <w:uiPriority w:val="1"/>
    <w:rsid w:val="00DB4160"/>
    <w:rPr>
      <w:b/>
      <w:bCs/>
    </w:rPr>
  </w:style>
  <w:style w:type="character" w:customStyle="1" w:styleId="Importantterm">
    <w:name w:val="Important term"/>
    <w:basedOn w:val="DefaultParagraphFont"/>
    <w:uiPriority w:val="1"/>
    <w:qFormat/>
    <w:rsid w:val="00452560"/>
    <w:rPr>
      <w:b/>
      <w:i w:val="0"/>
      <w:iCs/>
      <w:color w:val="943634" w:themeColor="accent2" w:themeShade="BF"/>
    </w:rPr>
  </w:style>
  <w:style w:type="character" w:customStyle="1" w:styleId="Code">
    <w:name w:val="Code"/>
    <w:basedOn w:val="DefaultParagraphFont"/>
    <w:uiPriority w:val="2"/>
    <w:qFormat/>
    <w:rsid w:val="00452560"/>
    <w:rPr>
      <w:rFonts w:ascii="Consolas" w:hAnsi="Consolas" w:cs="Consolas"/>
      <w:b w:val="0"/>
      <w:sz w:val="20"/>
      <w:bdr w:val="none" w:sz="0" w:space="0" w:color="auto"/>
      <w:shd w:val="clear" w:color="auto" w:fill="EEECE1" w:themeFill="background2"/>
    </w:rPr>
  </w:style>
  <w:style w:type="character" w:customStyle="1" w:styleId="Heading4Char">
    <w:name w:val="Heading 4 Char"/>
    <w:basedOn w:val="DefaultParagraphFont"/>
    <w:link w:val="Heading4"/>
    <w:uiPriority w:val="5"/>
    <w:rsid w:val="00452560"/>
    <w:rPr>
      <w:rFonts w:asciiTheme="majorHAnsi" w:eastAsiaTheme="majorEastAsia" w:hAnsiTheme="majorHAnsi" w:cstheme="majorBidi"/>
      <w:b/>
      <w:bCs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23"/>
    <w:semiHidden/>
    <w:rsid w:val="004525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23"/>
    <w:semiHidden/>
    <w:rsid w:val="004525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3"/>
    <w:semiHidden/>
    <w:rsid w:val="004525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23"/>
    <w:semiHidden/>
    <w:rsid w:val="004525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23"/>
    <w:semiHidden/>
    <w:rsid w:val="004525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rderedList1">
    <w:name w:val="Ordered List 1"/>
    <w:basedOn w:val="ListParagraph"/>
    <w:uiPriority w:val="7"/>
    <w:qFormat/>
    <w:rsid w:val="00DC2204"/>
    <w:pPr>
      <w:numPr>
        <w:numId w:val="34"/>
      </w:numPr>
      <w:spacing w:after="0"/>
    </w:pPr>
  </w:style>
  <w:style w:type="paragraph" w:customStyle="1" w:styleId="OrderedList2">
    <w:name w:val="Ordered List 2"/>
    <w:basedOn w:val="OrderedList1"/>
    <w:uiPriority w:val="7"/>
    <w:qFormat/>
    <w:rsid w:val="00DC2204"/>
    <w:pPr>
      <w:numPr>
        <w:numId w:val="35"/>
      </w:numPr>
    </w:pPr>
  </w:style>
  <w:style w:type="paragraph" w:customStyle="1" w:styleId="UnorderedList2">
    <w:name w:val="Unordered List 2"/>
    <w:basedOn w:val="UnorderedList1"/>
    <w:uiPriority w:val="6"/>
    <w:unhideWhenUsed/>
    <w:qFormat/>
    <w:rsid w:val="00DC2204"/>
    <w:pPr>
      <w:numPr>
        <w:numId w:val="36"/>
      </w:numPr>
      <w:ind w:left="1080"/>
    </w:pPr>
  </w:style>
  <w:style w:type="paragraph" w:customStyle="1" w:styleId="UnorderedList3">
    <w:name w:val="Unordered List 3"/>
    <w:basedOn w:val="UnorderedList2"/>
    <w:uiPriority w:val="6"/>
    <w:unhideWhenUsed/>
    <w:qFormat/>
    <w:rsid w:val="00DC2204"/>
    <w:pPr>
      <w:numPr>
        <w:numId w:val="37"/>
      </w:numPr>
      <w:ind w:left="1440"/>
    </w:pPr>
  </w:style>
  <w:style w:type="character" w:customStyle="1" w:styleId="Cite">
    <w:name w:val="Cite"/>
    <w:basedOn w:val="DefaultParagraphFont"/>
    <w:uiPriority w:val="3"/>
    <w:qFormat/>
    <w:rsid w:val="00452560"/>
    <w:rPr>
      <w:i/>
    </w:rPr>
  </w:style>
  <w:style w:type="paragraph" w:customStyle="1" w:styleId="CalloutPMBOK">
    <w:name w:val="Callout | PMBOK"/>
    <w:basedOn w:val="Normal"/>
    <w:uiPriority w:val="9"/>
    <w:qFormat/>
    <w:rsid w:val="00452560"/>
    <w:pPr>
      <w:pBdr>
        <w:top w:val="single" w:sz="24" w:space="1" w:color="BFBFBF" w:themeColor="background1" w:themeShade="BF"/>
        <w:left w:val="single" w:sz="24" w:space="4" w:color="BFBFBF" w:themeColor="background1" w:themeShade="BF"/>
        <w:bottom w:val="single" w:sz="24" w:space="1" w:color="BFBFBF" w:themeColor="background1" w:themeShade="BF"/>
        <w:right w:val="single" w:sz="24" w:space="4" w:color="BFBFBF" w:themeColor="background1" w:themeShade="BF"/>
      </w:pBdr>
      <w:shd w:val="horzStripe" w:color="F2F2F2" w:themeColor="background1" w:themeShade="F2" w:fill="D9D9D9" w:themeFill="background1" w:themeFillShade="D9"/>
    </w:pPr>
    <w:rPr>
      <w:color w:val="0D0D0D" w:themeColor="text1" w:themeTint="F2"/>
    </w:rPr>
  </w:style>
  <w:style w:type="paragraph" w:customStyle="1" w:styleId="CalloutNote">
    <w:name w:val="Callout | Note"/>
    <w:basedOn w:val="CalloutPMBOK"/>
    <w:uiPriority w:val="9"/>
    <w:qFormat/>
    <w:rsid w:val="00452560"/>
    <w:pPr>
      <w:shd w:val="clear" w:color="F2F2F2" w:themeColor="background1" w:themeShade="F2" w:fill="D9D9D9" w:themeFill="background1" w:themeFillShade="D9"/>
    </w:pPr>
  </w:style>
  <w:style w:type="paragraph" w:customStyle="1" w:styleId="CalloutTip">
    <w:name w:val="Callout | Tip"/>
    <w:basedOn w:val="CalloutNote"/>
    <w:uiPriority w:val="9"/>
    <w:qFormat/>
    <w:rsid w:val="00452560"/>
    <w:pPr>
      <w:pBdr>
        <w:top w:val="single" w:sz="24" w:space="1" w:color="4F6228" w:themeColor="accent3" w:themeShade="80"/>
        <w:left w:val="single" w:sz="24" w:space="4" w:color="4F6228" w:themeColor="accent3" w:themeShade="80"/>
        <w:bottom w:val="single" w:sz="24" w:space="1" w:color="4F6228" w:themeColor="accent3" w:themeShade="80"/>
        <w:right w:val="single" w:sz="24" w:space="4" w:color="4F6228" w:themeColor="accent3" w:themeShade="80"/>
      </w:pBdr>
      <w:shd w:val="clear" w:color="F2F2F2" w:themeColor="background1" w:themeShade="F2" w:fill="D6E3BC" w:themeFill="accent3" w:themeFillTint="66"/>
    </w:pPr>
  </w:style>
  <w:style w:type="paragraph" w:customStyle="1" w:styleId="CalloutWarning">
    <w:name w:val="Callout | Warning"/>
    <w:basedOn w:val="CalloutTip"/>
    <w:uiPriority w:val="9"/>
    <w:qFormat/>
    <w:rsid w:val="00452560"/>
    <w:pPr>
      <w:pBdr>
        <w:top w:val="single" w:sz="24" w:space="1" w:color="632423" w:themeColor="accent2" w:themeShade="80"/>
        <w:left w:val="single" w:sz="24" w:space="4" w:color="632423" w:themeColor="accent2" w:themeShade="80"/>
        <w:bottom w:val="single" w:sz="24" w:space="1" w:color="632423" w:themeColor="accent2" w:themeShade="80"/>
        <w:right w:val="single" w:sz="24" w:space="4" w:color="632423" w:themeColor="accent2" w:themeShade="80"/>
      </w:pBdr>
      <w:shd w:val="clear" w:color="F2F2F2" w:themeColor="background1" w:themeShade="F2" w:fill="E5B8B7" w:themeFill="accent2" w:themeFillTint="66"/>
    </w:pPr>
  </w:style>
  <w:style w:type="character" w:customStyle="1" w:styleId="Cross-Reference">
    <w:name w:val="Cross-Reference"/>
    <w:basedOn w:val="DefaultParagraphFont"/>
    <w:uiPriority w:val="3"/>
    <w:qFormat/>
    <w:rsid w:val="00452560"/>
    <w:rPr>
      <w:color w:val="984806" w:themeColor="accent6" w:themeShade="80"/>
      <w:bdr w:val="none" w:sz="0" w:space="0" w:color="auto"/>
      <w:shd w:val="clear" w:color="auto" w:fill="FDE9D9" w:themeFill="accent6" w:themeFillTint="33"/>
    </w:rPr>
  </w:style>
  <w:style w:type="table" w:customStyle="1" w:styleId="2ColumnTable">
    <w:name w:val="2 Column Table"/>
    <w:basedOn w:val="TableNormal"/>
    <w:uiPriority w:val="99"/>
    <w:rsid w:val="00F14829"/>
    <w:pPr>
      <w:spacing w:after="0" w:line="240" w:lineRule="auto"/>
    </w:pPr>
    <w:tblPr>
      <w:tblStyleRowBandSize w:val="1"/>
      <w:tblInd w:w="0" w:type="dxa"/>
      <w:tblCellMar>
        <w:top w:w="100" w:type="dxa"/>
        <w:left w:w="108" w:type="dxa"/>
        <w:bottom w:w="12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ListParagraph2">
    <w:name w:val="List Paragraph 2"/>
    <w:basedOn w:val="ListParagraph"/>
    <w:uiPriority w:val="8"/>
    <w:qFormat/>
    <w:rsid w:val="00452560"/>
    <w:pPr>
      <w:ind w:left="1080"/>
    </w:pPr>
  </w:style>
  <w:style w:type="paragraph" w:customStyle="1" w:styleId="ListParagraph1">
    <w:name w:val="List Paragraph 1"/>
    <w:basedOn w:val="ListParagraph"/>
    <w:uiPriority w:val="8"/>
    <w:qFormat/>
    <w:rsid w:val="00452560"/>
  </w:style>
  <w:style w:type="paragraph" w:customStyle="1" w:styleId="ListParagraph3">
    <w:name w:val="List Paragraph 3"/>
    <w:basedOn w:val="ListParagraph2"/>
    <w:uiPriority w:val="8"/>
    <w:qFormat/>
    <w:rsid w:val="00452560"/>
    <w:pPr>
      <w:ind w:left="1440"/>
    </w:pPr>
  </w:style>
  <w:style w:type="table" w:styleId="TableGrid">
    <w:name w:val="Table Grid"/>
    <w:basedOn w:val="TableNormal"/>
    <w:uiPriority w:val="59"/>
    <w:rsid w:val="00452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FigureCaption"/>
    <w:qFormat/>
    <w:rsid w:val="00DC2204"/>
    <w:pPr>
      <w:keepNext/>
      <w:numPr>
        <w:numId w:val="38"/>
      </w:numPr>
      <w:spacing w:before="400" w:after="0"/>
      <w:ind w:left="360"/>
    </w:pPr>
    <w:rPr>
      <w:color w:val="262626" w:themeColor="text1" w:themeTint="D9"/>
    </w:rPr>
  </w:style>
  <w:style w:type="paragraph" w:customStyle="1" w:styleId="CalloutTextmain">
    <w:name w:val="Callout Text (main)"/>
    <w:basedOn w:val="Normal"/>
    <w:uiPriority w:val="99"/>
    <w:semiHidden/>
    <w:rsid w:val="00452560"/>
    <w:pPr>
      <w:widowControl w:val="0"/>
      <w:autoSpaceDE w:val="0"/>
      <w:autoSpaceDN w:val="0"/>
      <w:adjustRightInd w:val="0"/>
      <w:spacing w:after="280" w:line="280" w:lineRule="atLeast"/>
      <w:ind w:left="280" w:right="280"/>
      <w:textAlignment w:val="center"/>
    </w:pPr>
    <w:rPr>
      <w:rFonts w:ascii="HelveticaNeueLTStd-Roman" w:hAnsi="HelveticaNeueLTStd-Roman" w:cs="HelveticaNeueLTStd-Roman"/>
      <w:color w:val="000000"/>
      <w:sz w:val="18"/>
      <w:szCs w:val="18"/>
    </w:rPr>
  </w:style>
  <w:style w:type="character" w:customStyle="1" w:styleId="comment">
    <w:name w:val="comment"/>
    <w:uiPriority w:val="99"/>
    <w:semiHidden/>
    <w:rsid w:val="00452560"/>
    <w:rPr>
      <w:rFonts w:ascii="Times New Roman" w:hAnsi="Times New Roman" w:cs="Times New Roman"/>
      <w:color w:val="FF0000"/>
      <w:spacing w:val="0"/>
      <w:w w:val="100"/>
      <w:sz w:val="20"/>
      <w:szCs w:val="20"/>
      <w:u w:val="none"/>
      <w:vertAlign w:val="baseline"/>
      <w:lang w:val="en-US"/>
    </w:rPr>
  </w:style>
  <w:style w:type="paragraph" w:customStyle="1" w:styleId="CalloutSideBar">
    <w:name w:val="Callout | SideBar"/>
    <w:basedOn w:val="CalloutNote"/>
    <w:uiPriority w:val="10"/>
    <w:qFormat/>
    <w:rsid w:val="00452560"/>
    <w:pPr>
      <w:pBdr>
        <w:top w:val="dashed" w:sz="24" w:space="1" w:color="D9D9D9" w:themeColor="background1" w:themeShade="D9"/>
        <w:left w:val="dashed" w:sz="24" w:space="4" w:color="D9D9D9" w:themeColor="background1" w:themeShade="D9"/>
        <w:bottom w:val="dashed" w:sz="24" w:space="1" w:color="D9D9D9" w:themeColor="background1" w:themeShade="D9"/>
        <w:right w:val="dashed" w:sz="24" w:space="4" w:color="D9D9D9" w:themeColor="background1" w:themeShade="D9"/>
      </w:pBdr>
      <w:shd w:val="clear" w:color="F2F2F2" w:themeColor="background1" w:themeShade="F2" w:fill="auto"/>
    </w:pPr>
    <w:rPr>
      <w:color w:val="595959" w:themeColor="text1" w:themeTint="A6"/>
    </w:rPr>
  </w:style>
  <w:style w:type="paragraph" w:customStyle="1" w:styleId="OrderedList3">
    <w:name w:val="Ordered List 3"/>
    <w:basedOn w:val="OrderedList2"/>
    <w:uiPriority w:val="7"/>
    <w:qFormat/>
    <w:rsid w:val="00DC2204"/>
    <w:pPr>
      <w:numPr>
        <w:numId w:val="39"/>
      </w:numPr>
      <w:ind w:left="1440"/>
    </w:pPr>
  </w:style>
  <w:style w:type="paragraph" w:customStyle="1" w:styleId="CodeSection">
    <w:name w:val="Code Section"/>
    <w:basedOn w:val="Normal"/>
    <w:uiPriority w:val="2"/>
    <w:qFormat/>
    <w:rsid w:val="00452560"/>
    <w:pPr>
      <w:shd w:val="clear" w:color="auto" w:fill="EEECE1" w:themeFill="background2"/>
    </w:pPr>
    <w:rPr>
      <w:rFonts w:ascii="Consolas" w:hAnsi="Consolas"/>
      <w:sz w:val="20"/>
    </w:rPr>
  </w:style>
  <w:style w:type="paragraph" w:customStyle="1" w:styleId="Text">
    <w:name w:val="Text"/>
    <w:aliases w:val="t"/>
    <w:basedOn w:val="Normal"/>
    <w:link w:val="TextChar1"/>
    <w:rsid w:val="008A1DB0"/>
    <w:pPr>
      <w:spacing w:before="80" w:after="0" w:line="260" w:lineRule="exact"/>
      <w:ind w:left="720"/>
    </w:pPr>
    <w:rPr>
      <w:rFonts w:ascii="Times New Roman" w:eastAsia="Times New Roman" w:hAnsi="Times New Roman" w:cs="Times New Roman"/>
      <w:szCs w:val="24"/>
    </w:rPr>
  </w:style>
  <w:style w:type="character" w:customStyle="1" w:styleId="TextChar1">
    <w:name w:val="Text Char1"/>
    <w:aliases w:val="t Char1"/>
    <w:link w:val="Text"/>
    <w:rsid w:val="008A1DB0"/>
    <w:rPr>
      <w:rFonts w:ascii="Times New Roman" w:eastAsia="Times New Roman" w:hAnsi="Times New Roman" w:cs="Times New Roman"/>
      <w:szCs w:val="24"/>
    </w:rPr>
  </w:style>
  <w:style w:type="paragraph" w:customStyle="1" w:styleId="BulletedList1">
    <w:name w:val="Bulleted List 1"/>
    <w:aliases w:val="bl1"/>
    <w:basedOn w:val="Text"/>
    <w:link w:val="BulletedList1Char"/>
    <w:rsid w:val="008A1DB0"/>
    <w:pPr>
      <w:tabs>
        <w:tab w:val="num" w:pos="1080"/>
      </w:tabs>
      <w:spacing w:before="40" w:after="40"/>
      <w:ind w:left="1080" w:hanging="360"/>
    </w:pPr>
  </w:style>
  <w:style w:type="character" w:customStyle="1" w:styleId="BulletedList1Char">
    <w:name w:val="Bulleted List 1 Char"/>
    <w:aliases w:val="bl1 Char"/>
    <w:link w:val="BulletedList1"/>
    <w:rsid w:val="008A1DB0"/>
    <w:rPr>
      <w:rFonts w:ascii="Times New Roman" w:eastAsia="Times New Roman" w:hAnsi="Times New Roman" w:cs="Times New Roman"/>
      <w:szCs w:val="24"/>
    </w:rPr>
  </w:style>
  <w:style w:type="paragraph" w:customStyle="1" w:styleId="DefinedTerm">
    <w:name w:val="Defined Term"/>
    <w:aliases w:val="dt"/>
    <w:basedOn w:val="Text"/>
    <w:next w:val="Definition"/>
    <w:rsid w:val="008A1DB0"/>
    <w:pPr>
      <w:keepNext/>
      <w:widowControl w:val="0"/>
    </w:pPr>
    <w:rPr>
      <w:szCs w:val="20"/>
    </w:rPr>
  </w:style>
  <w:style w:type="paragraph" w:customStyle="1" w:styleId="Definition">
    <w:name w:val="Definition"/>
    <w:aliases w:val="d"/>
    <w:basedOn w:val="Text"/>
    <w:next w:val="DefinedTerm"/>
    <w:rsid w:val="008A1DB0"/>
    <w:pPr>
      <w:spacing w:before="0" w:after="80"/>
      <w:ind w:left="994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5385"/>
    <w:rPr>
      <w:sz w:val="16"/>
      <w:szCs w:val="16"/>
    </w:rPr>
  </w:style>
  <w:style w:type="paragraph" w:styleId="NoSpacing">
    <w:name w:val="No Spacing"/>
    <w:uiPriority w:val="1"/>
    <w:qFormat/>
    <w:rsid w:val="00E33EC5"/>
    <w:pPr>
      <w:spacing w:after="0" w:line="240" w:lineRule="auto"/>
    </w:pPr>
    <w:rPr>
      <w:rFonts w:eastAsiaTheme="minorHAns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3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38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A21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%20Runcie\AppData\Local\Microsoft\Windows\Temporary%20Internet%20Files\Content.IE5\Z1ZH2Q7H\boo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3c2c0a6-ca45-4a0e-8e57-b246e65d93c6">THEVAULT-468-10</_dlc_DocId>
    <_dlc_DocIdUrl xmlns="93c2c0a6-ca45-4a0e-8e57-b246e65d93c6">
      <Url>https://intranet.advisicon.com:447/dept/Authoring/_layouts/DocIdRedir.aspx?ID=THEVAULT-468-10</Url>
      <Description>THEVAULT-468-10</Description>
    </_dlc_DocIdUrl>
    <Assigned_x0020_to0 xmlns="35653fd7-7c6a-4f53-911e-88d9ac287fb3">
      <UserInfo>
        <DisplayName>Jeff Jacobson</DisplayName>
        <AccountId>153</AccountId>
        <AccountType/>
      </UserInfo>
    </Assigned_x0020_to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B5E363CFE964F9811D338B4A68B5F" ma:contentTypeVersion="4" ma:contentTypeDescription="Create a new document." ma:contentTypeScope="" ma:versionID="175989f4457c9978e1d1b956fdd5423d">
  <xsd:schema xmlns:xsd="http://www.w3.org/2001/XMLSchema" xmlns:xs="http://www.w3.org/2001/XMLSchema" xmlns:p="http://schemas.microsoft.com/office/2006/metadata/properties" xmlns:ns2="93c2c0a6-ca45-4a0e-8e57-b246e65d93c6" xmlns:ns3="35653fd7-7c6a-4f53-911e-88d9ac287fb3" targetNamespace="http://schemas.microsoft.com/office/2006/metadata/properties" ma:root="true" ma:fieldsID="f68cd66cfe5bbea454acd3d807acdacb" ns2:_="" ns3:_="">
    <xsd:import namespace="93c2c0a6-ca45-4a0e-8e57-b246e65d93c6"/>
    <xsd:import namespace="35653fd7-7c6a-4f53-911e-88d9ac287fb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ssigned_x0020_to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c0a6-ca45-4a0e-8e57-b246e65d93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53fd7-7c6a-4f53-911e-88d9ac287fb3" elementFormDefault="qualified">
    <xsd:import namespace="http://schemas.microsoft.com/office/2006/documentManagement/types"/>
    <xsd:import namespace="http://schemas.microsoft.com/office/infopath/2007/PartnerControls"/>
    <xsd:element name="Assigned_x0020_to0" ma:index="11" nillable="true" ma:displayName="Assigned to" ma:description="Who needs to do the next task?" ma:list="UserInfo" ma:SharePointGroup="0" ma:internalName="Assigned_x0020_to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F734F-7583-4ED3-BC43-FB8A787CB432}">
  <ds:schemaRefs>
    <ds:schemaRef ds:uri="35653fd7-7c6a-4f53-911e-88d9ac287fb3"/>
    <ds:schemaRef ds:uri="http://www.w3.org/XML/1998/namespace"/>
    <ds:schemaRef ds:uri="http://schemas.microsoft.com/office/2006/metadata/properties"/>
    <ds:schemaRef ds:uri="93c2c0a6-ca45-4a0e-8e57-b246e65d93c6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A16212E-BAE4-4652-A98E-2F10A2CD1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2c0a6-ca45-4a0e-8e57-b246e65d93c6"/>
    <ds:schemaRef ds:uri="35653fd7-7c6a-4f53-911e-88d9ac287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72BDC8-D1BA-4BEE-BB45-86B1FFC18C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20C13A-3EB3-4EBB-9A16-5C475D08E25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7882AD1-AB35-477A-A608-78489E52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 template</Template>
  <TotalTime>411</TotalTime>
  <Pages>9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&amp; Overview</vt:lpstr>
    </vt:vector>
  </TitlesOfParts>
  <Company>Advisicon Inc.</Company>
  <LinksUpToDate>false</LinksUpToDate>
  <CharactersWithSpaces>11905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&amp; Overview</dc:title>
  <dc:creator>Tim Runcie</dc:creator>
  <cp:lastModifiedBy>Jeff Jacobson</cp:lastModifiedBy>
  <cp:revision>64</cp:revision>
  <dcterms:created xsi:type="dcterms:W3CDTF">2013-12-30T06:10:00Z</dcterms:created>
  <dcterms:modified xsi:type="dcterms:W3CDTF">2014-01-27T18:52:00Z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5100652d-ff89-4ab3-8d50-d02e4ac95b8f</vt:lpwstr>
  </property>
  <property fmtid="{D5CDD505-2E9C-101B-9397-08002B2CF9AE}" pid="3" name="ContentTypeId">
    <vt:lpwstr>0x01010024BB5E363CFE964F9811D338B4A68B5F</vt:lpwstr>
  </property>
</Properties>
</file>