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C0313" w14:textId="324066A5" w:rsidR="00190956" w:rsidRDefault="00190956" w:rsidP="00AB3CF5">
      <w:pPr>
        <w:pStyle w:val="Heading1"/>
      </w:pPr>
      <w:r>
        <w:t>Overview</w:t>
      </w:r>
    </w:p>
    <w:p w14:paraId="6E295645" w14:textId="7EDA064E" w:rsidR="00B3107D" w:rsidRDefault="007F518B" w:rsidP="00190956">
      <w:r>
        <w:t xml:space="preserve">After a schedule is refined and approved, you are ready to begin the work of the project. Often stakeholders will request the ability to see status updates throughout the project and how the delivery of the project tasks vary from the original plan. In order to illustrate variances from the original schedule, you will need to set a baseline. A baseline is a way to capture fields that are needed for variance views and variance calculations. </w:t>
      </w:r>
    </w:p>
    <w:p w14:paraId="1A6BDD03" w14:textId="7887A284" w:rsidR="007F518B" w:rsidRDefault="007F518B" w:rsidP="00190956">
      <w:r>
        <w:t>Tracking of the project involves</w:t>
      </w:r>
      <w:r w:rsidR="00083BF7">
        <w:t xml:space="preserve"> updating the completion status of tasks and may involve entering values that differ from the original task </w:t>
      </w:r>
      <w:r w:rsidR="008F066C">
        <w:t>(</w:t>
      </w:r>
      <w:r w:rsidR="00083BF7">
        <w:t>such as a delayed start date</w:t>
      </w:r>
      <w:r w:rsidR="008F066C">
        <w:t>)</w:t>
      </w:r>
      <w:r w:rsidR="00083BF7">
        <w:t xml:space="preserve">. After tasks are tracked, you can use Tracking Gantt view to see how those tasks performed against their baseline values. </w:t>
      </w:r>
    </w:p>
    <w:p w14:paraId="4B1FD9BE" w14:textId="77777777" w:rsidR="00AB3CF5" w:rsidRDefault="00AB3CF5" w:rsidP="00AB3CF5">
      <w:pPr>
        <w:pStyle w:val="Heading1"/>
      </w:pPr>
      <w:r>
        <w:lastRenderedPageBreak/>
        <w:t xml:space="preserve">The Importance of </w:t>
      </w:r>
      <w:proofErr w:type="spellStart"/>
      <w:r>
        <w:t>Baselining</w:t>
      </w:r>
      <w:proofErr w:type="spellEnd"/>
    </w:p>
    <w:p w14:paraId="1FF11848" w14:textId="77777777" w:rsidR="00AB3CF5" w:rsidRDefault="00AB3CF5" w:rsidP="00AB3CF5">
      <w:r>
        <w:t>One of the integral parts of the decision making process is being aware of where the schedule stands against its original plan. The baseline is the original plan.</w:t>
      </w:r>
    </w:p>
    <w:p w14:paraId="7F3D35DA" w14:textId="4944DE00" w:rsidR="00AB3CF5" w:rsidRDefault="00AB3CF5" w:rsidP="00AB3CF5">
      <w:r>
        <w:t xml:space="preserve">After the schedule has been adjusted, discussed and negotiated with the stakeholders of the project, a schedule will be agreed upon. That original approved schedule will be set as the </w:t>
      </w:r>
      <w:r w:rsidR="00B7019F">
        <w:t>project</w:t>
      </w:r>
      <w:r>
        <w:t xml:space="preserve"> baseline. The project baseline becomes the schedule that the metrics for the project will measure against. It is also the plan that the stakeholders are expecting the project performers to adhere to during the project.</w:t>
      </w:r>
    </w:p>
    <w:p w14:paraId="6A47F922" w14:textId="77777777" w:rsidR="00AB3CF5" w:rsidRDefault="00AB3CF5" w:rsidP="00AB3CF5">
      <w:r>
        <w:t>When an event occurs to put the project off schedule, the difference between the actual performance values and the baseline values is known as the variance. Variances can have either a positive or negative effect on the schedule. Monitoring variances gives the project manager more knowledge regarding the project which in turn results in better decision making to adjust the project schedule if needed or help the project get back on track.</w:t>
      </w:r>
    </w:p>
    <w:p w14:paraId="662D80D0" w14:textId="77777777" w:rsidR="00AB3CF5" w:rsidRDefault="00AB3CF5" w:rsidP="00AB3CF5">
      <w:r>
        <w:t>Without a baseline, this knowledge would be lost. You would not be aware of how off track the schedule is from the original planned finish date and you would not have a finish date to manage the schedule against.</w:t>
      </w:r>
    </w:p>
    <w:p w14:paraId="7AB3A83D" w14:textId="4C12D939" w:rsidR="00AB3CF5" w:rsidRDefault="00C45C31" w:rsidP="00C45C31">
      <w:pPr>
        <w:pStyle w:val="CalloutTip"/>
      </w:pPr>
      <w:r w:rsidRPr="00C45C31">
        <w:t xml:space="preserve">Project requires a baseline to calculate earned value. More information about this topic is in the </w:t>
      </w:r>
      <w:r w:rsidRPr="00E06D36">
        <w:rPr>
          <w:rStyle w:val="Cross-Reference"/>
        </w:rPr>
        <w:t>advanced course</w:t>
      </w:r>
      <w:r w:rsidR="00F72948">
        <w:t xml:space="preserve"> where we cover </w:t>
      </w:r>
      <w:r w:rsidR="00F72948" w:rsidRPr="00E06D36">
        <w:rPr>
          <w:rStyle w:val="Cross-Reference"/>
        </w:rPr>
        <w:t>Costing Budgets and Earned Value</w:t>
      </w:r>
      <w:r w:rsidRPr="00C45C31">
        <w:t>.</w:t>
      </w:r>
    </w:p>
    <w:p w14:paraId="594A35F4" w14:textId="77777777" w:rsidR="00AB3CF5" w:rsidRDefault="00AB3CF5" w:rsidP="00622217">
      <w:pPr>
        <w:pStyle w:val="Heading1"/>
      </w:pPr>
      <w:r>
        <w:lastRenderedPageBreak/>
        <w:t>Setting a Baseline</w:t>
      </w:r>
    </w:p>
    <w:p w14:paraId="0F04ACFB" w14:textId="77777777" w:rsidR="00AB3CF5" w:rsidRDefault="00AB3CF5" w:rsidP="00AB3CF5">
      <w:r>
        <w:t>A critical component before you begin tracking is to set the baseline. After your project is formally approved and right before work is ready to begin, setting a baseline will capture information about what you have planned so you can use it as a measure against how the project actually performs. Because it is available for comparison purposes at any point during the project, the baseline provides an effective way to check your progress throughout the project. Project deals with three levels of time when working with projects: baseline, current, and actual.</w:t>
      </w:r>
    </w:p>
    <w:p w14:paraId="416CDCC5" w14:textId="55B2AF97" w:rsidR="00AB3CF5" w:rsidRDefault="007652F6" w:rsidP="007652F6">
      <w:pPr>
        <w:pStyle w:val="CalloutTip"/>
      </w:pPr>
      <w:r w:rsidRPr="007652F6">
        <w:t xml:space="preserve">You should not set the baseline until you are </w:t>
      </w:r>
      <w:r>
        <w:t>finished</w:t>
      </w:r>
      <w:r w:rsidRPr="007652F6">
        <w:t xml:space="preserve"> entering tasks and creating the schedule. The goal is to have the schedule as complete as possible before setting a baseline for comparison purposes.</w:t>
      </w:r>
    </w:p>
    <w:p w14:paraId="085E4544" w14:textId="77777777" w:rsidR="00AB3CF5" w:rsidRDefault="00AB3CF5" w:rsidP="00AB3CF5">
      <w:r>
        <w:t>The act of setting a baseline creates a copy of the following fields into equivalent baseline fields (e.g., Baseline Start):</w:t>
      </w:r>
    </w:p>
    <w:p w14:paraId="2393F10F" w14:textId="77777777" w:rsidR="00AB3CF5" w:rsidRDefault="00AB3CF5" w:rsidP="005F5206">
      <w:pPr>
        <w:pStyle w:val="UnorderedList1"/>
      </w:pPr>
      <w:r>
        <w:t>Start</w:t>
      </w:r>
    </w:p>
    <w:p w14:paraId="7D939E7E" w14:textId="77777777" w:rsidR="00AB3CF5" w:rsidRDefault="00AB3CF5" w:rsidP="005F5206">
      <w:pPr>
        <w:pStyle w:val="UnorderedList1"/>
      </w:pPr>
      <w:r>
        <w:t>Finish</w:t>
      </w:r>
    </w:p>
    <w:p w14:paraId="23344402" w14:textId="77777777" w:rsidR="00AB3CF5" w:rsidRDefault="00AB3CF5" w:rsidP="005F5206">
      <w:pPr>
        <w:pStyle w:val="UnorderedList1"/>
      </w:pPr>
      <w:r>
        <w:t>Duration</w:t>
      </w:r>
    </w:p>
    <w:p w14:paraId="2721BA59" w14:textId="77777777" w:rsidR="00AB3CF5" w:rsidRDefault="00AB3CF5" w:rsidP="005F5206">
      <w:pPr>
        <w:pStyle w:val="UnorderedList1"/>
      </w:pPr>
      <w:r>
        <w:t>Work</w:t>
      </w:r>
    </w:p>
    <w:p w14:paraId="53F6B5F5" w14:textId="77777777" w:rsidR="00AB3CF5" w:rsidRDefault="00AB3CF5" w:rsidP="005F5206">
      <w:pPr>
        <w:pStyle w:val="UnorderedList1"/>
      </w:pPr>
      <w:r>
        <w:t>Cost</w:t>
      </w:r>
    </w:p>
    <w:p w14:paraId="3AAF58BD" w14:textId="638D2E70" w:rsidR="00AB3CF5" w:rsidRDefault="00AB3CF5" w:rsidP="00AB3CF5">
      <w:r>
        <w:t xml:space="preserve">Baseline information is always maintained unless you set a subsequent baseline again for the entire project. In many cases you will not need to use Baseline 1–10, but very lengthy projects may want to use the additional baselines to capture a snapshot at the end of each year (as an example). </w:t>
      </w:r>
    </w:p>
    <w:p w14:paraId="73EC113D" w14:textId="77777777" w:rsidR="00AB3CF5" w:rsidRDefault="00AB3CF5" w:rsidP="00AB3CF5">
      <w:r>
        <w:t>To set the baseline:</w:t>
      </w:r>
    </w:p>
    <w:p w14:paraId="425E5569" w14:textId="77777777" w:rsidR="00AB3CF5" w:rsidRDefault="00AB3CF5" w:rsidP="005F5206">
      <w:pPr>
        <w:pStyle w:val="OrderedList1"/>
      </w:pPr>
      <w:r>
        <w:t xml:space="preserve">Click the </w:t>
      </w:r>
      <w:r w:rsidRPr="005F5206">
        <w:rPr>
          <w:rStyle w:val="UIInteraction"/>
        </w:rPr>
        <w:t>Project</w:t>
      </w:r>
      <w:r>
        <w:t xml:space="preserve"> tab.</w:t>
      </w:r>
    </w:p>
    <w:p w14:paraId="37FF678D" w14:textId="77777777" w:rsidR="00AB3CF5" w:rsidRDefault="00AB3CF5" w:rsidP="005F5206">
      <w:pPr>
        <w:pStyle w:val="OrderedList1"/>
      </w:pPr>
      <w:r>
        <w:t xml:space="preserve">Click the drop-down arrow on </w:t>
      </w:r>
      <w:r w:rsidRPr="005F5206">
        <w:rPr>
          <w:rStyle w:val="UIInteraction"/>
        </w:rPr>
        <w:t>Set Baseline</w:t>
      </w:r>
      <w:r>
        <w:t xml:space="preserve"> in the Schedule group.</w:t>
      </w:r>
    </w:p>
    <w:p w14:paraId="5C344DDC" w14:textId="77777777" w:rsidR="00AB3CF5" w:rsidRDefault="00AB3CF5" w:rsidP="005F5206">
      <w:pPr>
        <w:pStyle w:val="OrderedList1"/>
      </w:pPr>
      <w:r>
        <w:t xml:space="preserve">Click </w:t>
      </w:r>
      <w:r w:rsidRPr="005F5206">
        <w:rPr>
          <w:rStyle w:val="UIInteraction"/>
        </w:rPr>
        <w:t>Set Baseline</w:t>
      </w:r>
      <w:r>
        <w:t>.</w:t>
      </w:r>
    </w:p>
    <w:p w14:paraId="5D9BCF41" w14:textId="77777777" w:rsidR="00AB3CF5" w:rsidRDefault="00AB3CF5" w:rsidP="005F5206">
      <w:pPr>
        <w:pStyle w:val="OrderedList1"/>
      </w:pPr>
      <w:r>
        <w:t xml:space="preserve">Click </w:t>
      </w:r>
      <w:r w:rsidRPr="005F5206">
        <w:rPr>
          <w:rStyle w:val="UIInteraction"/>
        </w:rPr>
        <w:t>OK</w:t>
      </w:r>
      <w:r>
        <w:t>.</w:t>
      </w:r>
    </w:p>
    <w:p w14:paraId="48D6886B" w14:textId="6E94B564" w:rsidR="00AB3CF5" w:rsidRDefault="00AB3CF5" w:rsidP="007C27E8">
      <w:pPr>
        <w:pStyle w:val="FigureCaption"/>
      </w:pPr>
      <w:r>
        <w:lastRenderedPageBreak/>
        <w:t>Set Baseline Dialog Box – Setting Baseline.</w:t>
      </w:r>
      <w:r w:rsidR="007C27E8">
        <w:t xml:space="preserve"> [10-1.png]</w:t>
      </w:r>
    </w:p>
    <w:p w14:paraId="693C5593" w14:textId="77777777" w:rsidR="00AB3CF5" w:rsidRDefault="00AB3CF5" w:rsidP="00AB3CF5">
      <w:r>
        <w:t xml:space="preserve">To utilize the variance calculations, you must record the current baseline using the first option from the drop-down menu listed as just “Baseline.” Project calculates from this Baseline only. This Baseline is also known as Baseline 0. Baselines 1–10 are for historical purposes only, but you may use any numbered baseline in a view. </w:t>
      </w:r>
    </w:p>
    <w:p w14:paraId="4AABC709" w14:textId="6ED7E6C5" w:rsidR="00AB3CF5" w:rsidRDefault="00D67588" w:rsidP="00D67588">
      <w:pPr>
        <w:pStyle w:val="CalloutTip"/>
      </w:pPr>
      <w:r w:rsidRPr="00D67588">
        <w:t>As a best practice, create a backup copy of your original baseline data by immediately setting the baseline again and using an empty baseline 1–10. This way even if you accidentally overwrite the information in the first Baseline, you can still retrieve it by going to your backup baseline. This also provides historical information about previous baselines.</w:t>
      </w:r>
    </w:p>
    <w:p w14:paraId="3AFF8DEB" w14:textId="77777777" w:rsidR="00AB3CF5" w:rsidRDefault="00AB3CF5" w:rsidP="000C150A">
      <w:pPr>
        <w:pStyle w:val="Heading3"/>
      </w:pPr>
      <w:r>
        <w:t>Setting an Interim Plan</w:t>
      </w:r>
    </w:p>
    <w:p w14:paraId="78F44E8E" w14:textId="290B4961" w:rsidR="00AB3CF5" w:rsidRDefault="00AB3CF5" w:rsidP="00AB3CF5">
      <w:r>
        <w:t xml:space="preserve">Setting an interim plan follows the same procedures as setting the baseline except that you chose </w:t>
      </w:r>
      <w:r w:rsidRPr="00E06D36">
        <w:rPr>
          <w:rStyle w:val="UIInteraction"/>
        </w:rPr>
        <w:t>Interim</w:t>
      </w:r>
      <w:r>
        <w:t xml:space="preserve"> as the option. The main purpose for the interim plan is to capture historical snap-shots of the current state of a project at specific points in time. </w:t>
      </w:r>
      <w:r w:rsidR="002440A7">
        <w:t>Use</w:t>
      </w:r>
      <w:r>
        <w:t xml:space="preserve"> this feature </w:t>
      </w:r>
      <w:r w:rsidR="004C69BF">
        <w:t>instead of making duplicate copies of your schedule</w:t>
      </w:r>
      <w:r>
        <w:t xml:space="preserve">. Another alternative use for this feature to extend the number of baselines available to the project manager. </w:t>
      </w:r>
    </w:p>
    <w:p w14:paraId="4F7683CA" w14:textId="77777777" w:rsidR="00AB3CF5" w:rsidRDefault="00AB3CF5" w:rsidP="003106F9">
      <w:pPr>
        <w:pStyle w:val="Heading2"/>
      </w:pPr>
      <w:r>
        <w:t>Clearing a Baseline</w:t>
      </w:r>
    </w:p>
    <w:p w14:paraId="10AAACEF" w14:textId="77777777" w:rsidR="00AB3CF5" w:rsidRDefault="00AB3CF5" w:rsidP="00AB3CF5">
      <w:r>
        <w:t>While it is best practice to maintain copies of baselines for historical purposes, it may be necessary to clear a baseline. For example, a baseline set by mistake.</w:t>
      </w:r>
    </w:p>
    <w:p w14:paraId="7EB90A69" w14:textId="77777777" w:rsidR="00AB3CF5" w:rsidRDefault="00AB3CF5" w:rsidP="00AB3CF5">
      <w:r>
        <w:t>To clear a baseline:</w:t>
      </w:r>
    </w:p>
    <w:p w14:paraId="1BD16A30" w14:textId="77777777" w:rsidR="00AB3CF5" w:rsidRDefault="00AB3CF5" w:rsidP="003106F9">
      <w:pPr>
        <w:pStyle w:val="OrderedList1"/>
        <w:numPr>
          <w:ilvl w:val="0"/>
          <w:numId w:val="28"/>
        </w:numPr>
      </w:pPr>
      <w:r>
        <w:t xml:space="preserve">Click the </w:t>
      </w:r>
      <w:r w:rsidRPr="003106F9">
        <w:rPr>
          <w:rStyle w:val="UIInteraction"/>
        </w:rPr>
        <w:t>Project</w:t>
      </w:r>
      <w:r>
        <w:t xml:space="preserve"> Tab.</w:t>
      </w:r>
    </w:p>
    <w:p w14:paraId="4BE379A5" w14:textId="77777777" w:rsidR="00AB3CF5" w:rsidRDefault="00AB3CF5" w:rsidP="003106F9">
      <w:pPr>
        <w:pStyle w:val="OrderedList1"/>
      </w:pPr>
      <w:r>
        <w:t xml:space="preserve">Click the drop-down arrow on </w:t>
      </w:r>
      <w:r w:rsidRPr="003106F9">
        <w:rPr>
          <w:rStyle w:val="UIInteraction"/>
        </w:rPr>
        <w:t>Set Baseline</w:t>
      </w:r>
      <w:r>
        <w:t xml:space="preserve"> in the Schedule group.</w:t>
      </w:r>
    </w:p>
    <w:p w14:paraId="70BE9058" w14:textId="77777777" w:rsidR="00AB3CF5" w:rsidRDefault="00AB3CF5" w:rsidP="003106F9">
      <w:pPr>
        <w:pStyle w:val="OrderedList1"/>
      </w:pPr>
      <w:r>
        <w:t xml:space="preserve">Click </w:t>
      </w:r>
      <w:r w:rsidRPr="003106F9">
        <w:rPr>
          <w:rStyle w:val="UIInteraction"/>
        </w:rPr>
        <w:t>Clear Baseline</w:t>
      </w:r>
      <w:r>
        <w:t>.</w:t>
      </w:r>
    </w:p>
    <w:p w14:paraId="28C6753C" w14:textId="337F495B" w:rsidR="004C69BF" w:rsidRDefault="004C69BF" w:rsidP="003106F9">
      <w:pPr>
        <w:pStyle w:val="OrderedList1"/>
      </w:pPr>
      <w:r>
        <w:t xml:space="preserve">If necessary, </w:t>
      </w:r>
      <w:r w:rsidR="00645727">
        <w:t xml:space="preserve">click the drop-down arrow </w:t>
      </w:r>
      <w:r w:rsidR="004D129C">
        <w:t>to the right of</w:t>
      </w:r>
      <w:r w:rsidR="00645727">
        <w:t xml:space="preserve"> </w:t>
      </w:r>
      <w:r w:rsidR="00645727">
        <w:rPr>
          <w:rStyle w:val="UIInteraction"/>
        </w:rPr>
        <w:t>Clear baseline plan</w:t>
      </w:r>
      <w:r w:rsidR="00645727">
        <w:t xml:space="preserve"> to </w:t>
      </w:r>
      <w:r>
        <w:t>change the baseline that will be cleared</w:t>
      </w:r>
      <w:r w:rsidR="00645727">
        <w:t>.</w:t>
      </w:r>
    </w:p>
    <w:p w14:paraId="59B48544" w14:textId="77777777" w:rsidR="00AB3CF5" w:rsidRDefault="00AB3CF5" w:rsidP="003106F9">
      <w:pPr>
        <w:pStyle w:val="OrderedList1"/>
      </w:pPr>
      <w:r>
        <w:t xml:space="preserve">Click </w:t>
      </w:r>
      <w:r w:rsidRPr="003106F9">
        <w:rPr>
          <w:rStyle w:val="UIInteraction"/>
        </w:rPr>
        <w:t>OK</w:t>
      </w:r>
      <w:r>
        <w:t>.</w:t>
      </w:r>
    </w:p>
    <w:p w14:paraId="4EB8ABDB" w14:textId="5EE8930F" w:rsidR="00AB3CF5" w:rsidRDefault="00AB3CF5" w:rsidP="00196251">
      <w:pPr>
        <w:pStyle w:val="FigureCaption"/>
      </w:pPr>
      <w:r>
        <w:lastRenderedPageBreak/>
        <w:t>Clear Baseline Dialog Box.</w:t>
      </w:r>
      <w:r w:rsidR="00196251">
        <w:t xml:space="preserve"> [10-2.png]</w:t>
      </w:r>
    </w:p>
    <w:p w14:paraId="1DA5D424" w14:textId="4D377C13" w:rsidR="00AB3CF5" w:rsidRDefault="00AB3CF5" w:rsidP="00FF61CE">
      <w:pPr>
        <w:pStyle w:val="Heading1"/>
      </w:pPr>
      <w:r>
        <w:lastRenderedPageBreak/>
        <w:t xml:space="preserve">Updating </w:t>
      </w:r>
      <w:r w:rsidR="00645727">
        <w:t xml:space="preserve">the </w:t>
      </w:r>
      <w:r>
        <w:t>Baseline</w:t>
      </w:r>
    </w:p>
    <w:p w14:paraId="7DC82BE9" w14:textId="77777777" w:rsidR="00AB3CF5" w:rsidRDefault="00AB3CF5" w:rsidP="00AB3CF5">
      <w:r>
        <w:t>When approved changes are made to the schedule, the changes might result in a change to the baseline. Each organization should have a policy in place as to when or how baselines should be updated. Baselines, at times, are misunderstood by project schedulers and organizations should clarify their policies and intended usage. Management may want to be alerted when baselines have been updated or overwritten.</w:t>
      </w:r>
    </w:p>
    <w:p w14:paraId="03498AC0" w14:textId="36CBB6DA" w:rsidR="00AB3CF5" w:rsidRDefault="00AB3CF5" w:rsidP="00AB3CF5">
      <w:r>
        <w:t>Baseline updates may include selected tasks, overwriting the existing Baseline 0, or capturing a new baseline in Baseline 1-10 fields.</w:t>
      </w:r>
    </w:p>
    <w:p w14:paraId="375C9A07" w14:textId="17D3504E" w:rsidR="00AB3CF5" w:rsidRDefault="00A73323" w:rsidP="00A73323">
      <w:pPr>
        <w:pStyle w:val="CalloutTip"/>
      </w:pPr>
      <w:r w:rsidRPr="00A73323">
        <w:t>Project views such as Tracking Gantt view display Baseline 0 as default. If you want another Baseline to display, you will need to modify the desired view.</w:t>
      </w:r>
    </w:p>
    <w:p w14:paraId="768DD3D0" w14:textId="77777777" w:rsidR="00AB3CF5" w:rsidRDefault="00AB3CF5" w:rsidP="00AB3CF5">
      <w:r>
        <w:t>Updating an Existing Baseline or Capturing an Additional Baseline</w:t>
      </w:r>
    </w:p>
    <w:p w14:paraId="3A03B82A" w14:textId="77777777" w:rsidR="00AB3CF5" w:rsidRDefault="00AB3CF5" w:rsidP="00A73323">
      <w:pPr>
        <w:pStyle w:val="OrderedList1"/>
        <w:numPr>
          <w:ilvl w:val="0"/>
          <w:numId w:val="29"/>
        </w:numPr>
      </w:pPr>
      <w:r>
        <w:t>Select the desired tasks (optional).</w:t>
      </w:r>
    </w:p>
    <w:p w14:paraId="3BBD08C9" w14:textId="77777777" w:rsidR="00AB3CF5" w:rsidRDefault="00AB3CF5" w:rsidP="00A73323">
      <w:pPr>
        <w:pStyle w:val="OrderedList1"/>
      </w:pPr>
      <w:r>
        <w:t xml:space="preserve">Click the </w:t>
      </w:r>
      <w:r w:rsidRPr="00A73323">
        <w:rPr>
          <w:rStyle w:val="UIInteraction"/>
        </w:rPr>
        <w:t>Project</w:t>
      </w:r>
      <w:r>
        <w:t xml:space="preserve"> tab.</w:t>
      </w:r>
    </w:p>
    <w:p w14:paraId="5E06E594" w14:textId="77777777" w:rsidR="00AB3CF5" w:rsidRDefault="00AB3CF5" w:rsidP="00A73323">
      <w:pPr>
        <w:pStyle w:val="OrderedList1"/>
      </w:pPr>
      <w:r>
        <w:t xml:space="preserve">Click the drop-down arrow on </w:t>
      </w:r>
      <w:r w:rsidRPr="00A73323">
        <w:rPr>
          <w:rStyle w:val="UIInteraction"/>
        </w:rPr>
        <w:t>Set Baseline</w:t>
      </w:r>
      <w:r>
        <w:t xml:space="preserve"> in the Schedule group.</w:t>
      </w:r>
    </w:p>
    <w:p w14:paraId="49A24172" w14:textId="77777777" w:rsidR="00AB3CF5" w:rsidRDefault="00AB3CF5" w:rsidP="00A73323">
      <w:pPr>
        <w:pStyle w:val="OrderedList1"/>
      </w:pPr>
      <w:r>
        <w:t xml:space="preserve">Click </w:t>
      </w:r>
      <w:r w:rsidRPr="00A73323">
        <w:rPr>
          <w:rStyle w:val="UIInteraction"/>
        </w:rPr>
        <w:t>Set Baseline</w:t>
      </w:r>
      <w:r>
        <w:t>.</w:t>
      </w:r>
    </w:p>
    <w:p w14:paraId="70B594B8" w14:textId="77777777" w:rsidR="00AB3CF5" w:rsidRDefault="00AB3CF5" w:rsidP="00A73323">
      <w:pPr>
        <w:pStyle w:val="OrderedList1"/>
      </w:pPr>
      <w:r>
        <w:t>Choose the desired options.</w:t>
      </w:r>
    </w:p>
    <w:p w14:paraId="01173CAD" w14:textId="77777777" w:rsidR="00AB3CF5" w:rsidRDefault="00AB3CF5" w:rsidP="00A73323">
      <w:pPr>
        <w:pStyle w:val="OrderedList1"/>
      </w:pPr>
      <w:r>
        <w:t xml:space="preserve">Click </w:t>
      </w:r>
      <w:r w:rsidRPr="00A73323">
        <w:rPr>
          <w:rStyle w:val="UIInteraction"/>
        </w:rPr>
        <w:t>OK</w:t>
      </w:r>
      <w:r>
        <w:t>.</w:t>
      </w:r>
    </w:p>
    <w:p w14:paraId="799107A7" w14:textId="1A1BDA9D" w:rsidR="00AB3CF5" w:rsidRDefault="00AB3CF5" w:rsidP="006C0810">
      <w:pPr>
        <w:pStyle w:val="FigureCaption"/>
      </w:pPr>
      <w:r>
        <w:t>Set Baseline Dialog Box.</w:t>
      </w:r>
      <w:r w:rsidR="006C0810">
        <w:t xml:space="preserve"> [10-3.png]</w:t>
      </w:r>
    </w:p>
    <w:p w14:paraId="4BDF7CE4" w14:textId="4BA94CF8" w:rsidR="00AB3CF5" w:rsidRDefault="006C0810" w:rsidP="006C0810">
      <w:pPr>
        <w:pStyle w:val="CalloutNote"/>
      </w:pPr>
      <w:r w:rsidRPr="006C0810">
        <w:t>Overwriting Baseline 0 will replace planned task information with current task information and eliminate all historical variance values. Be sure this is your intent before overwriting Baseline 0.</w:t>
      </w:r>
    </w:p>
    <w:p w14:paraId="57C70DF8" w14:textId="77777777" w:rsidR="00AB3CF5" w:rsidRDefault="00AB3CF5" w:rsidP="006C0810">
      <w:pPr>
        <w:pStyle w:val="Heading1"/>
      </w:pPr>
      <w:r>
        <w:lastRenderedPageBreak/>
        <w:t>Overview of Tracking</w:t>
      </w:r>
    </w:p>
    <w:p w14:paraId="0A6FC674" w14:textId="77777777" w:rsidR="00AB3CF5" w:rsidRDefault="00AB3CF5" w:rsidP="00AB3CF5">
      <w:r>
        <w:t>As your project progresses, you should track the completion of tasks to determine if the tasks followed the expected schedule. You often have changes that occur once the project begins. You may, for example, have tasks that must be postponed, tasks that start early or late, or tasks that take longer than expected, so you should update your project often.</w:t>
      </w:r>
    </w:p>
    <w:p w14:paraId="7D1CFE11" w14:textId="10043EE1" w:rsidR="00AB3CF5" w:rsidRDefault="00AB3CF5" w:rsidP="00AB3CF5">
      <w:r>
        <w:t xml:space="preserve">When the project is updated, you enter what actually happened. Items to be updated include when tasks start and finish, and how long tasks take to complete. You can also make any </w:t>
      </w:r>
      <w:r w:rsidR="006C0810">
        <w:t>necessary</w:t>
      </w:r>
      <w:r>
        <w:t xml:space="preserve"> changes to the schedule. The schedule is meant to guide you through the completion of the project, but it does not have to be inflexible. The schedule should change as necessary to reflect what is most likely to happen in the project. </w:t>
      </w:r>
    </w:p>
    <w:p w14:paraId="5C4BDFA4" w14:textId="77777777" w:rsidR="00AB3CF5" w:rsidRDefault="00AB3CF5" w:rsidP="00AB3CF5">
      <w:r>
        <w:t xml:space="preserve">There are many different ways to update the status of your project. For each task in your project, you can enter the actual start and finish dates, percent complete, actual duration, remaining duration, and so on, or you can have Project enter the information automatically. </w:t>
      </w:r>
    </w:p>
    <w:p w14:paraId="65CF6E04" w14:textId="56CBF2B1" w:rsidR="00AB3CF5" w:rsidRDefault="00AB3CF5" w:rsidP="00AB3CF5">
      <w:r>
        <w:t xml:space="preserve">If you enter the percent complete, actual duration, or remaining duration, Project calculates and updates the entries for the other fields. For example, if you specify that a two-day task is 50% complete, Project automatically transfers the current start date into the field for the actual start date, enters the actual duration as one day, and calculates the Cost and Work fields based on the task and resource information. You can change any of the information Project enters </w:t>
      </w:r>
      <w:r w:rsidR="006C0810">
        <w:t>automatically</w:t>
      </w:r>
      <w:r>
        <w:t>.</w:t>
      </w:r>
    </w:p>
    <w:p w14:paraId="61BC8EAE" w14:textId="26DB5527" w:rsidR="00AB3CF5" w:rsidRDefault="006C0810" w:rsidP="006C0810">
      <w:pPr>
        <w:pStyle w:val="CalloutNote"/>
      </w:pPr>
      <w:r w:rsidRPr="006C0810">
        <w:t>When you update the information for subordinate tasks, Project automatically updates the summary task. You cannot update a summary task directly.</w:t>
      </w:r>
    </w:p>
    <w:p w14:paraId="19BA9363" w14:textId="77777777" w:rsidR="00AB3CF5" w:rsidRDefault="00AB3CF5" w:rsidP="006C0810">
      <w:pPr>
        <w:pStyle w:val="Heading2"/>
      </w:pPr>
      <w:r>
        <w:lastRenderedPageBreak/>
        <w:t xml:space="preserve">Tracking Activities </w:t>
      </w:r>
      <w:proofErr w:type="gramStart"/>
      <w:r>
        <w:t>With</w:t>
      </w:r>
      <w:proofErr w:type="gramEnd"/>
      <w:r>
        <w:t xml:space="preserve"> Project</w:t>
      </w:r>
    </w:p>
    <w:p w14:paraId="25B4FF34" w14:textId="77777777" w:rsidR="00AB3CF5" w:rsidRDefault="00AB3CF5" w:rsidP="00AB3CF5">
      <w:r>
        <w:t>Tracking is one of the simplest functions that you can perform in Project. Unfortunately, most managers have sub-optimized their plans by setting constraints, or they do not understand Effort Driven Scheduling and undermine the simple part of tracking actual progress.</w:t>
      </w:r>
    </w:p>
    <w:p w14:paraId="2BAF373F" w14:textId="77777777" w:rsidR="00AB3CF5" w:rsidRDefault="00AB3CF5" w:rsidP="00AB3CF5">
      <w:r>
        <w:t xml:space="preserve">Before you begin the mechanics of tracking, there are several things to consider that will affect the tracking process and how variances are calculated. </w:t>
      </w:r>
    </w:p>
    <w:p w14:paraId="7BE73F0E" w14:textId="77777777" w:rsidR="00AB3CF5" w:rsidRDefault="00AB3CF5" w:rsidP="009273FE">
      <w:pPr>
        <w:pStyle w:val="Heading3"/>
      </w:pPr>
      <w:r>
        <w:t>Setting the Status Date</w:t>
      </w:r>
    </w:p>
    <w:p w14:paraId="716AEDC0" w14:textId="77777777" w:rsidR="00AB3CF5" w:rsidRDefault="00AB3CF5" w:rsidP="00AB3CF5">
      <w:r>
        <w:t>When you update tasks, some of the automatic tracking features work based on the status date. For example, if uncompleted work on a task is rescheduled, Project uses the Status Date as the current point in time and therefore, the past is to the left of the status date and the future is to the right of the status date.</w:t>
      </w:r>
    </w:p>
    <w:p w14:paraId="2E2FCDB8" w14:textId="77777777" w:rsidR="00AB3CF5" w:rsidRDefault="00AB3CF5" w:rsidP="00AB3CF5">
      <w:r>
        <w:t>To set the status date, complete the following steps:</w:t>
      </w:r>
    </w:p>
    <w:p w14:paraId="7AF3E621" w14:textId="77777777" w:rsidR="00AB3CF5" w:rsidRDefault="00AB3CF5" w:rsidP="009273FE">
      <w:pPr>
        <w:pStyle w:val="OrderedList1"/>
        <w:numPr>
          <w:ilvl w:val="0"/>
          <w:numId w:val="30"/>
        </w:numPr>
      </w:pPr>
      <w:r>
        <w:t xml:space="preserve">Click the </w:t>
      </w:r>
      <w:r w:rsidRPr="00D64750">
        <w:rPr>
          <w:rStyle w:val="UIInteraction"/>
        </w:rPr>
        <w:t>Project</w:t>
      </w:r>
      <w:r>
        <w:t xml:space="preserve"> tab.</w:t>
      </w:r>
    </w:p>
    <w:p w14:paraId="79D07B78" w14:textId="77777777" w:rsidR="00AB3CF5" w:rsidRDefault="00AB3CF5" w:rsidP="009273FE">
      <w:pPr>
        <w:pStyle w:val="OrderedList1"/>
      </w:pPr>
      <w:r>
        <w:t xml:space="preserve">Click date to the right of </w:t>
      </w:r>
      <w:r w:rsidRPr="00D64750">
        <w:rPr>
          <w:rStyle w:val="UIInteraction"/>
        </w:rPr>
        <w:t>Status Date</w:t>
      </w:r>
      <w:r>
        <w:t xml:space="preserve"> in the Status group.</w:t>
      </w:r>
    </w:p>
    <w:p w14:paraId="4E1D919F" w14:textId="77777777" w:rsidR="00AB3CF5" w:rsidRDefault="00AB3CF5" w:rsidP="009273FE">
      <w:pPr>
        <w:pStyle w:val="OrderedList1"/>
      </w:pPr>
      <w:r>
        <w:t>Choose or type the desired date</w:t>
      </w:r>
    </w:p>
    <w:p w14:paraId="5F68514F" w14:textId="77777777" w:rsidR="00AB3CF5" w:rsidRDefault="00AB3CF5" w:rsidP="009273FE">
      <w:pPr>
        <w:pStyle w:val="OrderedList1"/>
      </w:pPr>
      <w:r>
        <w:t xml:space="preserve">Click </w:t>
      </w:r>
      <w:r w:rsidRPr="00D64750">
        <w:rPr>
          <w:rStyle w:val="UIInteraction"/>
        </w:rPr>
        <w:t>OK</w:t>
      </w:r>
      <w:r>
        <w:t>.</w:t>
      </w:r>
    </w:p>
    <w:p w14:paraId="7A721758" w14:textId="43A0572B" w:rsidR="00AB3CF5" w:rsidRDefault="00AB3CF5" w:rsidP="00D64750">
      <w:pPr>
        <w:pStyle w:val="FigureCaption"/>
      </w:pPr>
      <w:r>
        <w:t>Status Date Dialog Box.</w:t>
      </w:r>
      <w:r w:rsidR="00D64750">
        <w:t xml:space="preserve"> [10-4.png]</w:t>
      </w:r>
    </w:p>
    <w:p w14:paraId="05F67778" w14:textId="2A222790" w:rsidR="00AB3CF5" w:rsidRDefault="00D64750" w:rsidP="00D64750">
      <w:pPr>
        <w:pStyle w:val="CalloutTip"/>
      </w:pPr>
      <w:r w:rsidRPr="00D64750">
        <w:t xml:space="preserve">If you forget to set the Status Date, Project will use the Current Date for any features that typically require the </w:t>
      </w:r>
      <w:r>
        <w:t>Status</w:t>
      </w:r>
      <w:r w:rsidRPr="00D64750">
        <w:t xml:space="preserve"> Date, such as rescheduling a task and Earned Value calculations.</w:t>
      </w:r>
    </w:p>
    <w:p w14:paraId="5B51EAAB" w14:textId="7929382B" w:rsidR="00AB3CF5" w:rsidRDefault="00D64750" w:rsidP="00D64750">
      <w:pPr>
        <w:pStyle w:val="CalloutNote"/>
      </w:pPr>
      <w:r w:rsidRPr="00D64750">
        <w:t>When you are ready to do the update for the next period, be sure to change the Status Date if you do not want Project to use the Current Date for this period. This is useful when you are a week behind in updating your schedule and you want it to reflect last week’s progress.</w:t>
      </w:r>
    </w:p>
    <w:p w14:paraId="70A4852C" w14:textId="45204BE7" w:rsidR="00AB3CF5" w:rsidRDefault="00AB3CF5" w:rsidP="00BF7B11">
      <w:pPr>
        <w:pStyle w:val="Heading3"/>
      </w:pPr>
      <w:r>
        <w:t>Dis</w:t>
      </w:r>
      <w:r w:rsidR="00980456">
        <w:t>playing the Tracking Gantt View</w:t>
      </w:r>
    </w:p>
    <w:p w14:paraId="7295EE21" w14:textId="77777777" w:rsidR="00AB3CF5" w:rsidRDefault="00AB3CF5" w:rsidP="00AB3CF5">
      <w:r>
        <w:t xml:space="preserve">The Tracking Gantt view displays both the baseline and current Gantt bars for every task and is very useful when doing variance analysis. </w:t>
      </w:r>
    </w:p>
    <w:p w14:paraId="7CDD5FA5" w14:textId="77777777" w:rsidR="00AB3CF5" w:rsidRDefault="00AB3CF5" w:rsidP="00AB3CF5">
      <w:r>
        <w:lastRenderedPageBreak/>
        <w:t xml:space="preserve">To display Tracking Gantt </w:t>
      </w:r>
      <w:proofErr w:type="gramStart"/>
      <w:r>
        <w:t>Chart</w:t>
      </w:r>
      <w:proofErr w:type="gramEnd"/>
      <w:r>
        <w:t xml:space="preserve"> view:</w:t>
      </w:r>
    </w:p>
    <w:p w14:paraId="53AB404A" w14:textId="77777777" w:rsidR="00AB3CF5" w:rsidRDefault="00AB3CF5" w:rsidP="00980456">
      <w:pPr>
        <w:pStyle w:val="OrderedList1"/>
        <w:numPr>
          <w:ilvl w:val="0"/>
          <w:numId w:val="31"/>
        </w:numPr>
      </w:pPr>
      <w:r>
        <w:t xml:space="preserve">Click the </w:t>
      </w:r>
      <w:r w:rsidRPr="00980456">
        <w:rPr>
          <w:rStyle w:val="UIInteraction"/>
        </w:rPr>
        <w:t>Task</w:t>
      </w:r>
      <w:r>
        <w:t xml:space="preserve"> tab.</w:t>
      </w:r>
    </w:p>
    <w:p w14:paraId="6BCE40C1" w14:textId="77777777" w:rsidR="00AB3CF5" w:rsidRDefault="00AB3CF5" w:rsidP="00980456">
      <w:pPr>
        <w:pStyle w:val="OrderedList1"/>
      </w:pPr>
      <w:r>
        <w:t xml:space="preserve">Click the drop-down arrow on </w:t>
      </w:r>
      <w:r w:rsidRPr="00980456">
        <w:rPr>
          <w:rStyle w:val="UIInteraction"/>
        </w:rPr>
        <w:t xml:space="preserve">Gantt </w:t>
      </w:r>
      <w:proofErr w:type="gramStart"/>
      <w:r w:rsidRPr="00980456">
        <w:rPr>
          <w:rStyle w:val="UIInteraction"/>
        </w:rPr>
        <w:t>Chart</w:t>
      </w:r>
      <w:proofErr w:type="gramEnd"/>
      <w:r>
        <w:t xml:space="preserve"> in the View group.</w:t>
      </w:r>
    </w:p>
    <w:p w14:paraId="62971F34" w14:textId="77777777" w:rsidR="00AB3CF5" w:rsidRDefault="00AB3CF5" w:rsidP="00980456">
      <w:pPr>
        <w:pStyle w:val="OrderedList1"/>
      </w:pPr>
      <w:r>
        <w:t xml:space="preserve">Click </w:t>
      </w:r>
      <w:r w:rsidRPr="00980456">
        <w:rPr>
          <w:rStyle w:val="UIInteraction"/>
        </w:rPr>
        <w:t>Tracking Gantt</w:t>
      </w:r>
      <w:r>
        <w:t>.</w:t>
      </w:r>
    </w:p>
    <w:p w14:paraId="1D8AC29C" w14:textId="22793800" w:rsidR="00AB3CF5" w:rsidRDefault="00AB3CF5" w:rsidP="00101001">
      <w:pPr>
        <w:pStyle w:val="FigureCaption"/>
      </w:pPr>
      <w:r>
        <w:t xml:space="preserve">Gantt </w:t>
      </w:r>
      <w:proofErr w:type="gramStart"/>
      <w:r>
        <w:t>Chart</w:t>
      </w:r>
      <w:proofErr w:type="gramEnd"/>
      <w:r>
        <w:t xml:space="preserve"> Menu – Tracking Gantt Option.</w:t>
      </w:r>
      <w:r w:rsidR="00101001">
        <w:t xml:space="preserve"> [10-5.png]</w:t>
      </w:r>
    </w:p>
    <w:p w14:paraId="6F588DB2" w14:textId="3177CF1C" w:rsidR="00AB3CF5" w:rsidRDefault="00101001" w:rsidP="00101001">
      <w:pPr>
        <w:pStyle w:val="CalloutTip"/>
      </w:pPr>
      <w:r w:rsidRPr="00101001">
        <w:t xml:space="preserve">This view uses the default Baseline fields. To </w:t>
      </w:r>
      <w:r>
        <w:t>display</w:t>
      </w:r>
      <w:r w:rsidRPr="00101001">
        <w:t xml:space="preserve"> an alternate baseline such as Baseline1, the view will need to be customized.</w:t>
      </w:r>
    </w:p>
    <w:p w14:paraId="3340DA41" w14:textId="77777777" w:rsidR="00AB3CF5" w:rsidRDefault="00AB3CF5" w:rsidP="00101001">
      <w:pPr>
        <w:pStyle w:val="Heading3"/>
      </w:pPr>
      <w:r>
        <w:t>Marking a Task by Percent Complete</w:t>
      </w:r>
    </w:p>
    <w:p w14:paraId="5A01BB5D" w14:textId="77777777" w:rsidR="00AB3CF5" w:rsidRDefault="00AB3CF5" w:rsidP="00AB3CF5">
      <w:r>
        <w:t>This is the simplest task update method, but it is based on the assumption that you are able to determine what percent complete a task is and that the task is going according to schedule.</w:t>
      </w:r>
    </w:p>
    <w:p w14:paraId="0F7DD121" w14:textId="77777777" w:rsidR="00AB3CF5" w:rsidRDefault="00AB3CF5" w:rsidP="00AB3CF5">
      <w:r>
        <w:t>If you use this method, it is suggested that general benchmarks be established for what is meant by certain percent complete levels. For example, 25% complete means that work has actually started on the task. This will help avoid confusion and falling behind on tasks.</w:t>
      </w:r>
    </w:p>
    <w:p w14:paraId="68CC9981" w14:textId="77777777" w:rsidR="00AB3CF5" w:rsidRDefault="00AB3CF5" w:rsidP="00AB3CF5">
      <w:r>
        <w:t>To update a task by percent complete:</w:t>
      </w:r>
    </w:p>
    <w:p w14:paraId="0C29E4C0" w14:textId="77777777" w:rsidR="00AB3CF5" w:rsidRDefault="00AB3CF5" w:rsidP="00BE3141">
      <w:pPr>
        <w:pStyle w:val="OrderedList1"/>
        <w:numPr>
          <w:ilvl w:val="0"/>
          <w:numId w:val="32"/>
        </w:numPr>
      </w:pPr>
      <w:r>
        <w:t>Select the desired task(s).</w:t>
      </w:r>
    </w:p>
    <w:p w14:paraId="3E394908" w14:textId="77777777" w:rsidR="00AB3CF5" w:rsidRDefault="00AB3CF5" w:rsidP="00BE3141">
      <w:pPr>
        <w:pStyle w:val="OrderedList1"/>
      </w:pPr>
      <w:r>
        <w:t xml:space="preserve">Click the </w:t>
      </w:r>
      <w:r w:rsidRPr="00BE3141">
        <w:rPr>
          <w:rStyle w:val="UIInteraction"/>
        </w:rPr>
        <w:t>Task</w:t>
      </w:r>
      <w:r>
        <w:t xml:space="preserve"> tab.</w:t>
      </w:r>
    </w:p>
    <w:p w14:paraId="36B382FC" w14:textId="77777777" w:rsidR="00AB3CF5" w:rsidRDefault="00AB3CF5" w:rsidP="00BE3141">
      <w:pPr>
        <w:pStyle w:val="OrderedList1"/>
      </w:pPr>
      <w:r>
        <w:t xml:space="preserve">Click </w:t>
      </w:r>
      <w:r w:rsidRPr="00BE3141">
        <w:rPr>
          <w:rStyle w:val="UIInteraction"/>
        </w:rPr>
        <w:t xml:space="preserve">Gantt </w:t>
      </w:r>
      <w:proofErr w:type="gramStart"/>
      <w:r w:rsidRPr="00BE3141">
        <w:rPr>
          <w:rStyle w:val="UIInteraction"/>
        </w:rPr>
        <w:t>Chart</w:t>
      </w:r>
      <w:proofErr w:type="gramEnd"/>
      <w:r>
        <w:t xml:space="preserve"> in the View group (optional).</w:t>
      </w:r>
    </w:p>
    <w:p w14:paraId="1FB4D78A" w14:textId="77777777" w:rsidR="00AB3CF5" w:rsidRDefault="00AB3CF5" w:rsidP="00BE3141">
      <w:pPr>
        <w:pStyle w:val="OrderedList1"/>
      </w:pPr>
      <w:r>
        <w:t>Click the desired percentage button in the Schedule group.</w:t>
      </w:r>
    </w:p>
    <w:p w14:paraId="3C3F9463" w14:textId="1808A5E4" w:rsidR="00AB3CF5" w:rsidRDefault="00AB3CF5" w:rsidP="00BE3141">
      <w:pPr>
        <w:pStyle w:val="FigureCaption"/>
      </w:pPr>
      <w:r>
        <w:t>Project Ribbon – Schedule Group – Percent Complete.</w:t>
      </w:r>
      <w:r w:rsidR="00BE3141">
        <w:t xml:space="preserve"> [10-6.png]</w:t>
      </w:r>
    </w:p>
    <w:p w14:paraId="249CB8CF" w14:textId="13BF0E9B" w:rsidR="000D43A0" w:rsidRDefault="000D43A0" w:rsidP="000D43A0">
      <w:pPr>
        <w:pStyle w:val="CalloutTip"/>
      </w:pPr>
      <w:r w:rsidRPr="000D43A0">
        <w:t>This method may be useful to quickly update a large portion of the schedule and then you can go back and individually modify tasks that did not go according to schedule. Zero percent (0%) will essentially reset the task to incomplete.</w:t>
      </w:r>
    </w:p>
    <w:p w14:paraId="38C58A22" w14:textId="77777777" w:rsidR="00AB3CF5" w:rsidRDefault="00AB3CF5" w:rsidP="000D43A0">
      <w:pPr>
        <w:pStyle w:val="Heading3"/>
      </w:pPr>
      <w:r>
        <w:t>Marking a Task on Track</w:t>
      </w:r>
    </w:p>
    <w:p w14:paraId="0D50FF5D" w14:textId="77777777" w:rsidR="00AB3CF5" w:rsidRDefault="00AB3CF5" w:rsidP="00AB3CF5">
      <w:r>
        <w:t xml:space="preserve">Instead of choosing the percent complete, this method figures out the percent complete for you by marking the task complete to the status date (e.g., if the task should be done by the status date, the task will be </w:t>
      </w:r>
      <w:r>
        <w:lastRenderedPageBreak/>
        <w:t xml:space="preserve">marked 100% complete), but if only a portion of the task should be done by the status date, the percent complete will be calculated. </w:t>
      </w:r>
    </w:p>
    <w:p w14:paraId="7761516C" w14:textId="77777777" w:rsidR="00AB3CF5" w:rsidRDefault="00AB3CF5" w:rsidP="00AB3CF5">
      <w:r>
        <w:t>To mark a task on track:</w:t>
      </w:r>
    </w:p>
    <w:p w14:paraId="6B7D96BD" w14:textId="77777777" w:rsidR="00AB3CF5" w:rsidRDefault="00AB3CF5" w:rsidP="000D43A0">
      <w:pPr>
        <w:pStyle w:val="OrderedList1"/>
        <w:numPr>
          <w:ilvl w:val="0"/>
          <w:numId w:val="33"/>
        </w:numPr>
      </w:pPr>
      <w:r>
        <w:t>Select the desired task(s).</w:t>
      </w:r>
    </w:p>
    <w:p w14:paraId="4C0CD043" w14:textId="77777777" w:rsidR="00AB3CF5" w:rsidRDefault="00AB3CF5" w:rsidP="000D43A0">
      <w:pPr>
        <w:pStyle w:val="OrderedList1"/>
      </w:pPr>
      <w:r>
        <w:t xml:space="preserve">Click </w:t>
      </w:r>
      <w:r w:rsidRPr="000D43A0">
        <w:rPr>
          <w:rStyle w:val="UIInteraction"/>
        </w:rPr>
        <w:t>Mark on Track</w:t>
      </w:r>
      <w:r>
        <w:t xml:space="preserve"> in the Schedule group.</w:t>
      </w:r>
    </w:p>
    <w:p w14:paraId="35CA4424" w14:textId="10669627" w:rsidR="00AB3CF5" w:rsidRDefault="00AB3CF5" w:rsidP="00516482">
      <w:pPr>
        <w:pStyle w:val="FigureCaption"/>
      </w:pPr>
      <w:r>
        <w:t>Project Ribbon – Schedule Group – Mark on Track.</w:t>
      </w:r>
      <w:r w:rsidR="00516482">
        <w:t xml:space="preserve"> [10-7.png]</w:t>
      </w:r>
    </w:p>
    <w:p w14:paraId="2BA4E030" w14:textId="77777777" w:rsidR="00AB3CF5" w:rsidRDefault="00AB3CF5" w:rsidP="004B6F50">
      <w:pPr>
        <w:pStyle w:val="Heading3"/>
      </w:pPr>
      <w:r>
        <w:t xml:space="preserve">Updating a Task </w:t>
      </w:r>
      <w:proofErr w:type="gramStart"/>
      <w:r>
        <w:t>That</w:t>
      </w:r>
      <w:proofErr w:type="gramEnd"/>
      <w:r>
        <w:t xml:space="preserve"> is Not on Schedule</w:t>
      </w:r>
    </w:p>
    <w:p w14:paraId="6F39535F" w14:textId="77777777" w:rsidR="00AB3CF5" w:rsidRDefault="00AB3CF5" w:rsidP="00AB3CF5">
      <w:r>
        <w:t xml:space="preserve">When a task is not progressing as scheduled, you typically have information about what is occurring, such as a delayed start date, or an extended remaining duration. This method allows you to fill in the information you do have and remaining pieces will automatically calculate. For example, if you enter an actual Finish Date, Project will automatically record the task as 100% complete. If you enter 2 days of actual duration on a 5 day task, Project will automatically reduce remaining duration to 3 days. </w:t>
      </w:r>
    </w:p>
    <w:p w14:paraId="05405DB9" w14:textId="77777777" w:rsidR="00AB3CF5" w:rsidRDefault="00AB3CF5" w:rsidP="00AB3CF5">
      <w:r>
        <w:t>To update a task that is not progressing according to schedule:</w:t>
      </w:r>
    </w:p>
    <w:p w14:paraId="11583F94" w14:textId="77777777" w:rsidR="00AB3CF5" w:rsidRDefault="00AB3CF5" w:rsidP="005D7FDF">
      <w:pPr>
        <w:pStyle w:val="OrderedList1"/>
        <w:numPr>
          <w:ilvl w:val="0"/>
          <w:numId w:val="34"/>
        </w:numPr>
      </w:pPr>
      <w:r>
        <w:t>Select the desired task(s).</w:t>
      </w:r>
    </w:p>
    <w:p w14:paraId="018BBB2E" w14:textId="77777777" w:rsidR="00AB3CF5" w:rsidRDefault="00AB3CF5" w:rsidP="005D7FDF">
      <w:pPr>
        <w:pStyle w:val="OrderedList1"/>
      </w:pPr>
      <w:r>
        <w:t xml:space="preserve">Click the drop-down arrow on </w:t>
      </w:r>
      <w:r w:rsidRPr="00285389">
        <w:rPr>
          <w:rStyle w:val="UIInteraction"/>
        </w:rPr>
        <w:t>Mark on Track</w:t>
      </w:r>
      <w:r>
        <w:t xml:space="preserve"> in the Schedule group.</w:t>
      </w:r>
    </w:p>
    <w:p w14:paraId="68987FD7" w14:textId="77777777" w:rsidR="00AB3CF5" w:rsidRDefault="00AB3CF5" w:rsidP="005D7FDF">
      <w:pPr>
        <w:pStyle w:val="OrderedList1"/>
      </w:pPr>
      <w:r>
        <w:t xml:space="preserve">Click </w:t>
      </w:r>
      <w:r w:rsidRPr="00674298">
        <w:rPr>
          <w:rStyle w:val="UIInteraction"/>
        </w:rPr>
        <w:t>Update Tasks</w:t>
      </w:r>
      <w:r>
        <w:t>.</w:t>
      </w:r>
    </w:p>
    <w:p w14:paraId="3D6D5AC9" w14:textId="77777777" w:rsidR="00AB3CF5" w:rsidRDefault="00AB3CF5" w:rsidP="005D7FDF">
      <w:pPr>
        <w:pStyle w:val="OrderedList1"/>
      </w:pPr>
      <w:r>
        <w:t>Choose or type the desired updates.</w:t>
      </w:r>
    </w:p>
    <w:p w14:paraId="2740A3BE" w14:textId="77777777" w:rsidR="00AB3CF5" w:rsidRDefault="00AB3CF5" w:rsidP="005D7FDF">
      <w:pPr>
        <w:pStyle w:val="OrderedList1"/>
      </w:pPr>
      <w:r>
        <w:t xml:space="preserve">Click </w:t>
      </w:r>
      <w:r w:rsidRPr="00674298">
        <w:rPr>
          <w:rStyle w:val="UIInteraction"/>
        </w:rPr>
        <w:t>OK</w:t>
      </w:r>
      <w:r>
        <w:t>.</w:t>
      </w:r>
    </w:p>
    <w:p w14:paraId="3FC1D3FF" w14:textId="4BE217D8" w:rsidR="00AB3CF5" w:rsidRDefault="00AB3CF5" w:rsidP="000058EB">
      <w:pPr>
        <w:pStyle w:val="FigureCaption"/>
      </w:pPr>
      <w:r>
        <w:t>Project Ribbon – Schedule Group – Update Tasks.</w:t>
      </w:r>
      <w:r w:rsidR="000058EB">
        <w:t xml:space="preserve"> [10-8.png]</w:t>
      </w:r>
    </w:p>
    <w:p w14:paraId="24AE6441" w14:textId="58639A3C" w:rsidR="00AB3CF5" w:rsidRDefault="00AB3CF5" w:rsidP="000058EB">
      <w:pPr>
        <w:pStyle w:val="FigureCaption"/>
      </w:pPr>
      <w:r>
        <w:t>Update Tasks Dialog Box.</w:t>
      </w:r>
      <w:r w:rsidR="000058EB">
        <w:t xml:space="preserve"> [10-9.png]</w:t>
      </w:r>
    </w:p>
    <w:p w14:paraId="5148DE90" w14:textId="77777777" w:rsidR="00AB3CF5" w:rsidRDefault="00AB3CF5" w:rsidP="00AB3CF5">
      <w:r>
        <w:t>Suggestions:</w:t>
      </w:r>
    </w:p>
    <w:p w14:paraId="738F290E" w14:textId="521D5F71" w:rsidR="00AB3CF5" w:rsidRDefault="00AB3CF5" w:rsidP="00B25D7A">
      <w:pPr>
        <w:pStyle w:val="UnorderedList1"/>
      </w:pPr>
      <w:r>
        <w:t xml:space="preserve">If the task has not started, but the duration is now going to take more or less time, simply </w:t>
      </w:r>
      <w:r w:rsidR="00B25D7A">
        <w:t>adjust</w:t>
      </w:r>
      <w:r>
        <w:t xml:space="preserve"> Remaining </w:t>
      </w:r>
      <w:proofErr w:type="spellStart"/>
      <w:r>
        <w:t>dur</w:t>
      </w:r>
      <w:proofErr w:type="spellEnd"/>
      <w:r>
        <w:t>.</w:t>
      </w:r>
    </w:p>
    <w:p w14:paraId="5626E9C2" w14:textId="77777777" w:rsidR="00AB3CF5" w:rsidRDefault="00AB3CF5" w:rsidP="00B25D7A">
      <w:pPr>
        <w:pStyle w:val="UnorderedList1"/>
      </w:pPr>
      <w:r>
        <w:t>If the task has started, but not on the planned date, enter the Actual Start.</w:t>
      </w:r>
    </w:p>
    <w:p w14:paraId="2DE29211" w14:textId="6A8CD3DE" w:rsidR="00AB3CF5" w:rsidRDefault="00AB3CF5" w:rsidP="00B25D7A">
      <w:pPr>
        <w:pStyle w:val="UnorderedList1"/>
      </w:pPr>
      <w:r>
        <w:lastRenderedPageBreak/>
        <w:t xml:space="preserve">If the task is in progress, but the total duration is incorrect, enter both Actual </w:t>
      </w:r>
      <w:proofErr w:type="spellStart"/>
      <w:r>
        <w:t>dur</w:t>
      </w:r>
      <w:proofErr w:type="spellEnd"/>
      <w:r>
        <w:t xml:space="preserve"> and </w:t>
      </w:r>
      <w:r w:rsidR="00B25D7A">
        <w:t>Remaining</w:t>
      </w:r>
      <w:r>
        <w:t xml:space="preserve"> </w:t>
      </w:r>
      <w:proofErr w:type="spellStart"/>
      <w:r>
        <w:t>dur</w:t>
      </w:r>
      <w:proofErr w:type="spellEnd"/>
      <w:r>
        <w:t>.</w:t>
      </w:r>
    </w:p>
    <w:p w14:paraId="680A60CD" w14:textId="77777777" w:rsidR="00AB3CF5" w:rsidRDefault="00AB3CF5" w:rsidP="00B25D7A">
      <w:pPr>
        <w:pStyle w:val="UnorderedList1"/>
      </w:pPr>
      <w:r>
        <w:t xml:space="preserve">If the task finished on a different date, simply enter Actual Finish. This will trigger 100 to be assigned to % Complete. </w:t>
      </w:r>
    </w:p>
    <w:p w14:paraId="71309560" w14:textId="7F54B926" w:rsidR="00AB3CF5" w:rsidRDefault="00B25D7A" w:rsidP="00B25D7A">
      <w:pPr>
        <w:pStyle w:val="CalloutTip"/>
      </w:pPr>
      <w:r w:rsidRPr="00B25D7A">
        <w:t>Although you can use this feature for multiple task updates, all the fields in the Update Tasks dialog box will display blank. Update tasks individually if you wish to see the current information about the task such as duration, and remaining duration.</w:t>
      </w:r>
    </w:p>
    <w:p w14:paraId="6FDF7C35" w14:textId="704FDC11" w:rsidR="00AB3CF5" w:rsidRDefault="00AB3CF5" w:rsidP="00AB3CF5"/>
    <w:p w14:paraId="6BACF284" w14:textId="10721C50" w:rsidR="00AB3CF5" w:rsidRDefault="00B25D7A" w:rsidP="00B25D7A">
      <w:pPr>
        <w:pStyle w:val="CalloutTip"/>
      </w:pPr>
      <w:r w:rsidRPr="00B25D7A">
        <w:t>Include notes to record the circumstances behind the update. Notes are also a great way to document your schedule for others to review.</w:t>
      </w:r>
    </w:p>
    <w:p w14:paraId="64E09621" w14:textId="2C96C81D" w:rsidR="00AB3CF5" w:rsidRDefault="00AB3CF5" w:rsidP="00B25D7A">
      <w:pPr>
        <w:pStyle w:val="FigureCaption"/>
      </w:pPr>
      <w:r>
        <w:t>Update Tasks Dialog Box – Notes.</w:t>
      </w:r>
      <w:r w:rsidR="00B25D7A">
        <w:t xml:space="preserve"> [10-10.png]</w:t>
      </w:r>
    </w:p>
    <w:p w14:paraId="16EC6AA6" w14:textId="77777777" w:rsidR="00AB3CF5" w:rsidRDefault="00AB3CF5" w:rsidP="005F08CD">
      <w:pPr>
        <w:pStyle w:val="Heading3"/>
      </w:pPr>
      <w:r>
        <w:t>Rescheduling/Moving a Task</w:t>
      </w:r>
    </w:p>
    <w:p w14:paraId="06C4230C" w14:textId="77777777" w:rsidR="00AB3CF5" w:rsidRDefault="00AB3CF5" w:rsidP="00AB3CF5">
      <w:r>
        <w:t>If you have not turned on calculation options as described later in this chapter to automatically move a task, you may need to do that manually to adjust the bars in the Tracking Gantt view so only uncompleted work is shown in the future. When a task is moved, it can be moved either forward or backward.</w:t>
      </w:r>
    </w:p>
    <w:p w14:paraId="2D813470" w14:textId="77777777" w:rsidR="00AB3CF5" w:rsidRDefault="00AB3CF5" w:rsidP="00AB3CF5">
      <w:r>
        <w:t>To reschedule/move a task:</w:t>
      </w:r>
    </w:p>
    <w:p w14:paraId="50C5858D" w14:textId="77777777" w:rsidR="00AB3CF5" w:rsidRDefault="00AB3CF5" w:rsidP="00FF21C6">
      <w:pPr>
        <w:pStyle w:val="OrderedList1"/>
        <w:numPr>
          <w:ilvl w:val="0"/>
          <w:numId w:val="35"/>
        </w:numPr>
      </w:pPr>
      <w:r>
        <w:t>Select the desired task(s).</w:t>
      </w:r>
    </w:p>
    <w:p w14:paraId="44A15C65" w14:textId="77777777" w:rsidR="00AB3CF5" w:rsidRDefault="00AB3CF5" w:rsidP="00FF21C6">
      <w:pPr>
        <w:pStyle w:val="OrderedList1"/>
      </w:pPr>
      <w:r>
        <w:t xml:space="preserve">Click the </w:t>
      </w:r>
      <w:r w:rsidRPr="00FF21C6">
        <w:rPr>
          <w:rStyle w:val="UIInteraction"/>
        </w:rPr>
        <w:t>Task</w:t>
      </w:r>
      <w:r>
        <w:t xml:space="preserve"> tab.</w:t>
      </w:r>
    </w:p>
    <w:p w14:paraId="7D62774A" w14:textId="77777777" w:rsidR="00AB3CF5" w:rsidRDefault="00AB3CF5" w:rsidP="00FF21C6">
      <w:pPr>
        <w:pStyle w:val="OrderedList1"/>
      </w:pPr>
      <w:r>
        <w:t xml:space="preserve">Click the drop-down arrow on </w:t>
      </w:r>
      <w:r w:rsidRPr="00842CA0">
        <w:rPr>
          <w:rStyle w:val="UIInteraction"/>
        </w:rPr>
        <w:t>Move</w:t>
      </w:r>
      <w:r>
        <w:t xml:space="preserve"> in the Tasks group.</w:t>
      </w:r>
    </w:p>
    <w:p w14:paraId="4587419A" w14:textId="77777777" w:rsidR="00AB3CF5" w:rsidRDefault="00AB3CF5" w:rsidP="00FF21C6">
      <w:pPr>
        <w:pStyle w:val="OrderedList1"/>
      </w:pPr>
      <w:r>
        <w:t>Click the desired option.</w:t>
      </w:r>
    </w:p>
    <w:p w14:paraId="3C981E13" w14:textId="38951456" w:rsidR="00AB3CF5" w:rsidRDefault="00AB3CF5" w:rsidP="00EE4094">
      <w:pPr>
        <w:pStyle w:val="FigureCaption"/>
      </w:pPr>
      <w:r>
        <w:t>Project Ribbon – Task Group – Move.</w:t>
      </w:r>
      <w:r w:rsidR="00EE4094">
        <w:t xml:space="preserve"> [10-11.png]</w:t>
      </w:r>
    </w:p>
    <w:p w14:paraId="04A867B0" w14:textId="7501584F" w:rsidR="00AB3CF5" w:rsidRDefault="00AB3CF5" w:rsidP="00574831">
      <w:pPr>
        <w:pStyle w:val="FigureCaption"/>
      </w:pPr>
      <w:r>
        <w:t>Move Task Menu.</w:t>
      </w:r>
      <w:r w:rsidR="00574831">
        <w:t xml:space="preserve"> [10-12.png]</w:t>
      </w:r>
    </w:p>
    <w:p w14:paraId="18BB0D53" w14:textId="36D4F95F" w:rsidR="004D22A5" w:rsidRDefault="006745D4" w:rsidP="00010AFD">
      <w:pPr>
        <w:pStyle w:val="CalloutTip"/>
      </w:pPr>
      <w:r w:rsidRPr="006745D4">
        <w:t xml:space="preserve">Moving a task forward or backward puts a </w:t>
      </w:r>
      <w:r>
        <w:t>constraint</w:t>
      </w:r>
      <w:r w:rsidRPr="006745D4">
        <w:t xml:space="preserve"> on the task in its new location. Rescheduling a task postpones a task until resources are available, but does not put a constraint on the task.</w:t>
      </w:r>
    </w:p>
    <w:p w14:paraId="1EA0EA93" w14:textId="104AB557" w:rsidR="00C31DFD" w:rsidRDefault="00C31DFD" w:rsidP="00201495">
      <w:pPr>
        <w:pStyle w:val="Heading1"/>
      </w:pPr>
      <w:r>
        <w:lastRenderedPageBreak/>
        <w:t>Key Points to Reme</w:t>
      </w:r>
      <w:bookmarkStart w:id="0" w:name="_GoBack"/>
      <w:bookmarkEnd w:id="0"/>
      <w:r>
        <w:t>mber</w:t>
      </w:r>
    </w:p>
    <w:p w14:paraId="752A2187" w14:textId="732C6885" w:rsidR="00621A4B" w:rsidRDefault="00621A4B" w:rsidP="00201495">
      <w:pPr>
        <w:pStyle w:val="ListParagraph"/>
        <w:numPr>
          <w:ilvl w:val="0"/>
          <w:numId w:val="36"/>
        </w:numPr>
      </w:pPr>
      <w:r>
        <w:t xml:space="preserve">The baseline is the original plan and is </w:t>
      </w:r>
      <w:r w:rsidR="002317C3">
        <w:t xml:space="preserve">captured after the schedule is formally approved.  </w:t>
      </w:r>
      <w:r>
        <w:t xml:space="preserve"> </w:t>
      </w:r>
    </w:p>
    <w:p w14:paraId="09B2AE5B" w14:textId="26D78C3D" w:rsidR="002317C3" w:rsidRDefault="002317C3" w:rsidP="00201495">
      <w:pPr>
        <w:pStyle w:val="ListParagraph"/>
        <w:numPr>
          <w:ilvl w:val="0"/>
          <w:numId w:val="36"/>
        </w:numPr>
      </w:pPr>
      <w:r>
        <w:t xml:space="preserve">Setting the baseline captures five fields: Start, Finish, Duration, Work and Cost. </w:t>
      </w:r>
    </w:p>
    <w:p w14:paraId="4AA2A036" w14:textId="3EAF825F" w:rsidR="00E722F5" w:rsidRDefault="00E722F5" w:rsidP="00201495">
      <w:pPr>
        <w:pStyle w:val="ListParagraph"/>
        <w:numPr>
          <w:ilvl w:val="0"/>
          <w:numId w:val="36"/>
        </w:numPr>
      </w:pPr>
      <w:r>
        <w:t xml:space="preserve">Changes </w:t>
      </w:r>
      <w:r w:rsidR="00B66E71">
        <w:t>can b</w:t>
      </w:r>
      <w:r w:rsidR="002661FB">
        <w:t>e</w:t>
      </w:r>
      <w:r w:rsidR="00B66E71">
        <w:t xml:space="preserve"> incorporated into the baseline</w:t>
      </w:r>
      <w:r w:rsidR="000328FC">
        <w:t xml:space="preserve"> by overwriting selected tasks, </w:t>
      </w:r>
      <w:r w:rsidR="00B66E71">
        <w:t>resetting the existing</w:t>
      </w:r>
      <w:r w:rsidR="00B3107D">
        <w:t xml:space="preserve"> baseline</w:t>
      </w:r>
      <w:r w:rsidR="00B66E71">
        <w:t xml:space="preserve">, setting a </w:t>
      </w:r>
      <w:r w:rsidR="000328FC">
        <w:t xml:space="preserve">new baseline, or setting an interim plan. </w:t>
      </w:r>
    </w:p>
    <w:p w14:paraId="0566EF4E" w14:textId="572D04CD" w:rsidR="00C013F3" w:rsidRDefault="00C013F3" w:rsidP="00201495">
      <w:pPr>
        <w:pStyle w:val="ListParagraph"/>
        <w:numPr>
          <w:ilvl w:val="0"/>
          <w:numId w:val="36"/>
        </w:numPr>
      </w:pPr>
      <w:r>
        <w:t xml:space="preserve">Baselines are required to display variances or to use earned value analysis.  </w:t>
      </w:r>
    </w:p>
    <w:p w14:paraId="7F813C7B" w14:textId="7F88E4B2" w:rsidR="00C013F3" w:rsidRDefault="00C013F3" w:rsidP="00201495">
      <w:pPr>
        <w:pStyle w:val="ListParagraph"/>
        <w:numPr>
          <w:ilvl w:val="0"/>
          <w:numId w:val="36"/>
        </w:numPr>
      </w:pPr>
      <w:r>
        <w:t xml:space="preserve">The Status Date defaults to the current date unless you modify it. </w:t>
      </w:r>
    </w:p>
    <w:p w14:paraId="41BA7866" w14:textId="29A9C516" w:rsidR="00C013F3" w:rsidRDefault="00C013F3" w:rsidP="00201495">
      <w:pPr>
        <w:pStyle w:val="ListParagraph"/>
        <w:numPr>
          <w:ilvl w:val="0"/>
          <w:numId w:val="36"/>
        </w:numPr>
      </w:pPr>
      <w:r>
        <w:t xml:space="preserve">Tracking Gantt view shows both baseline and current status of tasks. </w:t>
      </w:r>
    </w:p>
    <w:p w14:paraId="70FAA346" w14:textId="50E21E6C" w:rsidR="00C013F3" w:rsidRDefault="00C013F3" w:rsidP="00201495">
      <w:pPr>
        <w:pStyle w:val="ListParagraph"/>
        <w:numPr>
          <w:ilvl w:val="0"/>
          <w:numId w:val="36"/>
        </w:numPr>
      </w:pPr>
      <w:r>
        <w:t>Percent complete tracking</w:t>
      </w:r>
      <w:r w:rsidR="00FF3DB9">
        <w:t xml:space="preserve"> is</w:t>
      </w:r>
      <w:r>
        <w:t xml:space="preserve"> the simplest but least accurate tracking method.</w:t>
      </w:r>
    </w:p>
    <w:p w14:paraId="5A569CCE" w14:textId="25FE1C2D" w:rsidR="00C013F3" w:rsidRDefault="00C013F3" w:rsidP="00201495">
      <w:pPr>
        <w:pStyle w:val="ListParagraph"/>
        <w:numPr>
          <w:ilvl w:val="0"/>
          <w:numId w:val="36"/>
        </w:numPr>
      </w:pPr>
      <w:r>
        <w:t>Use Mark on Track when a task is progressing as scheduled.</w:t>
      </w:r>
    </w:p>
    <w:p w14:paraId="3AAD50B6" w14:textId="2BFDE21B" w:rsidR="00C013F3" w:rsidRDefault="00C013F3" w:rsidP="00201495">
      <w:pPr>
        <w:pStyle w:val="ListParagraph"/>
        <w:numPr>
          <w:ilvl w:val="0"/>
          <w:numId w:val="36"/>
        </w:numPr>
      </w:pPr>
      <w:r>
        <w:t>The Update Tasks feature is used when a task is not progressing as scheduled.</w:t>
      </w:r>
    </w:p>
    <w:p w14:paraId="1E53CF76" w14:textId="47B6F502" w:rsidR="00C31DFD" w:rsidRPr="00C31DFD" w:rsidRDefault="00C013F3" w:rsidP="00FF3DB9">
      <w:pPr>
        <w:pStyle w:val="ListParagraph"/>
        <w:numPr>
          <w:ilvl w:val="0"/>
          <w:numId w:val="36"/>
        </w:numPr>
      </w:pPr>
      <w:r>
        <w:t xml:space="preserve">During tracking you may need to postpone a task through the Move feature. </w:t>
      </w:r>
    </w:p>
    <w:sectPr w:rsidR="00C31DFD" w:rsidRPr="00C31DFD"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60242F"/>
    <w:multiLevelType w:val="hybridMultilevel"/>
    <w:tmpl w:val="9A38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2"/>
    <w:lvlOverride w:ilvl="0">
      <w:startOverride w:val="1"/>
    </w:lvlOverride>
  </w:num>
  <w:num w:numId="3">
    <w:abstractNumId w:val="0"/>
    <w:lvlOverride w:ilvl="0">
      <w:startOverride w:val="1"/>
    </w:lvlOverride>
  </w:num>
  <w:num w:numId="4">
    <w:abstractNumId w:val="2"/>
    <w:lvlOverride w:ilvl="0">
      <w:startOverride w:val="1"/>
    </w:lvlOverride>
  </w:num>
  <w:num w:numId="5">
    <w:abstractNumId w:val="0"/>
    <w:lvlOverride w:ilvl="0">
      <w:startOverride w:val="1"/>
    </w:lvlOverride>
  </w:num>
  <w:num w:numId="6">
    <w:abstractNumId w:val="0"/>
    <w:lvlOverride w:ilvl="0">
      <w:startOverride w:val="1"/>
    </w:lvlOverride>
  </w:num>
  <w:num w:numId="7">
    <w:abstractNumId w:val="2"/>
    <w:lvlOverride w:ilvl="0">
      <w:startOverride w:val="1"/>
    </w:lvlOverride>
  </w:num>
  <w:num w:numId="8">
    <w:abstractNumId w:val="1"/>
  </w:num>
  <w:num w:numId="9">
    <w:abstractNumId w:val="2"/>
  </w:num>
  <w:num w:numId="10">
    <w:abstractNumId w:val="0"/>
  </w:num>
  <w:num w:numId="11">
    <w:abstractNumId w:val="4"/>
  </w:num>
  <w:num w:numId="12">
    <w:abstractNumId w:val="3"/>
  </w:num>
  <w:num w:numId="13">
    <w:abstractNumId w:val="6"/>
  </w:num>
  <w:num w:numId="14">
    <w:abstractNumId w:val="6"/>
  </w:num>
  <w:num w:numId="15">
    <w:abstractNumId w:val="4"/>
  </w:num>
  <w:num w:numId="16">
    <w:abstractNumId w:val="7"/>
  </w:num>
  <w:num w:numId="17">
    <w:abstractNumId w:val="6"/>
  </w:num>
  <w:num w:numId="18">
    <w:abstractNumId w:val="4"/>
  </w:num>
  <w:num w:numId="19">
    <w:abstractNumId w:val="7"/>
  </w:num>
  <w:num w:numId="20">
    <w:abstractNumId w:val="6"/>
  </w:num>
  <w:num w:numId="21">
    <w:abstractNumId w:val="4"/>
  </w:num>
  <w:num w:numId="22">
    <w:abstractNumId w:val="7"/>
  </w:num>
  <w:num w:numId="23">
    <w:abstractNumId w:val="6"/>
  </w:num>
  <w:num w:numId="24">
    <w:abstractNumId w:val="4"/>
  </w:num>
  <w:num w:numId="25">
    <w:abstractNumId w:val="7"/>
  </w:num>
  <w:num w:numId="26">
    <w:abstractNumId w:val="3"/>
  </w:num>
  <w:num w:numId="27">
    <w:abstractNumId w:val="3"/>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F5"/>
    <w:rsid w:val="000058EB"/>
    <w:rsid w:val="00010AFD"/>
    <w:rsid w:val="00025B72"/>
    <w:rsid w:val="000328FC"/>
    <w:rsid w:val="00035409"/>
    <w:rsid w:val="000362F0"/>
    <w:rsid w:val="00055168"/>
    <w:rsid w:val="00064750"/>
    <w:rsid w:val="00074C3B"/>
    <w:rsid w:val="00083BF7"/>
    <w:rsid w:val="00084E61"/>
    <w:rsid w:val="000A7D65"/>
    <w:rsid w:val="000C150A"/>
    <w:rsid w:val="000C4468"/>
    <w:rsid w:val="000D43A0"/>
    <w:rsid w:val="000E1A20"/>
    <w:rsid w:val="000E446C"/>
    <w:rsid w:val="000F795B"/>
    <w:rsid w:val="00101001"/>
    <w:rsid w:val="00114808"/>
    <w:rsid w:val="001278F0"/>
    <w:rsid w:val="00133FB1"/>
    <w:rsid w:val="00136EB2"/>
    <w:rsid w:val="00156C0F"/>
    <w:rsid w:val="001858B7"/>
    <w:rsid w:val="00190956"/>
    <w:rsid w:val="00196251"/>
    <w:rsid w:val="001A4C7F"/>
    <w:rsid w:val="001D2C2B"/>
    <w:rsid w:val="00201495"/>
    <w:rsid w:val="002014E9"/>
    <w:rsid w:val="00226FDD"/>
    <w:rsid w:val="002317C3"/>
    <w:rsid w:val="002364AE"/>
    <w:rsid w:val="002377E2"/>
    <w:rsid w:val="002440A7"/>
    <w:rsid w:val="002661FB"/>
    <w:rsid w:val="00285389"/>
    <w:rsid w:val="002A3BC3"/>
    <w:rsid w:val="002B112D"/>
    <w:rsid w:val="002C447B"/>
    <w:rsid w:val="002E26CD"/>
    <w:rsid w:val="002E3112"/>
    <w:rsid w:val="002F0ECA"/>
    <w:rsid w:val="002F6DAB"/>
    <w:rsid w:val="00305C36"/>
    <w:rsid w:val="003106F9"/>
    <w:rsid w:val="00315AC7"/>
    <w:rsid w:val="003225CD"/>
    <w:rsid w:val="00323217"/>
    <w:rsid w:val="00326C9C"/>
    <w:rsid w:val="00330174"/>
    <w:rsid w:val="00332CE4"/>
    <w:rsid w:val="00337776"/>
    <w:rsid w:val="0036225E"/>
    <w:rsid w:val="003714DD"/>
    <w:rsid w:val="003B7022"/>
    <w:rsid w:val="003B76D9"/>
    <w:rsid w:val="003C1C0E"/>
    <w:rsid w:val="003C3823"/>
    <w:rsid w:val="003C41DB"/>
    <w:rsid w:val="003D565B"/>
    <w:rsid w:val="003E0226"/>
    <w:rsid w:val="003E2EAE"/>
    <w:rsid w:val="003E4190"/>
    <w:rsid w:val="0041252F"/>
    <w:rsid w:val="004156D6"/>
    <w:rsid w:val="00425F3E"/>
    <w:rsid w:val="00427A84"/>
    <w:rsid w:val="00444369"/>
    <w:rsid w:val="004452CA"/>
    <w:rsid w:val="00461A7F"/>
    <w:rsid w:val="00470592"/>
    <w:rsid w:val="00471354"/>
    <w:rsid w:val="0047720E"/>
    <w:rsid w:val="004B6F50"/>
    <w:rsid w:val="004C69BF"/>
    <w:rsid w:val="004D074E"/>
    <w:rsid w:val="004D129C"/>
    <w:rsid w:val="004D22A5"/>
    <w:rsid w:val="005116E1"/>
    <w:rsid w:val="005154EF"/>
    <w:rsid w:val="00516482"/>
    <w:rsid w:val="0053131E"/>
    <w:rsid w:val="00541D59"/>
    <w:rsid w:val="005506AC"/>
    <w:rsid w:val="00574831"/>
    <w:rsid w:val="00583417"/>
    <w:rsid w:val="005B32EB"/>
    <w:rsid w:val="005C7BB0"/>
    <w:rsid w:val="005D7FDF"/>
    <w:rsid w:val="005E052F"/>
    <w:rsid w:val="005F08CD"/>
    <w:rsid w:val="005F5206"/>
    <w:rsid w:val="0060310A"/>
    <w:rsid w:val="00611EE4"/>
    <w:rsid w:val="00621A4B"/>
    <w:rsid w:val="00622217"/>
    <w:rsid w:val="00626C80"/>
    <w:rsid w:val="0063237E"/>
    <w:rsid w:val="00632B49"/>
    <w:rsid w:val="00645727"/>
    <w:rsid w:val="006507D6"/>
    <w:rsid w:val="00653A6B"/>
    <w:rsid w:val="00667180"/>
    <w:rsid w:val="00674298"/>
    <w:rsid w:val="006745D4"/>
    <w:rsid w:val="006749B0"/>
    <w:rsid w:val="00694469"/>
    <w:rsid w:val="006B229A"/>
    <w:rsid w:val="006B50B1"/>
    <w:rsid w:val="006C0810"/>
    <w:rsid w:val="006D07BF"/>
    <w:rsid w:val="006F33A3"/>
    <w:rsid w:val="006F367A"/>
    <w:rsid w:val="006F39F1"/>
    <w:rsid w:val="006F4EA9"/>
    <w:rsid w:val="00710D18"/>
    <w:rsid w:val="00732904"/>
    <w:rsid w:val="007468B4"/>
    <w:rsid w:val="00753CBD"/>
    <w:rsid w:val="00764823"/>
    <w:rsid w:val="007652F6"/>
    <w:rsid w:val="00771448"/>
    <w:rsid w:val="0078167A"/>
    <w:rsid w:val="00791C3F"/>
    <w:rsid w:val="007A2B35"/>
    <w:rsid w:val="007A7656"/>
    <w:rsid w:val="007B36CE"/>
    <w:rsid w:val="007C27E8"/>
    <w:rsid w:val="007C6C05"/>
    <w:rsid w:val="007E090E"/>
    <w:rsid w:val="007F1B1E"/>
    <w:rsid w:val="007F518B"/>
    <w:rsid w:val="00810FEF"/>
    <w:rsid w:val="00813319"/>
    <w:rsid w:val="00815E2B"/>
    <w:rsid w:val="00816F14"/>
    <w:rsid w:val="00842CA0"/>
    <w:rsid w:val="00854845"/>
    <w:rsid w:val="008562E1"/>
    <w:rsid w:val="00857A5E"/>
    <w:rsid w:val="00861462"/>
    <w:rsid w:val="00872675"/>
    <w:rsid w:val="0088660B"/>
    <w:rsid w:val="00897863"/>
    <w:rsid w:val="008B72CE"/>
    <w:rsid w:val="008D3B09"/>
    <w:rsid w:val="008F066C"/>
    <w:rsid w:val="0090385B"/>
    <w:rsid w:val="00910E53"/>
    <w:rsid w:val="00913093"/>
    <w:rsid w:val="00914C3B"/>
    <w:rsid w:val="009273FE"/>
    <w:rsid w:val="00943EE2"/>
    <w:rsid w:val="00964FDE"/>
    <w:rsid w:val="00980456"/>
    <w:rsid w:val="00987EB6"/>
    <w:rsid w:val="009B069A"/>
    <w:rsid w:val="009B24DB"/>
    <w:rsid w:val="009C4DC1"/>
    <w:rsid w:val="009D6828"/>
    <w:rsid w:val="009F26AD"/>
    <w:rsid w:val="009F64DE"/>
    <w:rsid w:val="009F677F"/>
    <w:rsid w:val="00A06D03"/>
    <w:rsid w:val="00A26C02"/>
    <w:rsid w:val="00A4109B"/>
    <w:rsid w:val="00A4353E"/>
    <w:rsid w:val="00A50B41"/>
    <w:rsid w:val="00A51A30"/>
    <w:rsid w:val="00A5256D"/>
    <w:rsid w:val="00A62511"/>
    <w:rsid w:val="00A73323"/>
    <w:rsid w:val="00A97803"/>
    <w:rsid w:val="00AA4847"/>
    <w:rsid w:val="00AB3CF5"/>
    <w:rsid w:val="00B00F76"/>
    <w:rsid w:val="00B079CC"/>
    <w:rsid w:val="00B25D7A"/>
    <w:rsid w:val="00B3107D"/>
    <w:rsid w:val="00B47557"/>
    <w:rsid w:val="00B50C90"/>
    <w:rsid w:val="00B66E71"/>
    <w:rsid w:val="00B7019F"/>
    <w:rsid w:val="00B717A1"/>
    <w:rsid w:val="00B8253A"/>
    <w:rsid w:val="00B87436"/>
    <w:rsid w:val="00B97C47"/>
    <w:rsid w:val="00BB3F9D"/>
    <w:rsid w:val="00BC5409"/>
    <w:rsid w:val="00BC6B8E"/>
    <w:rsid w:val="00BE3141"/>
    <w:rsid w:val="00BF7B11"/>
    <w:rsid w:val="00C013F3"/>
    <w:rsid w:val="00C31DFD"/>
    <w:rsid w:val="00C3650C"/>
    <w:rsid w:val="00C44F52"/>
    <w:rsid w:val="00C45C31"/>
    <w:rsid w:val="00C579F0"/>
    <w:rsid w:val="00C86345"/>
    <w:rsid w:val="00C96356"/>
    <w:rsid w:val="00CB05F7"/>
    <w:rsid w:val="00CB0950"/>
    <w:rsid w:val="00CB4E6F"/>
    <w:rsid w:val="00CB68AF"/>
    <w:rsid w:val="00CD4CBC"/>
    <w:rsid w:val="00CF1469"/>
    <w:rsid w:val="00CF1F60"/>
    <w:rsid w:val="00CF496D"/>
    <w:rsid w:val="00D00531"/>
    <w:rsid w:val="00D03857"/>
    <w:rsid w:val="00D04804"/>
    <w:rsid w:val="00D1413B"/>
    <w:rsid w:val="00D2037A"/>
    <w:rsid w:val="00D31C00"/>
    <w:rsid w:val="00D36E3A"/>
    <w:rsid w:val="00D40AB0"/>
    <w:rsid w:val="00D4155C"/>
    <w:rsid w:val="00D64750"/>
    <w:rsid w:val="00D67588"/>
    <w:rsid w:val="00D739F4"/>
    <w:rsid w:val="00D82554"/>
    <w:rsid w:val="00D83829"/>
    <w:rsid w:val="00D9311B"/>
    <w:rsid w:val="00D97DD1"/>
    <w:rsid w:val="00DB37AB"/>
    <w:rsid w:val="00DC007F"/>
    <w:rsid w:val="00DE0D34"/>
    <w:rsid w:val="00DE6345"/>
    <w:rsid w:val="00DF3243"/>
    <w:rsid w:val="00DF6E7C"/>
    <w:rsid w:val="00E06D36"/>
    <w:rsid w:val="00E14DC4"/>
    <w:rsid w:val="00E57080"/>
    <w:rsid w:val="00E722F5"/>
    <w:rsid w:val="00E73CE3"/>
    <w:rsid w:val="00E85138"/>
    <w:rsid w:val="00E9046A"/>
    <w:rsid w:val="00EE4094"/>
    <w:rsid w:val="00F15AC9"/>
    <w:rsid w:val="00F37BEE"/>
    <w:rsid w:val="00F564E9"/>
    <w:rsid w:val="00F72948"/>
    <w:rsid w:val="00F759C0"/>
    <w:rsid w:val="00F830E0"/>
    <w:rsid w:val="00F92AD2"/>
    <w:rsid w:val="00FE3F7C"/>
    <w:rsid w:val="00FF07B8"/>
    <w:rsid w:val="00FF1ABE"/>
    <w:rsid w:val="00FF21C6"/>
    <w:rsid w:val="00FF3DB9"/>
    <w:rsid w:val="00FF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011E"/>
  <w15:docId w15:val="{1D9283C1-49C6-42C8-9009-CFE94674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23" w:unhideWhenUsed="1"/>
    <w:lsdException w:name="heading 6" w:semiHidden="1" w:uiPriority="23" w:unhideWhenUsed="1"/>
    <w:lsdException w:name="heading 7" w:semiHidden="1" w:uiPriority="23" w:unhideWhenUsed="1"/>
    <w:lsdException w:name="heading 8" w:semiHidden="1" w:uiPriority="23" w:unhideWhenUsed="1"/>
    <w:lsdException w:name="heading 9" w:semiHidden="1" w:uiPriority="2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3" w:unhideWhenUsed="1"/>
    <w:lsdException w:name="toc 2" w:semiHidden="1" w:uiPriority="53" w:unhideWhenUsed="1"/>
    <w:lsdException w:name="toc 3" w:semiHidden="1" w:uiPriority="53" w:unhideWhenUsed="1"/>
    <w:lsdException w:name="toc 4" w:semiHidden="1" w:uiPriority="53" w:unhideWhenUsed="1"/>
    <w:lsdException w:name="toc 5" w:semiHidden="1" w:uiPriority="53" w:unhideWhenUsed="1"/>
    <w:lsdException w:name="toc 6" w:semiHidden="1" w:uiPriority="53" w:unhideWhenUsed="1"/>
    <w:lsdException w:name="toc 7" w:semiHidden="1" w:uiPriority="53" w:unhideWhenUsed="1"/>
    <w:lsdException w:name="toc 8" w:semiHidden="1" w:uiPriority="53" w:unhideWhenUsed="1"/>
    <w:lsdException w:name="toc 9" w:semiHidden="1" w:uiPriority="5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6"/>
    <w:lsdException w:name="Emphasis" w:uiPriority="3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43"/>
    <w:lsdException w:name="Intense Quote" w:uiPriority="4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3"/>
    <w:lsdException w:name="Intense Emphasis" w:uiPriority="35"/>
    <w:lsdException w:name="Subtle Reference" w:uiPriority="45"/>
    <w:lsdException w:name="Intense Reference" w:uiPriority="46"/>
    <w:lsdException w:name="Book Title" w:uiPriority="47"/>
    <w:lsdException w:name="Bibliography" w:semiHidden="1" w:uiPriority="51" w:unhideWhenUsed="1"/>
    <w:lsdException w:name="TOC Heading" w:semiHidden="1" w:uiPriority="5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1B"/>
  </w:style>
  <w:style w:type="paragraph" w:styleId="Heading1">
    <w:name w:val="heading 1"/>
    <w:basedOn w:val="Normal"/>
    <w:next w:val="Normal"/>
    <w:link w:val="Heading1Char"/>
    <w:uiPriority w:val="5"/>
    <w:qFormat/>
    <w:rsid w:val="00D9311B"/>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D9311B"/>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D9311B"/>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D9311B"/>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D9311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D9311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D931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D9311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D931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1B"/>
    <w:rPr>
      <w:color w:val="0000FF" w:themeColor="hyperlink"/>
      <w:u w:val="single"/>
    </w:rPr>
  </w:style>
  <w:style w:type="paragraph" w:customStyle="1" w:styleId="UnorderedList1">
    <w:name w:val="Unordered List 1"/>
    <w:basedOn w:val="ListParagraph"/>
    <w:uiPriority w:val="6"/>
    <w:qFormat/>
    <w:rsid w:val="00AB3CF5"/>
    <w:pPr>
      <w:numPr>
        <w:numId w:val="23"/>
      </w:numPr>
      <w:spacing w:after="0"/>
      <w:ind w:left="720"/>
    </w:pPr>
  </w:style>
  <w:style w:type="character" w:customStyle="1" w:styleId="Heading1Char">
    <w:name w:val="Heading 1 Char"/>
    <w:basedOn w:val="DefaultParagraphFont"/>
    <w:link w:val="Heading1"/>
    <w:uiPriority w:val="5"/>
    <w:rsid w:val="00D9311B"/>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D9311B"/>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D9311B"/>
    <w:pPr>
      <w:ind w:left="720"/>
      <w:contextualSpacing/>
    </w:pPr>
  </w:style>
  <w:style w:type="paragraph" w:styleId="BalloonText">
    <w:name w:val="Balloon Text"/>
    <w:basedOn w:val="Normal"/>
    <w:link w:val="BalloonTextChar"/>
    <w:uiPriority w:val="99"/>
    <w:semiHidden/>
    <w:rsid w:val="00D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11B"/>
    <w:rPr>
      <w:rFonts w:ascii="Tahoma" w:hAnsi="Tahoma" w:cs="Tahoma"/>
      <w:sz w:val="16"/>
      <w:szCs w:val="16"/>
    </w:rPr>
  </w:style>
  <w:style w:type="paragraph" w:customStyle="1" w:styleId="FigureCaption">
    <w:name w:val="Figure Caption"/>
    <w:basedOn w:val="Normal"/>
    <w:uiPriority w:val="4"/>
    <w:qFormat/>
    <w:rsid w:val="00D9311B"/>
    <w:pPr>
      <w:numPr>
        <w:numId w:val="8"/>
      </w:numPr>
    </w:pPr>
    <w:rPr>
      <w:b/>
      <w:color w:val="595959" w:themeColor="text1" w:themeTint="A6"/>
    </w:rPr>
  </w:style>
  <w:style w:type="paragraph" w:styleId="DocumentMap">
    <w:name w:val="Document Map"/>
    <w:basedOn w:val="Normal"/>
    <w:link w:val="DocumentMapChar"/>
    <w:uiPriority w:val="99"/>
    <w:semiHidden/>
    <w:rsid w:val="00D931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311B"/>
    <w:rPr>
      <w:rFonts w:ascii="Tahoma" w:hAnsi="Tahoma" w:cs="Tahoma"/>
      <w:sz w:val="16"/>
      <w:szCs w:val="16"/>
    </w:rPr>
  </w:style>
  <w:style w:type="character" w:customStyle="1" w:styleId="Heading3Char">
    <w:name w:val="Heading 3 Char"/>
    <w:basedOn w:val="DefaultParagraphFont"/>
    <w:link w:val="Heading3"/>
    <w:uiPriority w:val="5"/>
    <w:rsid w:val="00D9311B"/>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9311B"/>
    <w:rPr>
      <w:b/>
      <w:bCs/>
    </w:rPr>
  </w:style>
  <w:style w:type="character" w:customStyle="1" w:styleId="Importantterm">
    <w:name w:val="Important term"/>
    <w:basedOn w:val="DefaultParagraphFont"/>
    <w:uiPriority w:val="1"/>
    <w:qFormat/>
    <w:rsid w:val="00D9311B"/>
    <w:rPr>
      <w:b/>
      <w:i w:val="0"/>
      <w:iCs/>
      <w:color w:val="943634" w:themeColor="accent2" w:themeShade="BF"/>
    </w:rPr>
  </w:style>
  <w:style w:type="character" w:customStyle="1" w:styleId="Code">
    <w:name w:val="Code"/>
    <w:basedOn w:val="DefaultParagraphFont"/>
    <w:uiPriority w:val="2"/>
    <w:qFormat/>
    <w:rsid w:val="00D9311B"/>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D9311B"/>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D931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D931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D931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D931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D9311B"/>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9311B"/>
    <w:pPr>
      <w:numPr>
        <w:numId w:val="9"/>
      </w:numPr>
      <w:spacing w:after="0"/>
    </w:pPr>
  </w:style>
  <w:style w:type="paragraph" w:customStyle="1" w:styleId="OrderedList2">
    <w:name w:val="Ordered List 2"/>
    <w:basedOn w:val="OrderedList1"/>
    <w:uiPriority w:val="7"/>
    <w:qFormat/>
    <w:rsid w:val="00D9311B"/>
    <w:pPr>
      <w:numPr>
        <w:numId w:val="10"/>
      </w:numPr>
    </w:pPr>
  </w:style>
  <w:style w:type="paragraph" w:customStyle="1" w:styleId="UnorderedList2">
    <w:name w:val="Unordered List 2"/>
    <w:basedOn w:val="UnorderedList1"/>
    <w:uiPriority w:val="6"/>
    <w:unhideWhenUsed/>
    <w:qFormat/>
    <w:rsid w:val="00AB3CF5"/>
    <w:pPr>
      <w:numPr>
        <w:numId w:val="24"/>
      </w:numPr>
      <w:ind w:left="1080"/>
    </w:pPr>
  </w:style>
  <w:style w:type="paragraph" w:customStyle="1" w:styleId="UnorderedList3">
    <w:name w:val="Unordered List 3"/>
    <w:basedOn w:val="UnorderedList2"/>
    <w:uiPriority w:val="6"/>
    <w:unhideWhenUsed/>
    <w:qFormat/>
    <w:rsid w:val="00AB3CF5"/>
    <w:pPr>
      <w:numPr>
        <w:numId w:val="25"/>
      </w:numPr>
      <w:ind w:left="1440"/>
    </w:pPr>
  </w:style>
  <w:style w:type="character" w:customStyle="1" w:styleId="Cite">
    <w:name w:val="Cite"/>
    <w:basedOn w:val="DefaultParagraphFont"/>
    <w:uiPriority w:val="3"/>
    <w:qFormat/>
    <w:rsid w:val="00D9311B"/>
    <w:rPr>
      <w:i/>
    </w:rPr>
  </w:style>
  <w:style w:type="paragraph" w:customStyle="1" w:styleId="CalloutPMBOK">
    <w:name w:val="Callout | PMBOK"/>
    <w:basedOn w:val="Normal"/>
    <w:uiPriority w:val="9"/>
    <w:qFormat/>
    <w:rsid w:val="00D9311B"/>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D9311B"/>
    <w:pPr>
      <w:shd w:val="clear" w:color="F2F2F2" w:themeColor="background1" w:themeShade="F2" w:fill="D9D9D9" w:themeFill="background1" w:themeFillShade="D9"/>
    </w:pPr>
  </w:style>
  <w:style w:type="paragraph" w:customStyle="1" w:styleId="CalloutTip">
    <w:name w:val="Callout | Tip"/>
    <w:basedOn w:val="CalloutNote"/>
    <w:uiPriority w:val="9"/>
    <w:qFormat/>
    <w:rsid w:val="00D9311B"/>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D9311B"/>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D9311B"/>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D9311B"/>
    <w:pPr>
      <w:spacing w:after="0" w:line="240" w:lineRule="auto"/>
    </w:pPr>
    <w:tblPr>
      <w:tblStyleRowBandSize w:val="1"/>
      <w:tblInd w:w="0" w:type="dxa"/>
      <w:tblCellMar>
        <w:top w:w="100" w:type="dxa"/>
        <w:left w:w="108" w:type="dxa"/>
        <w:bottom w:w="120" w:type="dxa"/>
        <w:right w:w="108"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D9311B"/>
    <w:pPr>
      <w:ind w:left="1080"/>
    </w:pPr>
  </w:style>
  <w:style w:type="paragraph" w:customStyle="1" w:styleId="ListParagraph1">
    <w:name w:val="List Paragraph 1"/>
    <w:basedOn w:val="ListParagraph"/>
    <w:uiPriority w:val="8"/>
    <w:qFormat/>
    <w:rsid w:val="00D9311B"/>
  </w:style>
  <w:style w:type="paragraph" w:customStyle="1" w:styleId="ListParagraph3">
    <w:name w:val="List Paragraph 3"/>
    <w:basedOn w:val="ListParagraph2"/>
    <w:uiPriority w:val="8"/>
    <w:qFormat/>
    <w:rsid w:val="00D9311B"/>
    <w:pPr>
      <w:ind w:left="1440"/>
    </w:pPr>
  </w:style>
  <w:style w:type="table" w:styleId="TableGrid">
    <w:name w:val="Table Grid"/>
    <w:basedOn w:val="TableNormal"/>
    <w:uiPriority w:val="59"/>
    <w:rsid w:val="00D93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FigureCaption"/>
    <w:qFormat/>
    <w:rsid w:val="006B50B1"/>
    <w:pPr>
      <w:keepNext/>
      <w:numPr>
        <w:numId w:val="27"/>
      </w:numPr>
      <w:spacing w:before="400" w:after="0"/>
    </w:pPr>
    <w:rPr>
      <w:color w:val="262626" w:themeColor="text1" w:themeTint="D9"/>
    </w:rPr>
  </w:style>
  <w:style w:type="paragraph" w:customStyle="1" w:styleId="CalloutTextmain">
    <w:name w:val="Callout Text (main)"/>
    <w:basedOn w:val="Normal"/>
    <w:uiPriority w:val="99"/>
    <w:semiHidden/>
    <w:rsid w:val="00D9311B"/>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styleId="CommentReference">
    <w:name w:val="annotation reference"/>
    <w:basedOn w:val="DefaultParagraphFont"/>
    <w:uiPriority w:val="99"/>
    <w:semiHidden/>
    <w:rsid w:val="009B069A"/>
    <w:rPr>
      <w:sz w:val="16"/>
      <w:szCs w:val="16"/>
    </w:rPr>
  </w:style>
  <w:style w:type="paragraph" w:styleId="CommentText">
    <w:name w:val="annotation text"/>
    <w:basedOn w:val="Normal"/>
    <w:link w:val="CommentTextChar"/>
    <w:uiPriority w:val="99"/>
    <w:semiHidden/>
    <w:rsid w:val="009B069A"/>
    <w:pPr>
      <w:spacing w:line="240" w:lineRule="auto"/>
    </w:pPr>
    <w:rPr>
      <w:sz w:val="20"/>
      <w:szCs w:val="20"/>
    </w:rPr>
  </w:style>
  <w:style w:type="character" w:customStyle="1" w:styleId="CommentTextChar">
    <w:name w:val="Comment Text Char"/>
    <w:basedOn w:val="DefaultParagraphFont"/>
    <w:link w:val="CommentText"/>
    <w:uiPriority w:val="99"/>
    <w:semiHidden/>
    <w:rsid w:val="009B069A"/>
    <w:rPr>
      <w:sz w:val="20"/>
      <w:szCs w:val="20"/>
    </w:rPr>
  </w:style>
  <w:style w:type="paragraph" w:styleId="CommentSubject">
    <w:name w:val="annotation subject"/>
    <w:basedOn w:val="CommentText"/>
    <w:next w:val="CommentText"/>
    <w:link w:val="CommentSubjectChar"/>
    <w:uiPriority w:val="99"/>
    <w:semiHidden/>
    <w:rsid w:val="009B069A"/>
    <w:rPr>
      <w:b/>
      <w:bCs/>
    </w:rPr>
  </w:style>
  <w:style w:type="character" w:customStyle="1" w:styleId="CommentSubjectChar">
    <w:name w:val="Comment Subject Char"/>
    <w:basedOn w:val="CommentTextChar"/>
    <w:link w:val="CommentSubject"/>
    <w:uiPriority w:val="99"/>
    <w:semiHidden/>
    <w:rsid w:val="009B06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THEVAULT-437-13</_dlc_DocId>
    <_dlc_DocIdUrl xmlns="93c2c0a6-ca45-4a0e-8e57-b246e65d93c6">
      <Url>https://intranet.advisicon.com:447/dept/Authoring/_layouts/DocIdRedir.aspx?ID=THEVAULT-437-13</Url>
      <Description>THEVAULT-437-13</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318FB-7133-484C-8914-111D960FEA33}">
  <ds:schemaRefs>
    <ds:schemaRef ds:uri="http://schemas.microsoft.com/sharepoint/v3/contenttype/forms"/>
  </ds:schemaRefs>
</ds:datastoreItem>
</file>

<file path=customXml/itemProps2.xml><?xml version="1.0" encoding="utf-8"?>
<ds:datastoreItem xmlns:ds="http://schemas.openxmlformats.org/officeDocument/2006/customXml" ds:itemID="{D43B6FAA-1B50-4544-BAFA-E6D1D11E826C}">
  <ds:schemaRefs>
    <ds:schemaRef ds:uri="http://schemas.microsoft.com/sharepoint/events"/>
  </ds:schemaRefs>
</ds:datastoreItem>
</file>

<file path=customXml/itemProps3.xml><?xml version="1.0" encoding="utf-8"?>
<ds:datastoreItem xmlns:ds="http://schemas.openxmlformats.org/officeDocument/2006/customXml" ds:itemID="{5C73384D-8B69-4E53-8258-388201042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5E956E-A345-4E31-9A2D-098D684C700B}">
  <ds:schemaRefs>
    <ds:schemaRef ds:uri="http://purl.org/dc/dcmityp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 ds:uri="93c2c0a6-ca45-4a0e-8e57-b246e65d93c6"/>
    <ds:schemaRef ds:uri="http://www.w3.org/XML/1998/namespace"/>
  </ds:schemaRefs>
</ds:datastoreItem>
</file>

<file path=customXml/itemProps5.xml><?xml version="1.0" encoding="utf-8"?>
<ds:datastoreItem xmlns:ds="http://schemas.openxmlformats.org/officeDocument/2006/customXml" ds:itemID="{B2CBF076-9B82-408D-88DF-E0D1A2E15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Template>
  <TotalTime>202</TotalTime>
  <Pages>12</Pages>
  <Words>2241</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Baseline and Tracking</vt:lpstr>
    </vt:vector>
  </TitlesOfParts>
  <Company>Advisicon Inc.</Company>
  <LinksUpToDate>false</LinksUpToDate>
  <CharactersWithSpaces>14992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and Tracking</dc:title>
  <dc:creator>Jeff Jacobson</dc:creator>
  <cp:keywords>MPwMP;Project 2013</cp:keywords>
  <cp:lastModifiedBy>Jeff Jacobson</cp:lastModifiedBy>
  <cp:revision>84</cp:revision>
  <dcterms:created xsi:type="dcterms:W3CDTF">2013-07-23T18:52:00Z</dcterms:created>
  <dcterms:modified xsi:type="dcterms:W3CDTF">2014-06-16T19:02:00Z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0x01010064CFE27B9B22A446B03437D5E4C9A423</vt:lpwstr>
  </property>
  <property fmtid="{D5CDD505-2E9C-101B-9397-08002B2CF9AE}" pid="3" name="_dlc_DocIdItemGuid">
    <vt:lpwstr>dcff84a9-6f06-4f11-8281-47b3a97adb71</vt:lpwstr>
  </property>
</Properties>
</file>