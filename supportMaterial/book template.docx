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6D6" w:rsidRDefault="004156D6" w:rsidP="00E85138">
      <w:pPr>
        <w:pStyle w:val="Heading1"/>
      </w:pPr>
      <w:r>
        <w:t>Book Writing the Advisicon Way</w:t>
      </w:r>
    </w:p>
    <w:p w:rsidR="004156D6" w:rsidRDefault="004156D6" w:rsidP="004156D6">
      <w:r>
        <w:t>This document contains the styles necessary to write a book manuscript (and examples of their use). Use this document as a template!</w:t>
      </w:r>
    </w:p>
    <w:p w:rsidR="004156D6" w:rsidRDefault="009F64DE" w:rsidP="004156D6">
      <w:pPr>
        <w:pStyle w:val="Heading2"/>
      </w:pPr>
      <w:r>
        <w:t>Self-</w:t>
      </w:r>
      <w:r w:rsidR="004156D6">
        <w:t xml:space="preserve">Contained </w:t>
      </w:r>
      <w:r w:rsidR="009F26AD">
        <w:t>“</w:t>
      </w:r>
      <w:r w:rsidR="004156D6">
        <w:t>Chapters</w:t>
      </w:r>
      <w:r w:rsidR="009F26AD">
        <w:t>”</w:t>
      </w:r>
    </w:p>
    <w:p w:rsidR="004156D6" w:rsidRDefault="004156D6" w:rsidP="004156D6">
      <w:r>
        <w:t>In the new generation of Advisicon books, we’re aiming for each chapter to exist as a discreet, self-contained component. There are a few reasons for this:</w:t>
      </w:r>
    </w:p>
    <w:p w:rsidR="004156D6" w:rsidRDefault="002C447B" w:rsidP="0090385B">
      <w:pPr>
        <w:pStyle w:val="UnorderedList1"/>
      </w:pPr>
      <w:r>
        <w:t>We recycle our chapters into other books (see the Advisicon Book Daisy Chain to learn the feeding order). By keeping each chapter self-contained, we can keep all books with shared chapters updated as we make changes.</w:t>
      </w:r>
    </w:p>
    <w:p w:rsidR="009F26AD" w:rsidRDefault="002C447B" w:rsidP="0090385B">
      <w:pPr>
        <w:pStyle w:val="UnorderedList1"/>
      </w:pPr>
      <w:r>
        <w:t>Self-contained chapters mean that we can offer our content in smaller chunks. This allows our customers to mix and match chapters for a customized learning experience.</w:t>
      </w:r>
    </w:p>
    <w:p w:rsidR="00D97DD1" w:rsidRDefault="00D97DD1" w:rsidP="0090385B">
      <w:pPr>
        <w:pStyle w:val="UnorderedList1"/>
      </w:pPr>
      <w:r>
        <w:t>We don’t need to complete a book to be able to put out new content. We can create targeted content as it is needed.</w:t>
      </w:r>
    </w:p>
    <w:p w:rsidR="009F26AD" w:rsidRDefault="009F26AD" w:rsidP="009F26AD">
      <w:r>
        <w:t xml:space="preserve">We may want to stop referring to these as chapters and start </w:t>
      </w:r>
      <w:r w:rsidRPr="008D3B09">
        <w:t>calling</w:t>
      </w:r>
      <w:r>
        <w:t xml:space="preserve"> them modules instead.</w:t>
      </w:r>
    </w:p>
    <w:p w:rsidR="004156D6" w:rsidRDefault="004156D6" w:rsidP="004156D6">
      <w:pPr>
        <w:pStyle w:val="Heading3"/>
      </w:pPr>
      <w:r>
        <w:t>Chapter Title</w:t>
      </w:r>
    </w:p>
    <w:p w:rsidR="009F26AD" w:rsidRDefault="009F26AD" w:rsidP="008D3B09">
      <w:r>
        <w:t xml:space="preserve">Since each module is self-contained, make sure that each module you write </w:t>
      </w:r>
      <w:r w:rsidR="00D97DD1">
        <w:t xml:space="preserve">is </w:t>
      </w:r>
      <w:r>
        <w:t>its own file.</w:t>
      </w:r>
      <w:r w:rsidR="00D97DD1">
        <w:t xml:space="preserve"> Give the module a name with the document’s </w:t>
      </w:r>
      <w:proofErr w:type="gramStart"/>
      <w:r w:rsidR="00D97DD1">
        <w:t>filename,</w:t>
      </w:r>
      <w:proofErr w:type="gramEnd"/>
      <w:r w:rsidR="00D97DD1">
        <w:t xml:space="preserve"> this will become the chapter name when the module appears in a book. For example, </w:t>
      </w:r>
      <w:r w:rsidR="008D3B09">
        <w:t xml:space="preserve">because </w:t>
      </w:r>
      <w:r w:rsidR="00D97DD1">
        <w:t xml:space="preserve">this document’s filename is </w:t>
      </w:r>
      <w:r w:rsidR="008D3B09">
        <w:rPr>
          <w:rStyle w:val="Importantterm"/>
        </w:rPr>
        <w:t>book template.docx</w:t>
      </w:r>
      <w:r w:rsidR="008D3B09">
        <w:t xml:space="preserve"> the chapter will be named “Book Template.”</w:t>
      </w:r>
    </w:p>
    <w:p w:rsidR="009C4DC1" w:rsidRDefault="009C4DC1" w:rsidP="009C4DC1">
      <w:pPr>
        <w:pStyle w:val="Heading2"/>
      </w:pPr>
      <w:r>
        <w:lastRenderedPageBreak/>
        <w:t>Semantic Markup</w:t>
      </w:r>
    </w:p>
    <w:p w:rsidR="00B8253A" w:rsidRDefault="009C4DC1" w:rsidP="009C4DC1">
      <w:r>
        <w:t xml:space="preserve">In order to make our authors’ meaning clear and consistent </w:t>
      </w:r>
      <w:r w:rsidR="00B8253A">
        <w:t xml:space="preserve">Advisicon requires its authors to markup their text semantically. To markup your text semantically, you need to use paragraph and character styles that describe </w:t>
      </w:r>
      <w:r w:rsidR="00CB68AF">
        <w:t>the</w:t>
      </w:r>
      <w:r w:rsidR="00B8253A">
        <w:t xml:space="preserve"> meaning of the </w:t>
      </w:r>
      <w:r w:rsidR="00815E2B">
        <w:t xml:space="preserve">marked up </w:t>
      </w:r>
      <w:r w:rsidR="00B8253A">
        <w:t>text</w:t>
      </w:r>
      <w:r w:rsidR="00815E2B">
        <w:t>. Marking up text based on looks, presentation, color, size, font, etc. is an inappropriate use of a style.</w:t>
      </w:r>
    </w:p>
    <w:p w:rsidR="00815E2B" w:rsidRDefault="00815E2B" w:rsidP="009C4DC1">
      <w:r>
        <w:t>Some of the reasons we are stressing semantic markup:</w:t>
      </w:r>
    </w:p>
    <w:p w:rsidR="00815E2B" w:rsidRDefault="00815E2B" w:rsidP="007468B4">
      <w:pPr>
        <w:pStyle w:val="UnorderedList1"/>
      </w:pPr>
      <w:r>
        <w:t>To expedite the proofreading and editing process. Semantic markup will help peer reviewers and editors determine the author’s original intended meaning.</w:t>
      </w:r>
    </w:p>
    <w:p w:rsidR="00815E2B" w:rsidRDefault="00815E2B" w:rsidP="007468B4">
      <w:pPr>
        <w:pStyle w:val="UnorderedList1"/>
      </w:pPr>
      <w:r>
        <w:t>To ease the writing process. By making proper use of semantic markup, our authors will get to focus on the job of writing</w:t>
      </w:r>
      <w:r w:rsidR="008B72CE">
        <w:t xml:space="preserve"> instead of following the rabbit trails of presentation.</w:t>
      </w:r>
    </w:p>
    <w:p w:rsidR="008B72CE" w:rsidRDefault="008B72CE" w:rsidP="007468B4">
      <w:pPr>
        <w:pStyle w:val="UnorderedList1"/>
      </w:pPr>
      <w:r>
        <w:t xml:space="preserve">To improve the consistency and speed of generation in the final product. Semantic markup will allow us to get further along the path </w:t>
      </w:r>
      <w:r w:rsidR="00CB68AF">
        <w:t>to</w:t>
      </w:r>
      <w:r>
        <w:t xml:space="preserve"> a final product programmatically.</w:t>
      </w:r>
    </w:p>
    <w:p w:rsidR="00A06D03" w:rsidRPr="00A06D03" w:rsidRDefault="00A06D03" w:rsidP="00A06D03">
      <w:r w:rsidRPr="00A06D03">
        <w:t>To learn a little more about the linguistic field of semantics (a subset of Semiotics), check out the following resources:</w:t>
      </w:r>
    </w:p>
    <w:p w:rsidR="00A06D03" w:rsidRPr="00A06D03" w:rsidRDefault="0041252F" w:rsidP="00A06D03">
      <w:pPr>
        <w:numPr>
          <w:ilvl w:val="0"/>
          <w:numId w:val="8"/>
        </w:numPr>
        <w:spacing w:after="0"/>
        <w:ind w:left="720"/>
        <w:contextualSpacing/>
      </w:pPr>
      <w:hyperlink r:id="rId7" w:history="1">
        <w:proofErr w:type="spellStart"/>
        <w:r w:rsidR="008B72CE" w:rsidRPr="00A06D03">
          <w:rPr>
            <w:color w:val="0000FF" w:themeColor="hyperlink"/>
            <w:u w:val="single"/>
          </w:rPr>
          <w:t>Wiktionary</w:t>
        </w:r>
        <w:proofErr w:type="spellEnd"/>
      </w:hyperlink>
    </w:p>
    <w:p w:rsidR="00A06D03" w:rsidRPr="00A06D03" w:rsidRDefault="0041252F" w:rsidP="00A06D03">
      <w:pPr>
        <w:numPr>
          <w:ilvl w:val="0"/>
          <w:numId w:val="8"/>
        </w:numPr>
        <w:spacing w:after="0"/>
        <w:ind w:left="720"/>
        <w:contextualSpacing/>
      </w:pPr>
      <w:hyperlink r:id="rId8" w:history="1">
        <w:r w:rsidR="008B72CE" w:rsidRPr="00A06D03">
          <w:rPr>
            <w:color w:val="0000FF" w:themeColor="hyperlink"/>
            <w:u w:val="single"/>
          </w:rPr>
          <w:t>Wikipedia</w:t>
        </w:r>
      </w:hyperlink>
    </w:p>
    <w:p w:rsidR="00A06D03" w:rsidRPr="00A06D03" w:rsidRDefault="0041252F" w:rsidP="00A06D03">
      <w:pPr>
        <w:numPr>
          <w:ilvl w:val="0"/>
          <w:numId w:val="8"/>
        </w:numPr>
        <w:spacing w:after="0"/>
        <w:ind w:left="720"/>
        <w:contextualSpacing/>
      </w:pPr>
      <w:hyperlink r:id="rId9" w:history="1">
        <w:r w:rsidR="008B72CE" w:rsidRPr="00A06D03">
          <w:rPr>
            <w:color w:val="0000FF" w:themeColor="hyperlink"/>
            <w:u w:val="single"/>
          </w:rPr>
          <w:t>Dictionary.com</w:t>
        </w:r>
      </w:hyperlink>
    </w:p>
    <w:p w:rsidR="00A06D03" w:rsidRPr="003C1C0E" w:rsidRDefault="0041252F" w:rsidP="00A06D03">
      <w:pPr>
        <w:numPr>
          <w:ilvl w:val="0"/>
          <w:numId w:val="8"/>
        </w:numPr>
        <w:spacing w:after="0"/>
        <w:ind w:left="720"/>
        <w:contextualSpacing/>
        <w:rPr>
          <w:rStyle w:val="UIInteraction"/>
          <w:b w:val="0"/>
          <w:bCs w:val="0"/>
        </w:rPr>
      </w:pPr>
      <w:hyperlink r:id="rId10" w:history="1">
        <w:r w:rsidR="008B72CE" w:rsidRPr="00A06D03">
          <w:rPr>
            <w:color w:val="0000FF" w:themeColor="hyperlink"/>
            <w:u w:val="single"/>
          </w:rPr>
          <w:t>Merriam-Webster</w:t>
        </w:r>
      </w:hyperlink>
    </w:p>
    <w:p w:rsidR="00E85138" w:rsidRDefault="00114808" w:rsidP="00E85138">
      <w:pPr>
        <w:pStyle w:val="Heading1"/>
      </w:pPr>
      <w:r>
        <w:lastRenderedPageBreak/>
        <w:t>Heading 1</w:t>
      </w:r>
      <w:r w:rsidR="0036225E">
        <w:t xml:space="preserve"> Example</w:t>
      </w:r>
    </w:p>
    <w:p w:rsidR="00114808" w:rsidRDefault="00114808" w:rsidP="00114808">
      <w:r>
        <w:t xml:space="preserve">Use the </w:t>
      </w:r>
      <w:r w:rsidRPr="00F830E0">
        <w:rPr>
          <w:rStyle w:val="Importantterm"/>
        </w:rPr>
        <w:t>Heading 1</w:t>
      </w:r>
      <w:r>
        <w:t xml:space="preserve"> paragraph style</w:t>
      </w:r>
      <w:r w:rsidR="00D36E3A">
        <w:t xml:space="preserve"> </w:t>
      </w:r>
      <w:r w:rsidR="006F4EA9">
        <w:t>(keyboard shortcut:</w:t>
      </w:r>
      <w:r w:rsidR="006F4EA9" w:rsidRPr="00813319">
        <w:t xml:space="preserve"> </w:t>
      </w:r>
      <w:r w:rsidR="006F4EA9" w:rsidRPr="0060310A">
        <w:rPr>
          <w:rStyle w:val="Code"/>
        </w:rPr>
        <w:t>Ctrl</w:t>
      </w:r>
      <w:r w:rsidR="0060310A">
        <w:rPr>
          <w:rStyle w:val="Code"/>
        </w:rPr>
        <w:t xml:space="preserve"> </w:t>
      </w:r>
      <w:r w:rsidR="006F4EA9" w:rsidRPr="0060310A">
        <w:rPr>
          <w:rStyle w:val="Code"/>
        </w:rPr>
        <w:t>+</w:t>
      </w:r>
      <w:r w:rsidR="0060310A">
        <w:rPr>
          <w:rStyle w:val="Code"/>
        </w:rPr>
        <w:t xml:space="preserve"> </w:t>
      </w:r>
      <w:r w:rsidR="006F4EA9" w:rsidRPr="0060310A">
        <w:rPr>
          <w:rStyle w:val="Code"/>
        </w:rPr>
        <w:t>Alt</w:t>
      </w:r>
      <w:r w:rsidR="0060310A" w:rsidRPr="0060310A">
        <w:rPr>
          <w:rStyle w:val="Code"/>
        </w:rPr>
        <w:t xml:space="preserve"> + </w:t>
      </w:r>
      <w:r w:rsidR="006F4EA9" w:rsidRPr="0060310A">
        <w:rPr>
          <w:rStyle w:val="Code"/>
        </w:rPr>
        <w:t>1</w:t>
      </w:r>
      <w:r w:rsidR="006F4EA9">
        <w:t xml:space="preserve">) </w:t>
      </w:r>
      <w:r w:rsidR="00D36E3A">
        <w:t xml:space="preserve">to mark a top level heading. This </w:t>
      </w:r>
      <w:r w:rsidR="006F4EA9">
        <w:t>type of heading is for major sections within the chapter.</w:t>
      </w:r>
    </w:p>
    <w:p w:rsidR="0060310A" w:rsidRDefault="0060310A" w:rsidP="00114808">
      <w:r>
        <w:t>It can often be helpful to view the structure of the document as you write and edit a module. Do this</w:t>
      </w:r>
      <w:r w:rsidR="00771448">
        <w:t xml:space="preserve"> by opening the navigation pane.</w:t>
      </w:r>
    </w:p>
    <w:p w:rsidR="0060310A" w:rsidRDefault="00771448" w:rsidP="00897863">
      <w:pPr>
        <w:pStyle w:val="UnorderedList1"/>
      </w:pPr>
      <w:r>
        <w:t>Via keyboard shortcut:</w:t>
      </w:r>
    </w:p>
    <w:p w:rsidR="00771448" w:rsidRDefault="00771448" w:rsidP="001D2C2B">
      <w:pPr>
        <w:pStyle w:val="OrderedList2"/>
      </w:pPr>
      <w:r>
        <w:rPr>
          <w:rStyle w:val="Code"/>
        </w:rPr>
        <w:t>Alt</w:t>
      </w:r>
      <w:r>
        <w:t xml:space="preserve"> then </w:t>
      </w:r>
      <w:r w:rsidRPr="00771448">
        <w:rPr>
          <w:rStyle w:val="Code"/>
        </w:rPr>
        <w:t>w</w:t>
      </w:r>
      <w:r>
        <w:t xml:space="preserve">, </w:t>
      </w:r>
      <w:r w:rsidRPr="00771448">
        <w:rPr>
          <w:rStyle w:val="Code"/>
        </w:rPr>
        <w:t>q</w:t>
      </w:r>
      <w:r w:rsidR="00226FDD" w:rsidRPr="00226FDD">
        <w:t>.</w:t>
      </w:r>
    </w:p>
    <w:p w:rsidR="00771448" w:rsidRDefault="00771448" w:rsidP="00897863">
      <w:pPr>
        <w:pStyle w:val="UnorderedList1"/>
      </w:pPr>
      <w:r>
        <w:t>Via Ribbon navigation:</w:t>
      </w:r>
    </w:p>
    <w:p w:rsidR="00771448" w:rsidRDefault="00771448" w:rsidP="00A5256D">
      <w:pPr>
        <w:pStyle w:val="OrderedList2"/>
        <w:numPr>
          <w:ilvl w:val="0"/>
          <w:numId w:val="23"/>
        </w:numPr>
      </w:pPr>
      <w:r>
        <w:t xml:space="preserve">Go to the </w:t>
      </w:r>
      <w:r w:rsidRPr="00771448">
        <w:rPr>
          <w:rStyle w:val="UIInteraction"/>
        </w:rPr>
        <w:t>View</w:t>
      </w:r>
      <w:r>
        <w:t xml:space="preserve"> tab, </w:t>
      </w:r>
      <w:r w:rsidRPr="00771448">
        <w:rPr>
          <w:rStyle w:val="UIInteraction"/>
        </w:rPr>
        <w:t>Show</w:t>
      </w:r>
      <w:r>
        <w:t xml:space="preserve"> group.</w:t>
      </w:r>
    </w:p>
    <w:p w:rsidR="00337776" w:rsidRDefault="00771448" w:rsidP="00A5256D">
      <w:pPr>
        <w:pStyle w:val="OrderedList2"/>
      </w:pPr>
      <w:r>
        <w:t xml:space="preserve">Toggle the checkbox for </w:t>
      </w:r>
      <w:r>
        <w:rPr>
          <w:rStyle w:val="UIInteraction"/>
        </w:rPr>
        <w:t>Navigation Pane</w:t>
      </w:r>
      <w:r w:rsidRPr="00771448">
        <w:t xml:space="preserve"> to</w:t>
      </w:r>
      <w:r>
        <w:t xml:space="preserve"> </w:t>
      </w:r>
      <w:proofErr w:type="gramStart"/>
      <w:r>
        <w:t>checked</w:t>
      </w:r>
      <w:proofErr w:type="gramEnd"/>
      <w:r>
        <w:t>.</w:t>
      </w:r>
    </w:p>
    <w:p w:rsidR="00771448" w:rsidRDefault="00771448" w:rsidP="00771448">
      <w:pPr>
        <w:pStyle w:val="Heading2"/>
      </w:pPr>
      <w:r>
        <w:t>Heading 2</w:t>
      </w:r>
      <w:r w:rsidR="0036225E">
        <w:t xml:space="preserve"> Example</w:t>
      </w:r>
    </w:p>
    <w:p w:rsidR="00771448" w:rsidRDefault="00771448" w:rsidP="00771448">
      <w:r>
        <w:t xml:space="preserve">Use the </w:t>
      </w:r>
      <w:r w:rsidRPr="00F830E0">
        <w:rPr>
          <w:rStyle w:val="Importantterm"/>
        </w:rPr>
        <w:t>Heading 2</w:t>
      </w:r>
      <w:r w:rsidRPr="00771448">
        <w:t xml:space="preserve"> par</w:t>
      </w:r>
      <w:r>
        <w:t xml:space="preserve">agraph style (keyboard shortcut: </w:t>
      </w:r>
      <w:r w:rsidRPr="00771448">
        <w:rPr>
          <w:rStyle w:val="Code"/>
        </w:rPr>
        <w:t>Ctrl + Alt + 2</w:t>
      </w:r>
      <w:r>
        <w:t>) to mark a second level heading.</w:t>
      </w:r>
    </w:p>
    <w:p w:rsidR="0036225E" w:rsidRPr="009F64DE" w:rsidRDefault="0036225E" w:rsidP="009F64DE">
      <w:pPr>
        <w:pStyle w:val="Heading3"/>
      </w:pPr>
      <w:r w:rsidRPr="009F64DE">
        <w:t>Heading 3 Example</w:t>
      </w:r>
    </w:p>
    <w:p w:rsidR="00337776" w:rsidRDefault="008562E1" w:rsidP="008562E1">
      <w:r>
        <w:t xml:space="preserve">Use the </w:t>
      </w:r>
      <w:r w:rsidRPr="00F830E0">
        <w:rPr>
          <w:rStyle w:val="Importantterm"/>
        </w:rPr>
        <w:t>Heading 3</w:t>
      </w:r>
      <w:r w:rsidRPr="008562E1">
        <w:t xml:space="preserve"> para</w:t>
      </w:r>
      <w:r>
        <w:t>graph style (keyboard shortcut:</w:t>
      </w:r>
      <w:r w:rsidR="00D00531">
        <w:t xml:space="preserve"> </w:t>
      </w:r>
      <w:r w:rsidR="00D00531" w:rsidRPr="00D00531">
        <w:rPr>
          <w:rStyle w:val="Code"/>
        </w:rPr>
        <w:t>Ctrl + Alt + 3</w:t>
      </w:r>
      <w:r w:rsidR="00D00531">
        <w:t>) to mark a third level heading</w:t>
      </w:r>
      <w:r w:rsidR="00337776">
        <w:t>.</w:t>
      </w:r>
    </w:p>
    <w:p w:rsidR="00337776" w:rsidRDefault="00337776" w:rsidP="00337776">
      <w:pPr>
        <w:pStyle w:val="Heading4"/>
      </w:pPr>
      <w:r>
        <w:t>Heading 4 Example</w:t>
      </w:r>
    </w:p>
    <w:p w:rsidR="00337776" w:rsidRDefault="00337776" w:rsidP="00337776">
      <w:r>
        <w:t xml:space="preserve">Use the </w:t>
      </w:r>
      <w:r w:rsidRPr="00E57080">
        <w:rPr>
          <w:rStyle w:val="Importantterm"/>
        </w:rPr>
        <w:t>Heading 4</w:t>
      </w:r>
      <w:r w:rsidRPr="00337776">
        <w:t xml:space="preserve"> para</w:t>
      </w:r>
      <w:r>
        <w:t>graph style to mark a fourth level heading. You should need only very occasional use of a Heading 4. Lower level headings than Heading 4 (</w:t>
      </w:r>
      <w:r w:rsidR="00CB68AF">
        <w:t xml:space="preserve">like </w:t>
      </w:r>
      <w:r>
        <w:t xml:space="preserve">Heading 5 and beyond) </w:t>
      </w:r>
      <w:r w:rsidR="009F64DE">
        <w:t>should not be used</w:t>
      </w:r>
      <w:r>
        <w:t xml:space="preserve">. </w:t>
      </w:r>
    </w:p>
    <w:p w:rsidR="009F64DE" w:rsidRDefault="00337776" w:rsidP="009F64DE">
      <w:r>
        <w:t>If you find that you need to nest content further than in a Heading 4, you should consider breaking up your module/chapter in to multiple modules.</w:t>
      </w:r>
    </w:p>
    <w:p w:rsidR="003C1C0E" w:rsidRDefault="003D565B" w:rsidP="003C1C0E">
      <w:pPr>
        <w:pStyle w:val="Heading1"/>
      </w:pPr>
      <w:r>
        <w:lastRenderedPageBreak/>
        <w:t>Other Important Paragraph Level Styles</w:t>
      </w:r>
    </w:p>
    <w:p w:rsidR="003D565B" w:rsidRDefault="003C1C0E" w:rsidP="003C1C0E">
      <w:r>
        <w:t xml:space="preserve">Everything should be semantically marked up. </w:t>
      </w:r>
      <w:r w:rsidR="003D565B">
        <w:t>That means that many paragraphs you might not otherwise consider are going to need to be marked up.</w:t>
      </w:r>
    </w:p>
    <w:p w:rsidR="003D565B" w:rsidRDefault="003D565B" w:rsidP="003D565B">
      <w:pPr>
        <w:pStyle w:val="Heading2"/>
      </w:pPr>
      <w:r>
        <w:t>Normal</w:t>
      </w:r>
      <w:r w:rsidR="002377E2">
        <w:t xml:space="preserve"> Paragraphs</w:t>
      </w:r>
    </w:p>
    <w:p w:rsidR="003C1C0E" w:rsidRDefault="003C1C0E" w:rsidP="003C1C0E">
      <w:r>
        <w:t xml:space="preserve">For example, this paragraph is marked up with the </w:t>
      </w:r>
      <w:r w:rsidRPr="00E57080">
        <w:rPr>
          <w:rStyle w:val="Importantterm"/>
        </w:rPr>
        <w:t>Normal</w:t>
      </w:r>
      <w:r>
        <w:t xml:space="preserve"> paragraph style. </w:t>
      </w:r>
    </w:p>
    <w:p w:rsidR="003C1C0E" w:rsidRDefault="003C1C0E" w:rsidP="003C1C0E">
      <w:r>
        <w:t>The Normal paragraph style is used because the paragraph is just a normal body paragraph.</w:t>
      </w:r>
    </w:p>
    <w:p w:rsidR="003D565B" w:rsidRDefault="002377E2" w:rsidP="002377E2">
      <w:pPr>
        <w:pStyle w:val="Heading2"/>
      </w:pPr>
      <w:r>
        <w:t>Lists</w:t>
      </w:r>
    </w:p>
    <w:p w:rsidR="002377E2" w:rsidRDefault="002377E2" w:rsidP="002377E2">
      <w:r>
        <w:t xml:space="preserve">There are two different basic kinds of lists: ordered and unordered. </w:t>
      </w:r>
    </w:p>
    <w:p w:rsidR="002377E2" w:rsidRDefault="002377E2" w:rsidP="002377E2">
      <w:pPr>
        <w:pStyle w:val="Heading3"/>
      </w:pPr>
      <w:r>
        <w:t>Ordered Lists</w:t>
      </w:r>
    </w:p>
    <w:p w:rsidR="002377E2" w:rsidRDefault="002377E2" w:rsidP="002377E2">
      <w:r>
        <w:t>Ordered lists are lists in which the order is important. Use ordered lists for sequential steps, a prioritized group of items, etc.</w:t>
      </w:r>
    </w:p>
    <w:p w:rsidR="002377E2" w:rsidRDefault="002377E2" w:rsidP="002377E2">
      <w:r>
        <w:t>There are unique paragraph styles for each level of nesting:</w:t>
      </w:r>
    </w:p>
    <w:p w:rsidR="002377E2" w:rsidRDefault="002377E2" w:rsidP="002377E2">
      <w:pPr>
        <w:pStyle w:val="OrderedList1"/>
        <w:numPr>
          <w:ilvl w:val="0"/>
          <w:numId w:val="17"/>
        </w:numPr>
      </w:pPr>
      <w:r w:rsidRPr="00E57080">
        <w:rPr>
          <w:rStyle w:val="Importantterm"/>
        </w:rPr>
        <w:t>Ordered List 1</w:t>
      </w:r>
      <w:r w:rsidR="00764823">
        <w:t>. Use this for the top level ordered list items.</w:t>
      </w:r>
    </w:p>
    <w:p w:rsidR="002377E2" w:rsidRDefault="002377E2" w:rsidP="00A62511">
      <w:pPr>
        <w:pStyle w:val="OrderedList2"/>
        <w:numPr>
          <w:ilvl w:val="0"/>
          <w:numId w:val="19"/>
        </w:numPr>
      </w:pPr>
      <w:r w:rsidRPr="00E57080">
        <w:rPr>
          <w:rStyle w:val="Importantterm"/>
        </w:rPr>
        <w:t>Ordered List 2</w:t>
      </w:r>
      <w:r w:rsidR="00764823">
        <w:t>. Use this for the second level ordered list items.</w:t>
      </w:r>
    </w:p>
    <w:p w:rsidR="002377E2" w:rsidRDefault="002377E2" w:rsidP="002377E2">
      <w:pPr>
        <w:pStyle w:val="Heading3"/>
      </w:pPr>
      <w:r>
        <w:t>Unordered Lists</w:t>
      </w:r>
    </w:p>
    <w:p w:rsidR="002377E2" w:rsidRDefault="002377E2" w:rsidP="002377E2">
      <w:r>
        <w:t>Unordered lists are lists in which the order is not important. Use unordered lists for groups of like items, a collection of options, etc.</w:t>
      </w:r>
    </w:p>
    <w:p w:rsidR="00C579F0" w:rsidRDefault="00C579F0" w:rsidP="002377E2">
      <w:r>
        <w:t>There are unique paragraph styles for each level of nesting:</w:t>
      </w:r>
    </w:p>
    <w:p w:rsidR="00C579F0" w:rsidRDefault="00C579F0" w:rsidP="00C579F0">
      <w:pPr>
        <w:pStyle w:val="UnorderedList1"/>
      </w:pPr>
      <w:r w:rsidRPr="00E57080">
        <w:rPr>
          <w:rStyle w:val="Importantterm"/>
        </w:rPr>
        <w:lastRenderedPageBreak/>
        <w:t>Unordered List 1</w:t>
      </w:r>
      <w:r>
        <w:t xml:space="preserve">. </w:t>
      </w:r>
      <w:r w:rsidR="009B24DB">
        <w:t xml:space="preserve">Use this paragraph style for the </w:t>
      </w:r>
      <w:r>
        <w:t>top level unordered list items.</w:t>
      </w:r>
    </w:p>
    <w:p w:rsidR="00C579F0" w:rsidRDefault="00C579F0" w:rsidP="00C579F0">
      <w:pPr>
        <w:pStyle w:val="UnorderedList2"/>
      </w:pPr>
      <w:r w:rsidRPr="00E57080">
        <w:rPr>
          <w:rStyle w:val="Importantterm"/>
        </w:rPr>
        <w:t>Unordered List 2</w:t>
      </w:r>
      <w:r>
        <w:t xml:space="preserve">. </w:t>
      </w:r>
      <w:r w:rsidR="009B24DB">
        <w:t>Use this f</w:t>
      </w:r>
      <w:r>
        <w:t>or second level unordered list items.</w:t>
      </w:r>
    </w:p>
    <w:p w:rsidR="00C579F0" w:rsidRDefault="00C579F0" w:rsidP="00C579F0">
      <w:pPr>
        <w:pStyle w:val="UnorderedList3"/>
      </w:pPr>
      <w:r w:rsidRPr="00E57080">
        <w:rPr>
          <w:rStyle w:val="Importantterm"/>
        </w:rPr>
        <w:t>Unordered List 3</w:t>
      </w:r>
      <w:r>
        <w:t xml:space="preserve">. </w:t>
      </w:r>
      <w:r w:rsidR="002B112D">
        <w:t>F</w:t>
      </w:r>
      <w:r>
        <w:t>or the third level items.</w:t>
      </w:r>
    </w:p>
    <w:p w:rsidR="00F564E9" w:rsidRDefault="00F564E9" w:rsidP="00F564E9">
      <w:pPr>
        <w:pStyle w:val="Heading3"/>
      </w:pPr>
      <w:r>
        <w:t>Complex Lists</w:t>
      </w:r>
    </w:p>
    <w:p w:rsidR="00F564E9" w:rsidRDefault="00F564E9" w:rsidP="00F564E9">
      <w:r>
        <w:t>You can mix ordered lists and unordered lists together by swapping out the equivalent list level.</w:t>
      </w:r>
    </w:p>
    <w:p w:rsidR="00471354" w:rsidRDefault="00471354" w:rsidP="00F564E9">
      <w:r>
        <w:t xml:space="preserve">You can also use a </w:t>
      </w:r>
      <w:r w:rsidRPr="00CB68AF">
        <w:rPr>
          <w:rStyle w:val="Importantterm"/>
        </w:rPr>
        <w:t>list paragraph</w:t>
      </w:r>
      <w:r>
        <w:t xml:space="preserve"> of the appropriate level for creating paragraphs of content within a list.</w:t>
      </w:r>
    </w:p>
    <w:p w:rsidR="00F564E9" w:rsidRDefault="00471354" w:rsidP="00471354">
      <w:pPr>
        <w:pStyle w:val="OrderedList1"/>
        <w:numPr>
          <w:ilvl w:val="0"/>
          <w:numId w:val="20"/>
        </w:numPr>
      </w:pPr>
      <w:r>
        <w:t>Pick a French Cheese</w:t>
      </w:r>
    </w:p>
    <w:p w:rsidR="00F564E9" w:rsidRDefault="00F564E9" w:rsidP="00F564E9">
      <w:pPr>
        <w:pStyle w:val="UnorderedList2"/>
      </w:pPr>
      <w:r>
        <w:t>Camembert</w:t>
      </w:r>
    </w:p>
    <w:p w:rsidR="00F564E9" w:rsidRDefault="00F564E9" w:rsidP="00F564E9">
      <w:pPr>
        <w:pStyle w:val="UnorderedList2"/>
      </w:pPr>
      <w:r>
        <w:t xml:space="preserve">Brie de </w:t>
      </w:r>
      <w:proofErr w:type="spellStart"/>
      <w:r>
        <w:t>Meaux</w:t>
      </w:r>
      <w:proofErr w:type="spellEnd"/>
    </w:p>
    <w:p w:rsidR="00F564E9" w:rsidRDefault="00F564E9" w:rsidP="00F564E9">
      <w:pPr>
        <w:pStyle w:val="UnorderedList2"/>
      </w:pPr>
      <w:r>
        <w:t>Roquefort</w:t>
      </w:r>
    </w:p>
    <w:p w:rsidR="00F564E9" w:rsidRDefault="00F564E9" w:rsidP="00F564E9">
      <w:pPr>
        <w:pStyle w:val="UnorderedList2"/>
      </w:pPr>
      <w:proofErr w:type="spellStart"/>
      <w:r>
        <w:t>Boursin</w:t>
      </w:r>
      <w:proofErr w:type="spellEnd"/>
    </w:p>
    <w:p w:rsidR="00F564E9" w:rsidRDefault="00F564E9" w:rsidP="00F564E9">
      <w:pPr>
        <w:pStyle w:val="UnorderedList2"/>
      </w:pPr>
      <w:proofErr w:type="spellStart"/>
      <w:r>
        <w:t>Reblochon</w:t>
      </w:r>
      <w:proofErr w:type="spellEnd"/>
    </w:p>
    <w:p w:rsidR="00F564E9" w:rsidRDefault="00F564E9" w:rsidP="00F564E9">
      <w:pPr>
        <w:pStyle w:val="UnorderedList2"/>
      </w:pPr>
      <w:r>
        <w:t>Munster</w:t>
      </w:r>
    </w:p>
    <w:p w:rsidR="00F564E9" w:rsidRDefault="00F564E9" w:rsidP="00F564E9">
      <w:pPr>
        <w:pStyle w:val="UnorderedList2"/>
      </w:pPr>
      <w:r>
        <w:t xml:space="preserve">Pont </w:t>
      </w:r>
      <w:proofErr w:type="spellStart"/>
      <w:r>
        <w:t>l’</w:t>
      </w:r>
      <w:r w:rsidR="00810FEF">
        <w:t>Évêque</w:t>
      </w:r>
      <w:proofErr w:type="spellEnd"/>
    </w:p>
    <w:p w:rsidR="00810FEF" w:rsidRDefault="00810FEF" w:rsidP="00F564E9">
      <w:pPr>
        <w:pStyle w:val="UnorderedList2"/>
      </w:pPr>
      <w:proofErr w:type="spellStart"/>
      <w:r>
        <w:t>Époisses</w:t>
      </w:r>
      <w:proofErr w:type="spellEnd"/>
    </w:p>
    <w:p w:rsidR="00810FEF" w:rsidRDefault="00810FEF" w:rsidP="00F564E9">
      <w:pPr>
        <w:pStyle w:val="UnorderedList2"/>
      </w:pPr>
      <w:proofErr w:type="spellStart"/>
      <w:r>
        <w:t>Chèvre</w:t>
      </w:r>
      <w:proofErr w:type="spellEnd"/>
    </w:p>
    <w:p w:rsidR="00810FEF" w:rsidRDefault="00810FEF" w:rsidP="00F564E9">
      <w:pPr>
        <w:pStyle w:val="UnorderedList2"/>
      </w:pPr>
      <w:proofErr w:type="spellStart"/>
      <w:r>
        <w:t>Tomme</w:t>
      </w:r>
      <w:proofErr w:type="spellEnd"/>
      <w:r>
        <w:t xml:space="preserve"> de </w:t>
      </w:r>
      <w:proofErr w:type="spellStart"/>
      <w:r>
        <w:t>Savoie</w:t>
      </w:r>
      <w:proofErr w:type="spellEnd"/>
    </w:p>
    <w:p w:rsidR="00810FEF" w:rsidRDefault="00810FEF" w:rsidP="00F564E9">
      <w:pPr>
        <w:pStyle w:val="UnorderedList2"/>
      </w:pPr>
      <w:r>
        <w:t>Brie de Bourgogne</w:t>
      </w:r>
    </w:p>
    <w:p w:rsidR="00471354" w:rsidRDefault="00DF6E7C" w:rsidP="00471354">
      <w:pPr>
        <w:pStyle w:val="OrderedList1"/>
      </w:pPr>
      <w:r>
        <w:t>Eat!</w:t>
      </w:r>
    </w:p>
    <w:p w:rsidR="00471354" w:rsidRDefault="00471354" w:rsidP="006D07BF">
      <w:pPr>
        <w:pStyle w:val="ListParagraph1"/>
      </w:pPr>
      <w:r>
        <w:t xml:space="preserve">Cheese is pretty good just by itself, but you may want to eat it with some </w:t>
      </w:r>
      <w:r w:rsidRPr="006D07BF">
        <w:t>awesome</w:t>
      </w:r>
      <w:r>
        <w:t xml:space="preserve"> bread too.</w:t>
      </w:r>
    </w:p>
    <w:p w:rsidR="00471354" w:rsidRDefault="00471354" w:rsidP="006D07BF">
      <w:pPr>
        <w:pStyle w:val="ListParagraph1"/>
      </w:pPr>
      <w:r>
        <w:t>Here</w:t>
      </w:r>
      <w:r w:rsidR="005506AC">
        <w:t>’s a list of the best breads you could eat your cheese with (in order):</w:t>
      </w:r>
    </w:p>
    <w:p w:rsidR="005506AC" w:rsidRDefault="005506AC" w:rsidP="005506AC">
      <w:pPr>
        <w:pStyle w:val="OrderedList2"/>
        <w:numPr>
          <w:ilvl w:val="0"/>
          <w:numId w:val="21"/>
        </w:numPr>
      </w:pPr>
      <w:r>
        <w:t>Baguette</w:t>
      </w:r>
    </w:p>
    <w:p w:rsidR="005E052F" w:rsidRDefault="005E052F" w:rsidP="005E052F">
      <w:pPr>
        <w:pStyle w:val="UnorderedList3"/>
      </w:pPr>
      <w:r>
        <w:t xml:space="preserve">Baguette de tradition </w:t>
      </w:r>
      <w:proofErr w:type="spellStart"/>
      <w:r>
        <w:t>française</w:t>
      </w:r>
      <w:proofErr w:type="spellEnd"/>
    </w:p>
    <w:p w:rsidR="005E052F" w:rsidRDefault="005E052F" w:rsidP="005E052F">
      <w:pPr>
        <w:pStyle w:val="UnorderedList3"/>
      </w:pPr>
      <w:proofErr w:type="spellStart"/>
      <w:r>
        <w:t>Bánh</w:t>
      </w:r>
      <w:proofErr w:type="spellEnd"/>
      <w:r>
        <w:t xml:space="preserve"> </w:t>
      </w:r>
      <w:proofErr w:type="spellStart"/>
      <w:r>
        <w:t>mì</w:t>
      </w:r>
      <w:proofErr w:type="spellEnd"/>
    </w:p>
    <w:p w:rsidR="005E052F" w:rsidRDefault="005E052F" w:rsidP="005E052F">
      <w:pPr>
        <w:pStyle w:val="UnorderedList3"/>
      </w:pPr>
      <w:proofErr w:type="spellStart"/>
      <w:r>
        <w:t>Marraqueta</w:t>
      </w:r>
      <w:proofErr w:type="spellEnd"/>
    </w:p>
    <w:p w:rsidR="005506AC" w:rsidRDefault="005506AC" w:rsidP="005506AC">
      <w:pPr>
        <w:pStyle w:val="OrderedList2"/>
        <w:numPr>
          <w:ilvl w:val="0"/>
          <w:numId w:val="21"/>
        </w:numPr>
      </w:pPr>
      <w:r>
        <w:t>Boule</w:t>
      </w:r>
    </w:p>
    <w:p w:rsidR="005506AC" w:rsidRDefault="005506AC" w:rsidP="005506AC">
      <w:pPr>
        <w:pStyle w:val="OrderedList2"/>
        <w:numPr>
          <w:ilvl w:val="0"/>
          <w:numId w:val="21"/>
        </w:numPr>
      </w:pPr>
      <w:r>
        <w:t>Brioche</w:t>
      </w:r>
    </w:p>
    <w:p w:rsidR="005506AC" w:rsidRDefault="005506AC" w:rsidP="005506AC">
      <w:pPr>
        <w:pStyle w:val="OrderedList2"/>
        <w:numPr>
          <w:ilvl w:val="0"/>
          <w:numId w:val="21"/>
        </w:numPr>
      </w:pPr>
      <w:r>
        <w:t>Crêpe</w:t>
      </w:r>
    </w:p>
    <w:p w:rsidR="00B47557" w:rsidRDefault="00B47557" w:rsidP="00B47557">
      <w:pPr>
        <w:pStyle w:val="Heading2"/>
      </w:pPr>
      <w:r>
        <w:lastRenderedPageBreak/>
        <w:t>Figure Captions</w:t>
      </w:r>
    </w:p>
    <w:p w:rsidR="00B47557" w:rsidRDefault="00B47557" w:rsidP="00B47557">
      <w:r>
        <w:t xml:space="preserve">When you </w:t>
      </w:r>
      <w:r w:rsidR="00C96356">
        <w:t xml:space="preserve">are indicating a figure in the flow of your text, use the </w:t>
      </w:r>
      <w:r w:rsidR="00C96356" w:rsidRPr="00C96356">
        <w:rPr>
          <w:rStyle w:val="Importantterm"/>
        </w:rPr>
        <w:t>Figure Caption</w:t>
      </w:r>
      <w:r w:rsidR="00C96356">
        <w:t xml:space="preserve"> paragraph style.</w:t>
      </w:r>
    </w:p>
    <w:p w:rsidR="00632B49" w:rsidRDefault="00632B49" w:rsidP="00632B49">
      <w:pPr>
        <w:pStyle w:val="FigureCaption"/>
      </w:pPr>
      <w:r>
        <w:t>Write the image caption itself and then write the name of the image file within square brackets. If the image is not a screenshot indicate the source of the image as well. Source: My imagination [non-</w:t>
      </w:r>
      <w:r w:rsidR="00D04804">
        <w:t>existent</w:t>
      </w:r>
      <w:r>
        <w:t>-</w:t>
      </w:r>
      <w:proofErr w:type="spellStart"/>
      <w:r>
        <w:t>image.tif</w:t>
      </w:r>
      <w:proofErr w:type="spellEnd"/>
      <w:r>
        <w:t>]</w:t>
      </w:r>
    </w:p>
    <w:p w:rsidR="00B47557" w:rsidRDefault="00632B49" w:rsidP="00B47557">
      <w:r>
        <w:t>Check out the screen capture guidelines for more i</w:t>
      </w:r>
      <w:r w:rsidR="00872675">
        <w:t>nformation on screen capturing and working with images in your manuscript.</w:t>
      </w:r>
    </w:p>
    <w:p w:rsidR="000362F0" w:rsidRDefault="000362F0" w:rsidP="000362F0">
      <w:pPr>
        <w:pStyle w:val="Heading1"/>
      </w:pPr>
      <w:r>
        <w:lastRenderedPageBreak/>
        <w:t>Character Styles</w:t>
      </w:r>
    </w:p>
    <w:p w:rsidR="000362F0" w:rsidRDefault="000362F0" w:rsidP="000362F0">
      <w:r>
        <w:t>We also use character styles to indicate inline level semantic elements.</w:t>
      </w:r>
    </w:p>
    <w:p w:rsidR="000E446C" w:rsidRDefault="000E446C" w:rsidP="000E446C">
      <w:pPr>
        <w:pStyle w:val="Heading2"/>
      </w:pPr>
      <w:r>
        <w:t>Important Term</w:t>
      </w:r>
    </w:p>
    <w:p w:rsidR="000E446C" w:rsidRDefault="000E446C" w:rsidP="000E446C">
      <w:r>
        <w:t xml:space="preserve">For important terms that you want to call attention to, use the </w:t>
      </w:r>
      <w:r>
        <w:rPr>
          <w:rStyle w:val="Importantterm"/>
        </w:rPr>
        <w:t>Important Term</w:t>
      </w:r>
      <w:r w:rsidRPr="000E446C">
        <w:t xml:space="preserve"> ch</w:t>
      </w:r>
      <w:r>
        <w:t xml:space="preserve">aracter style (keyboard shortcut: </w:t>
      </w:r>
      <w:r>
        <w:rPr>
          <w:rStyle w:val="Code"/>
        </w:rPr>
        <w:t xml:space="preserve">Ctrl + </w:t>
      </w:r>
      <w:proofErr w:type="spellStart"/>
      <w:r>
        <w:rPr>
          <w:rStyle w:val="Code"/>
        </w:rPr>
        <w:t>i</w:t>
      </w:r>
      <w:proofErr w:type="spellEnd"/>
      <w:r>
        <w:t xml:space="preserve">). </w:t>
      </w:r>
    </w:p>
    <w:p w:rsidR="000E446C" w:rsidRPr="000E446C" w:rsidRDefault="000E446C" w:rsidP="000E446C">
      <w:pPr>
        <w:rPr>
          <w:rStyle w:val="Importantterm"/>
        </w:rPr>
      </w:pPr>
      <w:r>
        <w:t>You’ll notice Important Terms are used for the title of the styles throughout this document when the term is being defined.</w:t>
      </w:r>
    </w:p>
    <w:p w:rsidR="000E446C" w:rsidRDefault="000E446C" w:rsidP="000E446C">
      <w:pPr>
        <w:pStyle w:val="Heading2"/>
      </w:pPr>
      <w:r>
        <w:t>Code</w:t>
      </w:r>
    </w:p>
    <w:p w:rsidR="000E446C" w:rsidRPr="000E446C" w:rsidRDefault="000E446C" w:rsidP="000E446C">
      <w:pPr>
        <w:rPr>
          <w:rStyle w:val="Importantterm"/>
        </w:rPr>
      </w:pPr>
      <w:r>
        <w:t xml:space="preserve">For keystrokes and code to input use the </w:t>
      </w:r>
      <w:r>
        <w:rPr>
          <w:rStyle w:val="Importantterm"/>
        </w:rPr>
        <w:t>Code</w:t>
      </w:r>
      <w:r w:rsidRPr="000E446C">
        <w:t xml:space="preserve"> ch</w:t>
      </w:r>
      <w:r>
        <w:t>aracter style.</w:t>
      </w:r>
      <w:r w:rsidR="004D074E">
        <w:t xml:space="preserve"> The keyboard shortcuts </w:t>
      </w:r>
      <w:r w:rsidR="00D1413B">
        <w:t xml:space="preserve">in this document </w:t>
      </w:r>
      <w:r w:rsidR="004D074E">
        <w:t>are all marked up with Code.</w:t>
      </w:r>
    </w:p>
    <w:p w:rsidR="000E446C" w:rsidRDefault="000E446C" w:rsidP="000E446C">
      <w:pPr>
        <w:pStyle w:val="Heading2"/>
      </w:pPr>
      <w:r>
        <w:t>UI Interaction</w:t>
      </w:r>
    </w:p>
    <w:p w:rsidR="000E446C" w:rsidRDefault="000E446C" w:rsidP="000E446C">
      <w:r>
        <w:t xml:space="preserve">For buttons to click on and items to select, use the </w:t>
      </w:r>
      <w:r>
        <w:rPr>
          <w:rStyle w:val="Importantterm"/>
        </w:rPr>
        <w:t>UI Interaction</w:t>
      </w:r>
      <w:r w:rsidRPr="000E446C">
        <w:t xml:space="preserve"> cha</w:t>
      </w:r>
      <w:r>
        <w:t xml:space="preserve">racter style (keyboard shortcut: </w:t>
      </w:r>
      <w:r w:rsidRPr="000E446C">
        <w:rPr>
          <w:rStyle w:val="Code"/>
        </w:rPr>
        <w:t>Ctrl + b</w:t>
      </w:r>
      <w:r>
        <w:t>).</w:t>
      </w:r>
    </w:p>
    <w:p w:rsidR="00BC5409" w:rsidRDefault="00BC5409" w:rsidP="00BC5409">
      <w:pPr>
        <w:pStyle w:val="Heading2"/>
      </w:pPr>
      <w:r>
        <w:t>Cite</w:t>
      </w:r>
    </w:p>
    <w:p w:rsidR="00BC5409" w:rsidRDefault="00D1413B" w:rsidP="00BC5409">
      <w:r>
        <w:t xml:space="preserve">Use the </w:t>
      </w:r>
      <w:r>
        <w:rPr>
          <w:rStyle w:val="Importantterm"/>
        </w:rPr>
        <w:t>Cite</w:t>
      </w:r>
      <w:r>
        <w:t xml:space="preserve"> character style to mark the title of cited work like </w:t>
      </w:r>
      <w:r w:rsidRPr="00D1413B">
        <w:rPr>
          <w:rStyle w:val="Cite"/>
        </w:rPr>
        <w:t>A Guide to the Proj</w:t>
      </w:r>
      <w:r>
        <w:rPr>
          <w:rStyle w:val="Cite"/>
        </w:rPr>
        <w:t>ect Management Body of Knowledge (PMBOK®)—Fifth Edition.</w:t>
      </w:r>
    </w:p>
    <w:p w:rsidR="00753CBD" w:rsidRDefault="00753CBD" w:rsidP="00753CBD">
      <w:pPr>
        <w:pStyle w:val="Heading2"/>
      </w:pPr>
      <w:r>
        <w:t>Hyperlink</w:t>
      </w:r>
    </w:p>
    <w:p w:rsidR="00753CBD" w:rsidRDefault="00753CBD" w:rsidP="00753CBD">
      <w:r>
        <w:t xml:space="preserve">When inserting a </w:t>
      </w:r>
      <w:proofErr w:type="spellStart"/>
      <w:proofErr w:type="gramStart"/>
      <w:r>
        <w:t>url</w:t>
      </w:r>
      <w:proofErr w:type="spellEnd"/>
      <w:proofErr w:type="gramEnd"/>
      <w:r>
        <w:t xml:space="preserve"> like </w:t>
      </w:r>
      <w:r w:rsidRPr="00753CBD">
        <w:rPr>
          <w:rStyle w:val="Hyperlink"/>
        </w:rPr>
        <w:t>http://</w:t>
      </w:r>
      <w:r w:rsidR="00910E53">
        <w:rPr>
          <w:rStyle w:val="Hyperlink"/>
        </w:rPr>
        <w:t>Advisicon</w:t>
      </w:r>
      <w:r w:rsidRPr="00753CBD">
        <w:rPr>
          <w:rStyle w:val="Hyperlink"/>
        </w:rPr>
        <w:t>.com</w:t>
      </w:r>
      <w:r>
        <w:t xml:space="preserve"> use the </w:t>
      </w:r>
      <w:r>
        <w:rPr>
          <w:rStyle w:val="Importantterm"/>
        </w:rPr>
        <w:t>Hyperlink</w:t>
      </w:r>
      <w:r>
        <w:t xml:space="preserve"> character style.</w:t>
      </w:r>
    </w:p>
    <w:p w:rsidR="00611EE4" w:rsidRDefault="00611EE4" w:rsidP="00611EE4">
      <w:pPr>
        <w:pStyle w:val="Heading2"/>
      </w:pPr>
      <w:r>
        <w:lastRenderedPageBreak/>
        <w:t>Cross-Reference</w:t>
      </w:r>
    </w:p>
    <w:p w:rsidR="00611EE4" w:rsidRPr="00611EE4" w:rsidRDefault="00611EE4" w:rsidP="00611EE4">
      <w:r>
        <w:t xml:space="preserve">Use the </w:t>
      </w:r>
      <w:r w:rsidR="00854845" w:rsidRPr="00854845">
        <w:rPr>
          <w:rStyle w:val="Importantterm"/>
        </w:rPr>
        <w:t>Cross-Reference</w:t>
      </w:r>
      <w:r w:rsidR="00854845">
        <w:t xml:space="preserve"> character style to mark a reference to another module or another section within the current module. For example a reference to the </w:t>
      </w:r>
      <w:r w:rsidR="00854845" w:rsidRPr="00854845">
        <w:rPr>
          <w:rStyle w:val="Cross-Reference"/>
        </w:rPr>
        <w:t>Troubleshooting</w:t>
      </w:r>
      <w:r w:rsidR="00854845">
        <w:t xml:space="preserve"> section </w:t>
      </w:r>
      <w:r w:rsidR="004452CA">
        <w:t xml:space="preserve">of this document </w:t>
      </w:r>
      <w:r w:rsidR="00854845">
        <w:t>should be marked up as a Cross-Reference.</w:t>
      </w:r>
    </w:p>
    <w:p w:rsidR="00B97C47" w:rsidRDefault="00B97C47" w:rsidP="00D82554">
      <w:pPr>
        <w:pStyle w:val="Heading1"/>
      </w:pPr>
      <w:r>
        <w:lastRenderedPageBreak/>
        <w:t>Tables</w:t>
      </w:r>
    </w:p>
    <w:p w:rsidR="0041252F" w:rsidRPr="0041252F" w:rsidRDefault="0041252F" w:rsidP="0041252F">
      <w:r>
        <w:t>Use a table for your tabular information.</w:t>
      </w:r>
    </w:p>
    <w:tbl>
      <w:tblPr>
        <w:tblStyle w:val="2ColumnTable"/>
        <w:tblW w:w="0" w:type="auto"/>
        <w:tblLook w:val="04A0" w:firstRow="1" w:lastRow="0" w:firstColumn="1" w:lastColumn="0" w:noHBand="0" w:noVBand="1"/>
      </w:tblPr>
      <w:tblGrid>
        <w:gridCol w:w="3348"/>
        <w:gridCol w:w="3348"/>
      </w:tblGrid>
      <w:tr w:rsidR="00B97C47" w:rsidTr="00B97C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48" w:type="dxa"/>
          </w:tcPr>
          <w:p w:rsidR="00B97C47" w:rsidRDefault="0041252F" w:rsidP="00B97C47">
            <w:r>
              <w:t>Column 1</w:t>
            </w:r>
          </w:p>
        </w:tc>
        <w:tc>
          <w:tcPr>
            <w:tcW w:w="3348" w:type="dxa"/>
          </w:tcPr>
          <w:p w:rsidR="00B97C47" w:rsidRDefault="0041252F" w:rsidP="00B97C47">
            <w:r>
              <w:t>Column 2</w:t>
            </w:r>
          </w:p>
        </w:tc>
      </w:tr>
      <w:tr w:rsidR="00B97C47" w:rsidTr="00B97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48" w:type="dxa"/>
          </w:tcPr>
          <w:p w:rsidR="00B97C47" w:rsidRDefault="0041252F" w:rsidP="00B97C47">
            <w:r>
              <w:t>Cell 1, Column 1</w:t>
            </w:r>
          </w:p>
        </w:tc>
        <w:tc>
          <w:tcPr>
            <w:tcW w:w="3348" w:type="dxa"/>
          </w:tcPr>
          <w:p w:rsidR="00B97C47" w:rsidRDefault="0041252F" w:rsidP="00B97C47">
            <w:r>
              <w:t>Cell 1, Column 2</w:t>
            </w:r>
          </w:p>
        </w:tc>
      </w:tr>
      <w:tr w:rsidR="0041252F" w:rsidTr="00B97C47">
        <w:tc>
          <w:tcPr>
            <w:tcW w:w="3348" w:type="dxa"/>
          </w:tcPr>
          <w:p w:rsidR="0041252F" w:rsidRDefault="0041252F" w:rsidP="00B97C47">
            <w:r>
              <w:t>Cell 2, Column 1</w:t>
            </w:r>
          </w:p>
        </w:tc>
        <w:tc>
          <w:tcPr>
            <w:tcW w:w="3348" w:type="dxa"/>
          </w:tcPr>
          <w:p w:rsidR="0041252F" w:rsidRDefault="0041252F" w:rsidP="00B97C47">
            <w:r>
              <w:t>Cell 2, Column 2</w:t>
            </w:r>
          </w:p>
        </w:tc>
      </w:tr>
      <w:tr w:rsidR="0041252F" w:rsidTr="00B97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48" w:type="dxa"/>
          </w:tcPr>
          <w:p w:rsidR="0041252F" w:rsidRDefault="0041252F" w:rsidP="00B97C47">
            <w:r>
              <w:t>Cell 3, Column 1</w:t>
            </w:r>
          </w:p>
        </w:tc>
        <w:tc>
          <w:tcPr>
            <w:tcW w:w="3348" w:type="dxa"/>
          </w:tcPr>
          <w:p w:rsidR="0041252F" w:rsidRDefault="0041252F" w:rsidP="00B97C47">
            <w:r>
              <w:t>Cell 3, Column 2</w:t>
            </w:r>
          </w:p>
        </w:tc>
      </w:tr>
    </w:tbl>
    <w:p w:rsidR="00B97C47" w:rsidRPr="00B97C47" w:rsidRDefault="00B97C47" w:rsidP="00B97C47">
      <w:bookmarkStart w:id="0" w:name="_GoBack"/>
      <w:bookmarkEnd w:id="0"/>
    </w:p>
    <w:p w:rsidR="00D82554" w:rsidRDefault="00CF496D" w:rsidP="00D82554">
      <w:pPr>
        <w:pStyle w:val="Heading1"/>
      </w:pPr>
      <w:r>
        <w:lastRenderedPageBreak/>
        <w:t>Callouts</w:t>
      </w:r>
    </w:p>
    <w:p w:rsidR="00D82554" w:rsidRDefault="00D82554" w:rsidP="00D82554">
      <w:r>
        <w:t>Within our books we use four different types of callout</w:t>
      </w:r>
      <w:r w:rsidR="002E26CD">
        <w:t>s to indicate special information</w:t>
      </w:r>
      <w:r>
        <w:t>: PMBOK, Notes, Tips, and Warnings.</w:t>
      </w:r>
      <w:r w:rsidR="002E26CD">
        <w:t xml:space="preserve"> Use these paragraph styles to indicate callout content.</w:t>
      </w:r>
    </w:p>
    <w:p w:rsidR="00D82554" w:rsidRDefault="00D82554" w:rsidP="00D82554">
      <w:pPr>
        <w:pStyle w:val="Heading2"/>
      </w:pPr>
      <w:r>
        <w:t>PMBOK</w:t>
      </w:r>
    </w:p>
    <w:p w:rsidR="005116E1" w:rsidRPr="005116E1" w:rsidRDefault="005116E1" w:rsidP="005116E1">
      <w:r>
        <w:t xml:space="preserve">Use the </w:t>
      </w:r>
      <w:r w:rsidR="00035409">
        <w:rPr>
          <w:rStyle w:val="Importantterm"/>
        </w:rPr>
        <w:t xml:space="preserve">Callout | </w:t>
      </w:r>
      <w:r w:rsidRPr="005116E1">
        <w:rPr>
          <w:rStyle w:val="Importantterm"/>
        </w:rPr>
        <w:t>PMBOK</w:t>
      </w:r>
      <w:r>
        <w:t xml:space="preserve"> paragraph style when you are discussing where you can find a concept or term in the </w:t>
      </w:r>
      <w:r w:rsidRPr="005116E1">
        <w:rPr>
          <w:rStyle w:val="Cite"/>
        </w:rPr>
        <w:t>Project Management Institute’s Project Management Body of Knowledge – The PMBOK</w:t>
      </w:r>
      <w:r>
        <w:t>.</w:t>
      </w:r>
    </w:p>
    <w:p w:rsidR="005116E1" w:rsidRPr="00D82554" w:rsidRDefault="00CF496D" w:rsidP="005116E1">
      <w:pPr>
        <w:pStyle w:val="CalloutPMBOK"/>
      </w:pPr>
      <w:r>
        <w:t>This is an example of a PMBOK callo</w:t>
      </w:r>
      <w:r w:rsidR="00425F3E">
        <w:t>ut.</w:t>
      </w:r>
    </w:p>
    <w:p w:rsidR="00D82554" w:rsidRDefault="00D82554" w:rsidP="00D82554">
      <w:pPr>
        <w:pStyle w:val="Heading2"/>
      </w:pPr>
      <w:r>
        <w:t>Note</w:t>
      </w:r>
    </w:p>
    <w:p w:rsidR="00425F3E" w:rsidRDefault="00035409" w:rsidP="00425F3E">
      <w:r>
        <w:t xml:space="preserve">The </w:t>
      </w:r>
      <w:r w:rsidR="00CF1F60" w:rsidRPr="00CF1F60">
        <w:rPr>
          <w:rStyle w:val="Importantterm"/>
        </w:rPr>
        <w:t>Callout | Note</w:t>
      </w:r>
      <w:r w:rsidR="00CF1F60">
        <w:t xml:space="preserve"> paragraph style is for indicating a key </w:t>
      </w:r>
      <w:proofErr w:type="spellStart"/>
      <w:r w:rsidR="00CF1F60">
        <w:t>fact or</w:t>
      </w:r>
      <w:proofErr w:type="spellEnd"/>
      <w:r w:rsidR="00CF1F60">
        <w:t xml:space="preserve"> insight to help participants better understand helpful background information, quirks, explanations for the way things work, answers to frequently asked questions, and helpful things to remember.</w:t>
      </w:r>
    </w:p>
    <w:p w:rsidR="00A51A30" w:rsidRPr="00425F3E" w:rsidRDefault="00A51A30" w:rsidP="00CF1F60">
      <w:pPr>
        <w:pStyle w:val="CalloutNote"/>
      </w:pPr>
      <w:r>
        <w:t>Callout boxes like this Note callout will help your readers identify important information. While everything you write is important</w:t>
      </w:r>
      <w:r w:rsidR="00E9046A">
        <w:t>, try to use callout boxes only for the most important information. Over use of callouts will actually make learning more difficult for your readers.</w:t>
      </w:r>
    </w:p>
    <w:p w:rsidR="00D82554" w:rsidRDefault="00D82554" w:rsidP="00D82554">
      <w:pPr>
        <w:pStyle w:val="Heading2"/>
      </w:pPr>
      <w:r>
        <w:t>Tip</w:t>
      </w:r>
    </w:p>
    <w:p w:rsidR="002E3112" w:rsidRDefault="002E3112" w:rsidP="002E3112">
      <w:r>
        <w:t xml:space="preserve">To present quick ways to do things faster and impress colleagues use the </w:t>
      </w:r>
      <w:r>
        <w:rPr>
          <w:rStyle w:val="Importantterm"/>
        </w:rPr>
        <w:t>Callout | Tip</w:t>
      </w:r>
      <w:r w:rsidRPr="002E3112">
        <w:t xml:space="preserve"> par</w:t>
      </w:r>
      <w:r w:rsidR="003B7022">
        <w:t>agraph style.</w:t>
      </w:r>
    </w:p>
    <w:p w:rsidR="001278F0" w:rsidRPr="0088660B" w:rsidRDefault="00732904" w:rsidP="00F37BEE">
      <w:pPr>
        <w:pStyle w:val="CalloutTip"/>
      </w:pPr>
      <w:r>
        <w:t xml:space="preserve">Keep in mind that you can still use the character styles in any callout box. </w:t>
      </w:r>
      <w:r w:rsidR="00694469">
        <w:t xml:space="preserve">For example, text marked up with Code can exist within a Tip callout: </w:t>
      </w:r>
      <w:r w:rsidR="00461A7F">
        <w:rPr>
          <w:rStyle w:val="Code"/>
        </w:rPr>
        <w:t>styled</w:t>
      </w:r>
      <w:r w:rsidR="00D40AB0">
        <w:rPr>
          <w:rStyle w:val="Code"/>
        </w:rPr>
        <w:t xml:space="preserve"> = </w:t>
      </w:r>
      <w:r w:rsidR="00461A7F">
        <w:rPr>
          <w:rStyle w:val="Code"/>
        </w:rPr>
        <w:t>t</w:t>
      </w:r>
      <w:r w:rsidR="00D40AB0">
        <w:rPr>
          <w:rStyle w:val="Code"/>
        </w:rPr>
        <w:t>rue</w:t>
      </w:r>
      <w:r w:rsidR="00694469">
        <w:rPr>
          <w:rStyle w:val="Code"/>
        </w:rPr>
        <w:t xml:space="preserve"> </w:t>
      </w:r>
      <w:r w:rsidR="00626C80">
        <w:rPr>
          <w:rStyle w:val="Code"/>
        </w:rPr>
        <w:t>unless</w:t>
      </w:r>
      <w:r w:rsidR="00461A7F">
        <w:rPr>
          <w:rStyle w:val="Code"/>
        </w:rPr>
        <w:t xml:space="preserve"> </w:t>
      </w:r>
      <w:r w:rsidR="00DE0D34">
        <w:rPr>
          <w:rStyle w:val="Code"/>
        </w:rPr>
        <w:t>(</w:t>
      </w:r>
      <w:proofErr w:type="spellStart"/>
      <w:r w:rsidR="00461A7F" w:rsidRPr="00461A7F">
        <w:rPr>
          <w:rStyle w:val="Code"/>
        </w:rPr>
        <w:t>c_style</w:t>
      </w:r>
      <w:r w:rsidR="00626C80">
        <w:rPr>
          <w:rStyle w:val="Code"/>
        </w:rPr>
        <w:t>.</w:t>
      </w:r>
      <w:r w:rsidR="00461A7F" w:rsidRPr="00461A7F">
        <w:rPr>
          <w:rStyle w:val="Code"/>
        </w:rPr>
        <w:t>n</w:t>
      </w:r>
      <w:r w:rsidR="00461A7F">
        <w:rPr>
          <w:rStyle w:val="Code"/>
        </w:rPr>
        <w:t>i</w:t>
      </w:r>
      <w:r w:rsidR="00461A7F" w:rsidRPr="00461A7F">
        <w:rPr>
          <w:rStyle w:val="Code"/>
        </w:rPr>
        <w:t>l</w:t>
      </w:r>
      <w:proofErr w:type="spellEnd"/>
      <w:r w:rsidR="00DE0D34">
        <w:rPr>
          <w:rStyle w:val="Code"/>
        </w:rPr>
        <w:t xml:space="preserve">? </w:t>
      </w:r>
      <w:proofErr w:type="gramStart"/>
      <w:r w:rsidR="00DE0D34">
        <w:rPr>
          <w:rStyle w:val="Code"/>
        </w:rPr>
        <w:t>&amp;&amp;</w:t>
      </w:r>
      <w:r w:rsidR="00626C80">
        <w:rPr>
          <w:rStyle w:val="Code"/>
        </w:rPr>
        <w:t xml:space="preserve"> </w:t>
      </w:r>
      <w:proofErr w:type="spellStart"/>
      <w:r w:rsidR="00626C80">
        <w:rPr>
          <w:rStyle w:val="Code"/>
        </w:rPr>
        <w:t>p_style.nil</w:t>
      </w:r>
      <w:proofErr w:type="spellEnd"/>
      <w:r w:rsidR="00626C80">
        <w:rPr>
          <w:rStyle w:val="Code"/>
        </w:rPr>
        <w:t>?</w:t>
      </w:r>
      <w:r w:rsidR="00DE0D34">
        <w:rPr>
          <w:rStyle w:val="Code"/>
        </w:rPr>
        <w:t>)</w:t>
      </w:r>
      <w:proofErr w:type="gramEnd"/>
    </w:p>
    <w:p w:rsidR="00D82554" w:rsidRDefault="00D82554" w:rsidP="00D82554">
      <w:pPr>
        <w:pStyle w:val="Heading2"/>
      </w:pPr>
      <w:r>
        <w:lastRenderedPageBreak/>
        <w:t>Warning</w:t>
      </w:r>
    </w:p>
    <w:p w:rsidR="00D739F4" w:rsidRDefault="00D739F4" w:rsidP="00D739F4">
      <w:r>
        <w:t xml:space="preserve">When you need to draw attention to important risks, pitfalls, potential issues, and alternate concepts that may assist you with managing your project processes use the </w:t>
      </w:r>
      <w:r w:rsidRPr="00D739F4">
        <w:rPr>
          <w:rStyle w:val="Importantterm"/>
        </w:rPr>
        <w:t>Callout | Warning</w:t>
      </w:r>
      <w:r>
        <w:t xml:space="preserve"> paragraph style.</w:t>
      </w:r>
    </w:p>
    <w:p w:rsidR="0088660B" w:rsidRDefault="0088660B" w:rsidP="0088660B">
      <w:pPr>
        <w:pStyle w:val="CalloutWarning"/>
      </w:pPr>
      <w:r>
        <w:t>Carriage returns can allow you to create multiple paragraphs within a single callout. However, the semantic meaning here isn’t as clear as we’d like. Multiple paragraphs may also indicate multiple callouts of the same time in sequence.</w:t>
      </w:r>
    </w:p>
    <w:p w:rsidR="0088660B" w:rsidRDefault="0088660B" w:rsidP="00987EB6">
      <w:pPr>
        <w:pStyle w:val="CalloutWarning"/>
      </w:pPr>
      <w:r>
        <w:t>Be careful to make sure your meaning is clear.</w:t>
      </w:r>
    </w:p>
    <w:p w:rsidR="0088660B" w:rsidRDefault="0088660B" w:rsidP="0088660B"/>
    <w:p w:rsidR="0088660B" w:rsidRDefault="0088660B" w:rsidP="0088660B">
      <w:pPr>
        <w:pStyle w:val="CalloutWarning"/>
      </w:pPr>
      <w:r>
        <w:t xml:space="preserve">One less than ideal solution to indicate multiple callouts of the same type is to apply the </w:t>
      </w:r>
      <w:r w:rsidRPr="0088660B">
        <w:rPr>
          <w:rStyle w:val="UIInteraction"/>
        </w:rPr>
        <w:t>Normal</w:t>
      </w:r>
      <w:r>
        <w:t xml:space="preserve"> paragraph style to an empty carriage return </w:t>
      </w:r>
      <w:r w:rsidR="00CB0950">
        <w:t>between callouts.</w:t>
      </w:r>
    </w:p>
    <w:p w:rsidR="00A26C02" w:rsidRDefault="00A26C02" w:rsidP="00A26C02">
      <w:pPr>
        <w:pStyle w:val="Heading1"/>
      </w:pPr>
      <w:r>
        <w:lastRenderedPageBreak/>
        <w:t>Troubleshooting</w:t>
      </w:r>
    </w:p>
    <w:p w:rsidR="00A26C02" w:rsidRDefault="00A26C02" w:rsidP="00A26C02">
      <w:r>
        <w:t xml:space="preserve">If your markup is behaving strangely, turn on the </w:t>
      </w:r>
      <w:r w:rsidRPr="00A26C02">
        <w:rPr>
          <w:rStyle w:val="Importantterm"/>
        </w:rPr>
        <w:t>Show/Hide ¶</w:t>
      </w:r>
      <w:r>
        <w:t xml:space="preserve"> feature (keyboard shortcut: </w:t>
      </w:r>
      <w:r>
        <w:rPr>
          <w:rStyle w:val="Code"/>
        </w:rPr>
        <w:t>Ctrl + *</w:t>
      </w:r>
      <w:r>
        <w:t>).</w:t>
      </w:r>
    </w:p>
    <w:p w:rsidR="00A26C02" w:rsidRDefault="000C4468" w:rsidP="00A26C02">
      <w:pPr>
        <w:pStyle w:val="OrderedList1"/>
        <w:numPr>
          <w:ilvl w:val="0"/>
          <w:numId w:val="25"/>
        </w:numPr>
      </w:pPr>
      <w:r>
        <w:t xml:space="preserve">On the </w:t>
      </w:r>
      <w:r>
        <w:rPr>
          <w:rStyle w:val="UIInteraction"/>
        </w:rPr>
        <w:t>Home</w:t>
      </w:r>
      <w:r w:rsidRPr="000C4468">
        <w:t xml:space="preserve"> tab</w:t>
      </w:r>
      <w:r>
        <w:t xml:space="preserve">, </w:t>
      </w:r>
      <w:r w:rsidRPr="000C4468">
        <w:rPr>
          <w:rStyle w:val="UIInteraction"/>
        </w:rPr>
        <w:t>Paragraph</w:t>
      </w:r>
      <w:r>
        <w:t xml:space="preserve"> group, click </w:t>
      </w:r>
      <w:r w:rsidR="00DC007F">
        <w:t xml:space="preserve">the </w:t>
      </w:r>
      <w:r w:rsidR="00DC007F" w:rsidRPr="00DC007F">
        <w:rPr>
          <w:rStyle w:val="UIInteraction"/>
        </w:rPr>
        <w:t>¶</w:t>
      </w:r>
      <w:r w:rsidR="00DC007F" w:rsidRPr="00DC007F">
        <w:t xml:space="preserve"> button</w:t>
      </w:r>
      <w:r w:rsidR="00DC007F">
        <w:t xml:space="preserve"> to toggle hidden character visibility throughout your document.</w:t>
      </w:r>
    </w:p>
    <w:p w:rsidR="00DC007F" w:rsidRPr="00A26C02" w:rsidRDefault="00DC007F" w:rsidP="00DC007F">
      <w:pPr>
        <w:pStyle w:val="CalloutTip"/>
      </w:pPr>
      <w:r>
        <w:t xml:space="preserve">Impress your typography nerd friends and annoy everybody else by calling </w:t>
      </w:r>
      <w:r w:rsidRPr="00DC007F">
        <w:t>the ¶</w:t>
      </w:r>
      <w:r>
        <w:t xml:space="preserve"> symbol a “</w:t>
      </w:r>
      <w:proofErr w:type="spellStart"/>
      <w:r>
        <w:t>Pilcrow</w:t>
      </w:r>
      <w:proofErr w:type="spellEnd"/>
      <w:r>
        <w:t>.” This is one of several great names for this symbol. Other names include “paragraph mark,” “paragraph sign,” “</w:t>
      </w:r>
      <w:proofErr w:type="spellStart"/>
      <w:r>
        <w:t>paraph</w:t>
      </w:r>
      <w:proofErr w:type="spellEnd"/>
      <w:r>
        <w:t>,” “</w:t>
      </w:r>
      <w:proofErr w:type="spellStart"/>
      <w:r>
        <w:t>alinea</w:t>
      </w:r>
      <w:proofErr w:type="spellEnd"/>
      <w:r>
        <w:t>,” and “blind P.”</w:t>
      </w:r>
    </w:p>
    <w:p w:rsidR="004D22A5" w:rsidRDefault="004D22A5" w:rsidP="00A26C02">
      <w:pPr>
        <w:pStyle w:val="Heading1"/>
      </w:pPr>
      <w:r>
        <w:lastRenderedPageBreak/>
        <w:t>This Document is Evolving</w:t>
      </w:r>
    </w:p>
    <w:p w:rsidR="004D22A5" w:rsidRPr="004D22A5" w:rsidRDefault="004D22A5" w:rsidP="004D22A5">
      <w:r>
        <w:t xml:space="preserve">We are continuously improving our </w:t>
      </w:r>
      <w:r w:rsidR="00F15AC9">
        <w:t xml:space="preserve">book writing </w:t>
      </w:r>
      <w:r>
        <w:t>process. As we find better ways to do things, we’ll update this document and provide our authors with a new copy.</w:t>
      </w:r>
    </w:p>
    <w:sectPr w:rsidR="004D22A5" w:rsidRPr="004D22A5" w:rsidSect="0036225E">
      <w:pgSz w:w="12240" w:h="15840"/>
      <w:pgMar w:top="1440" w:right="2880" w:bottom="2880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42A72"/>
    <w:multiLevelType w:val="hybridMultilevel"/>
    <w:tmpl w:val="5630D034"/>
    <w:lvl w:ilvl="0" w:tplc="DC541F32">
      <w:start w:val="1"/>
      <w:numFmt w:val="lowerLetter"/>
      <w:pStyle w:val="OrderedList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384BA2"/>
    <w:multiLevelType w:val="hybridMultilevel"/>
    <w:tmpl w:val="B4E8AA58"/>
    <w:lvl w:ilvl="0" w:tplc="A4305E62">
      <w:start w:val="1"/>
      <w:numFmt w:val="decimal"/>
      <w:pStyle w:val="FigureCaption"/>
      <w:lvlText w:val="Figure #.%1: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F519A7"/>
    <w:multiLevelType w:val="hybridMultilevel"/>
    <w:tmpl w:val="8BE07F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86B5730"/>
    <w:multiLevelType w:val="hybridMultilevel"/>
    <w:tmpl w:val="B7549F86"/>
    <w:lvl w:ilvl="0" w:tplc="5BF6588A">
      <w:start w:val="1"/>
      <w:numFmt w:val="decimal"/>
      <w:pStyle w:val="OrderedList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0771AF"/>
    <w:multiLevelType w:val="hybridMultilevel"/>
    <w:tmpl w:val="146E1B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1033939"/>
    <w:multiLevelType w:val="hybridMultilevel"/>
    <w:tmpl w:val="0C06A2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65508CE"/>
    <w:multiLevelType w:val="hybridMultilevel"/>
    <w:tmpl w:val="C994A5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9996EAE"/>
    <w:multiLevelType w:val="hybridMultilevel"/>
    <w:tmpl w:val="9CF4DF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7B404A4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BD81670"/>
    <w:multiLevelType w:val="hybridMultilevel"/>
    <w:tmpl w:val="28B638BC"/>
    <w:lvl w:ilvl="0" w:tplc="0C927CA4">
      <w:start w:val="1"/>
      <w:numFmt w:val="bullet"/>
      <w:pStyle w:val="UnorderedList1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CF832E5"/>
    <w:multiLevelType w:val="hybridMultilevel"/>
    <w:tmpl w:val="8CCA8A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E29636A"/>
    <w:multiLevelType w:val="hybridMultilevel"/>
    <w:tmpl w:val="280226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4564813"/>
    <w:multiLevelType w:val="hybridMultilevel"/>
    <w:tmpl w:val="8E68A2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4F36C34"/>
    <w:multiLevelType w:val="hybridMultilevel"/>
    <w:tmpl w:val="C46A8A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4"/>
  </w:num>
  <w:num w:numId="5">
    <w:abstractNumId w:val="11"/>
  </w:num>
  <w:num w:numId="6">
    <w:abstractNumId w:val="10"/>
  </w:num>
  <w:num w:numId="7">
    <w:abstractNumId w:val="1"/>
  </w:num>
  <w:num w:numId="8">
    <w:abstractNumId w:val="8"/>
  </w:num>
  <w:num w:numId="9">
    <w:abstractNumId w:val="7"/>
  </w:num>
  <w:num w:numId="10">
    <w:abstractNumId w:val="12"/>
  </w:num>
  <w:num w:numId="11">
    <w:abstractNumId w:val="2"/>
  </w:num>
  <w:num w:numId="12">
    <w:abstractNumId w:val="3"/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0"/>
    <w:lvlOverride w:ilvl="0">
      <w:startOverride w:val="1"/>
    </w:lvlOverride>
  </w:num>
  <w:num w:numId="24">
    <w:abstractNumId w:val="1"/>
  </w:num>
  <w:num w:numId="25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8AF"/>
    <w:rsid w:val="00025B72"/>
    <w:rsid w:val="00035409"/>
    <w:rsid w:val="000362F0"/>
    <w:rsid w:val="00055168"/>
    <w:rsid w:val="00064750"/>
    <w:rsid w:val="00074C3B"/>
    <w:rsid w:val="00084E61"/>
    <w:rsid w:val="000A7D65"/>
    <w:rsid w:val="000C4468"/>
    <w:rsid w:val="000E446C"/>
    <w:rsid w:val="000F795B"/>
    <w:rsid w:val="00114808"/>
    <w:rsid w:val="001278F0"/>
    <w:rsid w:val="00133FB1"/>
    <w:rsid w:val="00136EB2"/>
    <w:rsid w:val="00156C0F"/>
    <w:rsid w:val="001858B7"/>
    <w:rsid w:val="001A4C7F"/>
    <w:rsid w:val="001D2C2B"/>
    <w:rsid w:val="002014E9"/>
    <w:rsid w:val="00226FDD"/>
    <w:rsid w:val="002364AE"/>
    <w:rsid w:val="002377E2"/>
    <w:rsid w:val="002B112D"/>
    <w:rsid w:val="002C447B"/>
    <w:rsid w:val="002E26CD"/>
    <w:rsid w:val="002E3112"/>
    <w:rsid w:val="002F0ECA"/>
    <w:rsid w:val="00305C36"/>
    <w:rsid w:val="003225CD"/>
    <w:rsid w:val="00323217"/>
    <w:rsid w:val="00330174"/>
    <w:rsid w:val="00332CE4"/>
    <w:rsid w:val="00337776"/>
    <w:rsid w:val="0036225E"/>
    <w:rsid w:val="003B7022"/>
    <w:rsid w:val="003C1C0E"/>
    <w:rsid w:val="003C41DB"/>
    <w:rsid w:val="003D565B"/>
    <w:rsid w:val="003E0226"/>
    <w:rsid w:val="003E4190"/>
    <w:rsid w:val="0041252F"/>
    <w:rsid w:val="004156D6"/>
    <w:rsid w:val="00425F3E"/>
    <w:rsid w:val="004452CA"/>
    <w:rsid w:val="00461A7F"/>
    <w:rsid w:val="00471354"/>
    <w:rsid w:val="004D074E"/>
    <w:rsid w:val="004D22A5"/>
    <w:rsid w:val="005116E1"/>
    <w:rsid w:val="005154EF"/>
    <w:rsid w:val="005506AC"/>
    <w:rsid w:val="00583417"/>
    <w:rsid w:val="005B32EB"/>
    <w:rsid w:val="005C7BB0"/>
    <w:rsid w:val="005E052F"/>
    <w:rsid w:val="0060310A"/>
    <w:rsid w:val="00611EE4"/>
    <w:rsid w:val="00626C80"/>
    <w:rsid w:val="0063237E"/>
    <w:rsid w:val="00632B49"/>
    <w:rsid w:val="006507D6"/>
    <w:rsid w:val="00653A6B"/>
    <w:rsid w:val="00667180"/>
    <w:rsid w:val="006749B0"/>
    <w:rsid w:val="00694469"/>
    <w:rsid w:val="006B229A"/>
    <w:rsid w:val="006D07BF"/>
    <w:rsid w:val="006F33A3"/>
    <w:rsid w:val="006F367A"/>
    <w:rsid w:val="006F39F1"/>
    <w:rsid w:val="006F4EA9"/>
    <w:rsid w:val="00732904"/>
    <w:rsid w:val="007468B4"/>
    <w:rsid w:val="00753CBD"/>
    <w:rsid w:val="00764823"/>
    <w:rsid w:val="00771448"/>
    <w:rsid w:val="00791C3F"/>
    <w:rsid w:val="007A7656"/>
    <w:rsid w:val="007C6C05"/>
    <w:rsid w:val="00810FEF"/>
    <w:rsid w:val="00813319"/>
    <w:rsid w:val="00815E2B"/>
    <w:rsid w:val="00816F14"/>
    <w:rsid w:val="00854845"/>
    <w:rsid w:val="008562E1"/>
    <w:rsid w:val="00857A5E"/>
    <w:rsid w:val="00861462"/>
    <w:rsid w:val="00872675"/>
    <w:rsid w:val="0088660B"/>
    <w:rsid w:val="00897863"/>
    <w:rsid w:val="008B72CE"/>
    <w:rsid w:val="008D3B09"/>
    <w:rsid w:val="0090385B"/>
    <w:rsid w:val="00910E53"/>
    <w:rsid w:val="00914C3B"/>
    <w:rsid w:val="00964FDE"/>
    <w:rsid w:val="00987EB6"/>
    <w:rsid w:val="009B24DB"/>
    <w:rsid w:val="009C4DC1"/>
    <w:rsid w:val="009F26AD"/>
    <w:rsid w:val="009F64DE"/>
    <w:rsid w:val="009F677F"/>
    <w:rsid w:val="00A06D03"/>
    <w:rsid w:val="00A26C02"/>
    <w:rsid w:val="00A4109B"/>
    <w:rsid w:val="00A4353E"/>
    <w:rsid w:val="00A51A30"/>
    <w:rsid w:val="00A5256D"/>
    <w:rsid w:val="00A62511"/>
    <w:rsid w:val="00A97803"/>
    <w:rsid w:val="00AA4847"/>
    <w:rsid w:val="00B00F76"/>
    <w:rsid w:val="00B47557"/>
    <w:rsid w:val="00B8253A"/>
    <w:rsid w:val="00B87436"/>
    <w:rsid w:val="00B97C47"/>
    <w:rsid w:val="00BB3F9D"/>
    <w:rsid w:val="00BC5409"/>
    <w:rsid w:val="00C3650C"/>
    <w:rsid w:val="00C44F52"/>
    <w:rsid w:val="00C579F0"/>
    <w:rsid w:val="00C86345"/>
    <w:rsid w:val="00C96356"/>
    <w:rsid w:val="00CB05F7"/>
    <w:rsid w:val="00CB0950"/>
    <w:rsid w:val="00CB4E6F"/>
    <w:rsid w:val="00CB68AF"/>
    <w:rsid w:val="00CF1469"/>
    <w:rsid w:val="00CF1F60"/>
    <w:rsid w:val="00CF496D"/>
    <w:rsid w:val="00D00531"/>
    <w:rsid w:val="00D03857"/>
    <w:rsid w:val="00D04804"/>
    <w:rsid w:val="00D1413B"/>
    <w:rsid w:val="00D2037A"/>
    <w:rsid w:val="00D31C00"/>
    <w:rsid w:val="00D36E3A"/>
    <w:rsid w:val="00D40AB0"/>
    <w:rsid w:val="00D4155C"/>
    <w:rsid w:val="00D739F4"/>
    <w:rsid w:val="00D82554"/>
    <w:rsid w:val="00D83829"/>
    <w:rsid w:val="00D97DD1"/>
    <w:rsid w:val="00DB37AB"/>
    <w:rsid w:val="00DC007F"/>
    <w:rsid w:val="00DE0D34"/>
    <w:rsid w:val="00DE6345"/>
    <w:rsid w:val="00DF6E7C"/>
    <w:rsid w:val="00E14DC4"/>
    <w:rsid w:val="00E57080"/>
    <w:rsid w:val="00E73CE3"/>
    <w:rsid w:val="00E85138"/>
    <w:rsid w:val="00E9046A"/>
    <w:rsid w:val="00F15AC9"/>
    <w:rsid w:val="00F37BEE"/>
    <w:rsid w:val="00F564E9"/>
    <w:rsid w:val="00F830E0"/>
    <w:rsid w:val="00F92AD2"/>
    <w:rsid w:val="00FE3F7C"/>
    <w:rsid w:val="00FF07B8"/>
    <w:rsid w:val="00FF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/>
    <w:lsdException w:name="heading 6" w:uiPriority="9" w:unhideWhenUsed="1"/>
    <w:lsdException w:name="heading 7" w:uiPriority="9" w:unhideWhenUsed="1"/>
    <w:lsdException w:name="heading 8" w:uiPriority="9" w:unhideWhenUsed="1"/>
    <w:lsdException w:name="heading 9" w:uiPriority="9" w:unhideWhenUsed="1"/>
    <w:lsdException w:name="toc 1" w:uiPriority="53"/>
    <w:lsdException w:name="toc 2" w:uiPriority="53"/>
    <w:lsdException w:name="toc 3" w:uiPriority="53"/>
    <w:lsdException w:name="toc 4" w:uiPriority="53"/>
    <w:lsdException w:name="toc 5" w:uiPriority="53"/>
    <w:lsdException w:name="toc 6" w:uiPriority="53"/>
    <w:lsdException w:name="toc 7" w:uiPriority="53"/>
    <w:lsdException w:name="toc 8" w:uiPriority="53"/>
    <w:lsdException w:name="toc 9" w:uiPriority="53"/>
    <w:lsdException w:name="caption" w:uiPriority="49" w:qFormat="1"/>
    <w:lsdException w:name="Title" w:uiPriority="24"/>
    <w:lsdException w:name="Default Paragraph Font" w:uiPriority="1" w:unhideWhenUsed="1"/>
    <w:lsdException w:name="Subtitle" w:uiPriority="25"/>
    <w:lsdException w:name="Hyperlink" w:unhideWhenUsed="1"/>
    <w:lsdException w:name="Strong" w:uiPriority="36"/>
    <w:lsdException w:name="Emphasis" w:uiPriority="34"/>
    <w:lsdException w:name="Document Map" w:unhideWhenUsed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7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43"/>
    <w:lsdException w:name="Intense Quote" w:uiPriority="44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33"/>
    <w:lsdException w:name="Intense Emphasis" w:uiPriority="35"/>
    <w:lsdException w:name="Subtle Reference" w:uiPriority="45"/>
    <w:lsdException w:name="Intense Reference" w:uiPriority="46"/>
    <w:lsdException w:name="Book Title" w:uiPriority="47"/>
    <w:lsdException w:name="Bibliography" w:uiPriority="51"/>
    <w:lsdException w:name="TOC Heading" w:uiPriority="53" w:qFormat="1"/>
  </w:latentStyles>
  <w:style w:type="paragraph" w:default="1" w:styleId="Normal">
    <w:name w:val="Normal"/>
    <w:qFormat/>
    <w:rsid w:val="00854845"/>
  </w:style>
  <w:style w:type="paragraph" w:styleId="Heading1">
    <w:name w:val="heading 1"/>
    <w:basedOn w:val="Normal"/>
    <w:next w:val="Normal"/>
    <w:link w:val="Heading1Char"/>
    <w:uiPriority w:val="5"/>
    <w:qFormat/>
    <w:rsid w:val="003E4190"/>
    <w:pPr>
      <w:keepNext/>
      <w:keepLines/>
      <w:pageBreakBefore/>
      <w:pBdr>
        <w:left w:val="single" w:sz="48" w:space="4" w:color="404040" w:themeColor="text1" w:themeTint="BF"/>
      </w:pBd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56"/>
      <w:szCs w:val="28"/>
    </w:rPr>
  </w:style>
  <w:style w:type="paragraph" w:styleId="Heading2">
    <w:name w:val="heading 2"/>
    <w:basedOn w:val="Normal"/>
    <w:next w:val="Normal"/>
    <w:link w:val="Heading2Char"/>
    <w:uiPriority w:val="5"/>
    <w:unhideWhenUsed/>
    <w:qFormat/>
    <w:rsid w:val="003E4190"/>
    <w:pPr>
      <w:keepNext/>
      <w:keepLines/>
      <w:pBdr>
        <w:bottom w:val="single" w:sz="2" w:space="1" w:color="595959" w:themeColor="text1" w:themeTint="A6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B874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95959" w:themeColor="text1" w:themeTint="A6"/>
      <w:sz w:val="26"/>
    </w:rPr>
  </w:style>
  <w:style w:type="paragraph" w:styleId="Heading4">
    <w:name w:val="heading 4"/>
    <w:basedOn w:val="Normal"/>
    <w:next w:val="Normal"/>
    <w:link w:val="Heading4Char"/>
    <w:uiPriority w:val="5"/>
    <w:unhideWhenUsed/>
    <w:qFormat/>
    <w:rsid w:val="00B8743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iPriority w:val="23"/>
    <w:semiHidden/>
    <w:rsid w:val="009F64D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23"/>
    <w:semiHidden/>
    <w:rsid w:val="009F64D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23"/>
    <w:semiHidden/>
    <w:rsid w:val="009F64D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23"/>
    <w:semiHidden/>
    <w:rsid w:val="009F64D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23"/>
    <w:semiHidden/>
    <w:rsid w:val="009F64D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72CE"/>
    <w:rPr>
      <w:color w:val="0000FF" w:themeColor="hyperlink"/>
      <w:u w:val="single"/>
    </w:rPr>
  </w:style>
  <w:style w:type="paragraph" w:customStyle="1" w:styleId="UnorderedList1">
    <w:name w:val="Unordered List 1"/>
    <w:basedOn w:val="ListParagraph"/>
    <w:uiPriority w:val="6"/>
    <w:qFormat/>
    <w:rsid w:val="001D2C2B"/>
    <w:pPr>
      <w:numPr>
        <w:numId w:val="8"/>
      </w:numPr>
      <w:spacing w:after="0"/>
      <w:ind w:left="720"/>
    </w:pPr>
  </w:style>
  <w:style w:type="character" w:customStyle="1" w:styleId="Heading1Char">
    <w:name w:val="Heading 1 Char"/>
    <w:basedOn w:val="DefaultParagraphFont"/>
    <w:link w:val="Heading1"/>
    <w:uiPriority w:val="5"/>
    <w:rsid w:val="005154EF"/>
    <w:rPr>
      <w:rFonts w:asciiTheme="majorHAnsi" w:eastAsiaTheme="majorEastAsia" w:hAnsiTheme="majorHAnsi" w:cstheme="majorBidi"/>
      <w:b/>
      <w:bCs/>
      <w:color w:val="262626" w:themeColor="text1" w:themeTint="D9"/>
      <w:sz w:val="56"/>
      <w:szCs w:val="28"/>
    </w:rPr>
  </w:style>
  <w:style w:type="character" w:customStyle="1" w:styleId="Heading2Char">
    <w:name w:val="Heading 2 Char"/>
    <w:basedOn w:val="DefaultParagraphFont"/>
    <w:link w:val="Heading2"/>
    <w:uiPriority w:val="5"/>
    <w:rsid w:val="005154EF"/>
    <w:rPr>
      <w:rFonts w:asciiTheme="majorHAnsi" w:eastAsiaTheme="majorEastAsia" w:hAnsiTheme="majorHAnsi" w:cstheme="majorBidi"/>
      <w:b/>
      <w:bCs/>
      <w:color w:val="262626" w:themeColor="text1" w:themeTint="D9"/>
      <w:sz w:val="28"/>
      <w:szCs w:val="26"/>
    </w:rPr>
  </w:style>
  <w:style w:type="paragraph" w:styleId="ListParagraph">
    <w:name w:val="List Paragraph"/>
    <w:basedOn w:val="Normal"/>
    <w:uiPriority w:val="8"/>
    <w:semiHidden/>
    <w:qFormat/>
    <w:rsid w:val="003225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6F3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4EF"/>
    <w:rPr>
      <w:rFonts w:ascii="Tahoma" w:hAnsi="Tahoma" w:cs="Tahoma"/>
      <w:sz w:val="16"/>
      <w:szCs w:val="16"/>
    </w:rPr>
  </w:style>
  <w:style w:type="paragraph" w:customStyle="1" w:styleId="FigureCaption">
    <w:name w:val="Figure Caption"/>
    <w:basedOn w:val="Normal"/>
    <w:uiPriority w:val="4"/>
    <w:qFormat/>
    <w:rsid w:val="00FE3F7C"/>
    <w:pPr>
      <w:numPr>
        <w:numId w:val="24"/>
      </w:numPr>
    </w:pPr>
    <w:rPr>
      <w:b/>
      <w:color w:val="262626" w:themeColor="text1" w:themeTint="D9"/>
    </w:rPr>
  </w:style>
  <w:style w:type="paragraph" w:styleId="DocumentMap">
    <w:name w:val="Document Map"/>
    <w:basedOn w:val="Normal"/>
    <w:link w:val="DocumentMapChar"/>
    <w:uiPriority w:val="99"/>
    <w:semiHidden/>
    <w:rsid w:val="00074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54E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5"/>
    <w:rsid w:val="005154EF"/>
    <w:rPr>
      <w:rFonts w:asciiTheme="majorHAnsi" w:eastAsiaTheme="majorEastAsia" w:hAnsiTheme="majorHAnsi" w:cstheme="majorBidi"/>
      <w:b/>
      <w:bCs/>
      <w:color w:val="595959" w:themeColor="text1" w:themeTint="A6"/>
      <w:sz w:val="26"/>
    </w:rPr>
  </w:style>
  <w:style w:type="character" w:customStyle="1" w:styleId="UIInteraction">
    <w:name w:val="UI Interaction"/>
    <w:basedOn w:val="DefaultParagraphFont"/>
    <w:uiPriority w:val="1"/>
    <w:rsid w:val="00D97DD1"/>
    <w:rPr>
      <w:b/>
      <w:bCs/>
    </w:rPr>
  </w:style>
  <w:style w:type="character" w:customStyle="1" w:styleId="Importantterm">
    <w:name w:val="Important term"/>
    <w:basedOn w:val="DefaultParagraphFont"/>
    <w:uiPriority w:val="1"/>
    <w:qFormat/>
    <w:rsid w:val="00B87436"/>
    <w:rPr>
      <w:b/>
      <w:i w:val="0"/>
      <w:iCs/>
      <w:color w:val="943634" w:themeColor="accent2" w:themeShade="BF"/>
    </w:rPr>
  </w:style>
  <w:style w:type="character" w:customStyle="1" w:styleId="Code">
    <w:name w:val="Code"/>
    <w:basedOn w:val="DefaultParagraphFont"/>
    <w:uiPriority w:val="2"/>
    <w:qFormat/>
    <w:rsid w:val="00D03857"/>
    <w:rPr>
      <w:rFonts w:ascii="Consolas" w:hAnsi="Consolas" w:cs="Consolas"/>
      <w:b w:val="0"/>
      <w:sz w:val="20"/>
      <w:bdr w:val="none" w:sz="0" w:space="0" w:color="auto"/>
      <w:shd w:val="clear" w:color="auto" w:fill="EEECE1" w:themeFill="background2"/>
    </w:rPr>
  </w:style>
  <w:style w:type="character" w:customStyle="1" w:styleId="Heading4Char">
    <w:name w:val="Heading 4 Char"/>
    <w:basedOn w:val="DefaultParagraphFont"/>
    <w:link w:val="Heading4"/>
    <w:uiPriority w:val="5"/>
    <w:rsid w:val="005154EF"/>
    <w:rPr>
      <w:rFonts w:asciiTheme="majorHAnsi" w:eastAsiaTheme="majorEastAsia" w:hAnsiTheme="majorHAnsi" w:cstheme="majorBidi"/>
      <w:b/>
      <w:bCs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23"/>
    <w:semiHidden/>
    <w:rsid w:val="005154E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23"/>
    <w:semiHidden/>
    <w:rsid w:val="005154E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3"/>
    <w:semiHidden/>
    <w:rsid w:val="005154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23"/>
    <w:semiHidden/>
    <w:rsid w:val="005154E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23"/>
    <w:semiHidden/>
    <w:rsid w:val="005154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rderedList1">
    <w:name w:val="Ordered List 1"/>
    <w:basedOn w:val="ListParagraph"/>
    <w:uiPriority w:val="7"/>
    <w:qFormat/>
    <w:rsid w:val="001D2C2B"/>
    <w:pPr>
      <w:numPr>
        <w:numId w:val="12"/>
      </w:numPr>
      <w:spacing w:after="0"/>
    </w:pPr>
  </w:style>
  <w:style w:type="paragraph" w:customStyle="1" w:styleId="OrderedList2">
    <w:name w:val="Ordered List 2"/>
    <w:basedOn w:val="OrderedList1"/>
    <w:uiPriority w:val="7"/>
    <w:qFormat/>
    <w:rsid w:val="00A62511"/>
    <w:pPr>
      <w:numPr>
        <w:numId w:val="18"/>
      </w:numPr>
    </w:pPr>
  </w:style>
  <w:style w:type="paragraph" w:customStyle="1" w:styleId="UnorderedList2">
    <w:name w:val="Unordered List 2"/>
    <w:basedOn w:val="UnorderedList1"/>
    <w:uiPriority w:val="6"/>
    <w:unhideWhenUsed/>
    <w:qFormat/>
    <w:rsid w:val="00FF07B8"/>
    <w:pPr>
      <w:ind w:left="1080"/>
    </w:pPr>
  </w:style>
  <w:style w:type="paragraph" w:customStyle="1" w:styleId="UnorderedList3">
    <w:name w:val="Unordered List 3"/>
    <w:basedOn w:val="UnorderedList2"/>
    <w:uiPriority w:val="6"/>
    <w:unhideWhenUsed/>
    <w:qFormat/>
    <w:rsid w:val="00C579F0"/>
    <w:pPr>
      <w:ind w:left="1440"/>
    </w:pPr>
  </w:style>
  <w:style w:type="character" w:customStyle="1" w:styleId="Cite">
    <w:name w:val="Cite"/>
    <w:basedOn w:val="DefaultParagraphFont"/>
    <w:uiPriority w:val="3"/>
    <w:qFormat/>
    <w:rsid w:val="00D1413B"/>
    <w:rPr>
      <w:i/>
    </w:rPr>
  </w:style>
  <w:style w:type="paragraph" w:customStyle="1" w:styleId="CalloutPMBOK">
    <w:name w:val="Callout | PMBOK"/>
    <w:basedOn w:val="Normal"/>
    <w:uiPriority w:val="9"/>
    <w:qFormat/>
    <w:rsid w:val="00B00F76"/>
    <w:pPr>
      <w:pBdr>
        <w:top w:val="single" w:sz="24" w:space="1" w:color="BFBFBF" w:themeColor="background1" w:themeShade="BF"/>
        <w:left w:val="single" w:sz="24" w:space="4" w:color="BFBFBF" w:themeColor="background1" w:themeShade="BF"/>
        <w:bottom w:val="single" w:sz="24" w:space="1" w:color="BFBFBF" w:themeColor="background1" w:themeShade="BF"/>
        <w:right w:val="single" w:sz="24" w:space="4" w:color="BFBFBF" w:themeColor="background1" w:themeShade="BF"/>
      </w:pBdr>
      <w:shd w:val="horzStripe" w:color="F2F2F2" w:themeColor="background1" w:themeShade="F2" w:fill="D9D9D9" w:themeFill="background1" w:themeFillShade="D9"/>
    </w:pPr>
    <w:rPr>
      <w:color w:val="0D0D0D" w:themeColor="text1" w:themeTint="F2"/>
    </w:rPr>
  </w:style>
  <w:style w:type="paragraph" w:customStyle="1" w:styleId="CalloutNote">
    <w:name w:val="Callout | Note"/>
    <w:basedOn w:val="CalloutPMBOK"/>
    <w:uiPriority w:val="9"/>
    <w:qFormat/>
    <w:rsid w:val="00CF1F60"/>
    <w:pPr>
      <w:shd w:val="clear" w:color="F2F2F2" w:themeColor="background1" w:themeShade="F2" w:fill="D9D9D9" w:themeFill="background1" w:themeFillShade="D9"/>
    </w:pPr>
  </w:style>
  <w:style w:type="paragraph" w:customStyle="1" w:styleId="CalloutTip">
    <w:name w:val="Callout | Tip"/>
    <w:basedOn w:val="CalloutNote"/>
    <w:uiPriority w:val="9"/>
    <w:qFormat/>
    <w:rsid w:val="00F37BEE"/>
    <w:pPr>
      <w:pBdr>
        <w:top w:val="single" w:sz="24" w:space="1" w:color="4F6228" w:themeColor="accent3" w:themeShade="80"/>
        <w:left w:val="single" w:sz="24" w:space="4" w:color="4F6228" w:themeColor="accent3" w:themeShade="80"/>
        <w:bottom w:val="single" w:sz="24" w:space="1" w:color="4F6228" w:themeColor="accent3" w:themeShade="80"/>
        <w:right w:val="single" w:sz="24" w:space="4" w:color="4F6228" w:themeColor="accent3" w:themeShade="80"/>
      </w:pBdr>
      <w:shd w:val="clear" w:color="F2F2F2" w:themeColor="background1" w:themeShade="F2" w:fill="D6E3BC" w:themeFill="accent3" w:themeFillTint="66"/>
    </w:pPr>
  </w:style>
  <w:style w:type="paragraph" w:customStyle="1" w:styleId="CalloutWarning">
    <w:name w:val="Callout | Warning"/>
    <w:basedOn w:val="CalloutTip"/>
    <w:uiPriority w:val="9"/>
    <w:qFormat/>
    <w:rsid w:val="00987EB6"/>
    <w:pPr>
      <w:pBdr>
        <w:top w:val="single" w:sz="24" w:space="1" w:color="632423" w:themeColor="accent2" w:themeShade="80"/>
        <w:left w:val="single" w:sz="24" w:space="4" w:color="632423" w:themeColor="accent2" w:themeShade="80"/>
        <w:bottom w:val="single" w:sz="24" w:space="1" w:color="632423" w:themeColor="accent2" w:themeShade="80"/>
        <w:right w:val="single" w:sz="24" w:space="4" w:color="632423" w:themeColor="accent2" w:themeShade="80"/>
      </w:pBdr>
      <w:shd w:val="clear" w:color="F2F2F2" w:themeColor="background1" w:themeShade="F2" w:fill="E5B8B7" w:themeFill="accent2" w:themeFillTint="66"/>
    </w:pPr>
  </w:style>
  <w:style w:type="character" w:customStyle="1" w:styleId="Cross-Reference">
    <w:name w:val="Cross-Reference"/>
    <w:basedOn w:val="DefaultParagraphFont"/>
    <w:uiPriority w:val="3"/>
    <w:qFormat/>
    <w:rsid w:val="009F677F"/>
    <w:rPr>
      <w:color w:val="984806" w:themeColor="accent6" w:themeShade="80"/>
      <w:bdr w:val="none" w:sz="0" w:space="0" w:color="auto"/>
      <w:shd w:val="clear" w:color="auto" w:fill="FDE9D9" w:themeFill="accent6" w:themeFillTint="33"/>
    </w:rPr>
  </w:style>
  <w:style w:type="table" w:customStyle="1" w:styleId="2ColumnTable">
    <w:name w:val="2 Column Table"/>
    <w:basedOn w:val="TableNormal"/>
    <w:uiPriority w:val="99"/>
    <w:rsid w:val="0041252F"/>
    <w:pPr>
      <w:spacing w:after="0" w:line="240" w:lineRule="auto"/>
    </w:pPr>
    <w:tblPr>
      <w:tblStyleRowBandSize w:val="1"/>
      <w:tblInd w:w="0" w:type="dxa"/>
      <w:tblCellMar>
        <w:top w:w="100" w:type="dxa"/>
        <w:left w:w="108" w:type="dxa"/>
        <w:bottom w:w="12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paragraph" w:customStyle="1" w:styleId="ListParagraph2">
    <w:name w:val="List Paragraph 2"/>
    <w:basedOn w:val="ListParagraph"/>
    <w:uiPriority w:val="8"/>
    <w:qFormat/>
    <w:rsid w:val="006D07BF"/>
    <w:pPr>
      <w:ind w:left="1080"/>
    </w:pPr>
  </w:style>
  <w:style w:type="paragraph" w:customStyle="1" w:styleId="ListParagraph1">
    <w:name w:val="List Paragraph 1"/>
    <w:basedOn w:val="ListParagraph"/>
    <w:uiPriority w:val="8"/>
    <w:qFormat/>
    <w:rsid w:val="006D07BF"/>
  </w:style>
  <w:style w:type="paragraph" w:customStyle="1" w:styleId="ListParagraph3">
    <w:name w:val="List Paragraph 3"/>
    <w:basedOn w:val="ListParagraph2"/>
    <w:uiPriority w:val="8"/>
    <w:qFormat/>
    <w:rsid w:val="006D07BF"/>
    <w:pPr>
      <w:ind w:left="1440"/>
    </w:pPr>
  </w:style>
  <w:style w:type="table" w:styleId="TableGrid">
    <w:name w:val="Table Grid"/>
    <w:basedOn w:val="TableNormal"/>
    <w:uiPriority w:val="59"/>
    <w:rsid w:val="00B97C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/>
    <w:lsdException w:name="heading 6" w:uiPriority="9" w:unhideWhenUsed="1"/>
    <w:lsdException w:name="heading 7" w:uiPriority="9" w:unhideWhenUsed="1"/>
    <w:lsdException w:name="heading 8" w:uiPriority="9" w:unhideWhenUsed="1"/>
    <w:lsdException w:name="heading 9" w:uiPriority="9" w:unhideWhenUsed="1"/>
    <w:lsdException w:name="toc 1" w:uiPriority="53"/>
    <w:lsdException w:name="toc 2" w:uiPriority="53"/>
    <w:lsdException w:name="toc 3" w:uiPriority="53"/>
    <w:lsdException w:name="toc 4" w:uiPriority="53"/>
    <w:lsdException w:name="toc 5" w:uiPriority="53"/>
    <w:lsdException w:name="toc 6" w:uiPriority="53"/>
    <w:lsdException w:name="toc 7" w:uiPriority="53"/>
    <w:lsdException w:name="toc 8" w:uiPriority="53"/>
    <w:lsdException w:name="toc 9" w:uiPriority="53"/>
    <w:lsdException w:name="caption" w:uiPriority="49" w:qFormat="1"/>
    <w:lsdException w:name="Title" w:uiPriority="24"/>
    <w:lsdException w:name="Default Paragraph Font" w:uiPriority="1" w:unhideWhenUsed="1"/>
    <w:lsdException w:name="Subtitle" w:uiPriority="25"/>
    <w:lsdException w:name="Hyperlink" w:unhideWhenUsed="1"/>
    <w:lsdException w:name="Strong" w:uiPriority="36"/>
    <w:lsdException w:name="Emphasis" w:uiPriority="34"/>
    <w:lsdException w:name="Document Map" w:unhideWhenUsed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7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43"/>
    <w:lsdException w:name="Intense Quote" w:uiPriority="44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33"/>
    <w:lsdException w:name="Intense Emphasis" w:uiPriority="35"/>
    <w:lsdException w:name="Subtle Reference" w:uiPriority="45"/>
    <w:lsdException w:name="Intense Reference" w:uiPriority="46"/>
    <w:lsdException w:name="Book Title" w:uiPriority="47"/>
    <w:lsdException w:name="Bibliography" w:uiPriority="51"/>
    <w:lsdException w:name="TOC Heading" w:uiPriority="53" w:qFormat="1"/>
  </w:latentStyles>
  <w:style w:type="paragraph" w:default="1" w:styleId="Normal">
    <w:name w:val="Normal"/>
    <w:qFormat/>
    <w:rsid w:val="00854845"/>
  </w:style>
  <w:style w:type="paragraph" w:styleId="Heading1">
    <w:name w:val="heading 1"/>
    <w:basedOn w:val="Normal"/>
    <w:next w:val="Normal"/>
    <w:link w:val="Heading1Char"/>
    <w:uiPriority w:val="5"/>
    <w:qFormat/>
    <w:rsid w:val="003E4190"/>
    <w:pPr>
      <w:keepNext/>
      <w:keepLines/>
      <w:pageBreakBefore/>
      <w:pBdr>
        <w:left w:val="single" w:sz="48" w:space="4" w:color="404040" w:themeColor="text1" w:themeTint="BF"/>
      </w:pBd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56"/>
      <w:szCs w:val="28"/>
    </w:rPr>
  </w:style>
  <w:style w:type="paragraph" w:styleId="Heading2">
    <w:name w:val="heading 2"/>
    <w:basedOn w:val="Normal"/>
    <w:next w:val="Normal"/>
    <w:link w:val="Heading2Char"/>
    <w:uiPriority w:val="5"/>
    <w:unhideWhenUsed/>
    <w:qFormat/>
    <w:rsid w:val="003E4190"/>
    <w:pPr>
      <w:keepNext/>
      <w:keepLines/>
      <w:pBdr>
        <w:bottom w:val="single" w:sz="2" w:space="1" w:color="595959" w:themeColor="text1" w:themeTint="A6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B874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95959" w:themeColor="text1" w:themeTint="A6"/>
      <w:sz w:val="26"/>
    </w:rPr>
  </w:style>
  <w:style w:type="paragraph" w:styleId="Heading4">
    <w:name w:val="heading 4"/>
    <w:basedOn w:val="Normal"/>
    <w:next w:val="Normal"/>
    <w:link w:val="Heading4Char"/>
    <w:uiPriority w:val="5"/>
    <w:unhideWhenUsed/>
    <w:qFormat/>
    <w:rsid w:val="00B8743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iPriority w:val="23"/>
    <w:semiHidden/>
    <w:rsid w:val="009F64D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23"/>
    <w:semiHidden/>
    <w:rsid w:val="009F64D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23"/>
    <w:semiHidden/>
    <w:rsid w:val="009F64D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23"/>
    <w:semiHidden/>
    <w:rsid w:val="009F64D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23"/>
    <w:semiHidden/>
    <w:rsid w:val="009F64D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72CE"/>
    <w:rPr>
      <w:color w:val="0000FF" w:themeColor="hyperlink"/>
      <w:u w:val="single"/>
    </w:rPr>
  </w:style>
  <w:style w:type="paragraph" w:customStyle="1" w:styleId="UnorderedList1">
    <w:name w:val="Unordered List 1"/>
    <w:basedOn w:val="ListParagraph"/>
    <w:uiPriority w:val="6"/>
    <w:qFormat/>
    <w:rsid w:val="001D2C2B"/>
    <w:pPr>
      <w:numPr>
        <w:numId w:val="8"/>
      </w:numPr>
      <w:spacing w:after="0"/>
      <w:ind w:left="720"/>
    </w:pPr>
  </w:style>
  <w:style w:type="character" w:customStyle="1" w:styleId="Heading1Char">
    <w:name w:val="Heading 1 Char"/>
    <w:basedOn w:val="DefaultParagraphFont"/>
    <w:link w:val="Heading1"/>
    <w:uiPriority w:val="5"/>
    <w:rsid w:val="005154EF"/>
    <w:rPr>
      <w:rFonts w:asciiTheme="majorHAnsi" w:eastAsiaTheme="majorEastAsia" w:hAnsiTheme="majorHAnsi" w:cstheme="majorBidi"/>
      <w:b/>
      <w:bCs/>
      <w:color w:val="262626" w:themeColor="text1" w:themeTint="D9"/>
      <w:sz w:val="56"/>
      <w:szCs w:val="28"/>
    </w:rPr>
  </w:style>
  <w:style w:type="character" w:customStyle="1" w:styleId="Heading2Char">
    <w:name w:val="Heading 2 Char"/>
    <w:basedOn w:val="DefaultParagraphFont"/>
    <w:link w:val="Heading2"/>
    <w:uiPriority w:val="5"/>
    <w:rsid w:val="005154EF"/>
    <w:rPr>
      <w:rFonts w:asciiTheme="majorHAnsi" w:eastAsiaTheme="majorEastAsia" w:hAnsiTheme="majorHAnsi" w:cstheme="majorBidi"/>
      <w:b/>
      <w:bCs/>
      <w:color w:val="262626" w:themeColor="text1" w:themeTint="D9"/>
      <w:sz w:val="28"/>
      <w:szCs w:val="26"/>
    </w:rPr>
  </w:style>
  <w:style w:type="paragraph" w:styleId="ListParagraph">
    <w:name w:val="List Paragraph"/>
    <w:basedOn w:val="Normal"/>
    <w:uiPriority w:val="8"/>
    <w:semiHidden/>
    <w:qFormat/>
    <w:rsid w:val="003225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6F3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4EF"/>
    <w:rPr>
      <w:rFonts w:ascii="Tahoma" w:hAnsi="Tahoma" w:cs="Tahoma"/>
      <w:sz w:val="16"/>
      <w:szCs w:val="16"/>
    </w:rPr>
  </w:style>
  <w:style w:type="paragraph" w:customStyle="1" w:styleId="FigureCaption">
    <w:name w:val="Figure Caption"/>
    <w:basedOn w:val="Normal"/>
    <w:uiPriority w:val="4"/>
    <w:qFormat/>
    <w:rsid w:val="00FE3F7C"/>
    <w:pPr>
      <w:numPr>
        <w:numId w:val="24"/>
      </w:numPr>
    </w:pPr>
    <w:rPr>
      <w:b/>
      <w:color w:val="262626" w:themeColor="text1" w:themeTint="D9"/>
    </w:rPr>
  </w:style>
  <w:style w:type="paragraph" w:styleId="DocumentMap">
    <w:name w:val="Document Map"/>
    <w:basedOn w:val="Normal"/>
    <w:link w:val="DocumentMapChar"/>
    <w:uiPriority w:val="99"/>
    <w:semiHidden/>
    <w:rsid w:val="00074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54E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5"/>
    <w:rsid w:val="005154EF"/>
    <w:rPr>
      <w:rFonts w:asciiTheme="majorHAnsi" w:eastAsiaTheme="majorEastAsia" w:hAnsiTheme="majorHAnsi" w:cstheme="majorBidi"/>
      <w:b/>
      <w:bCs/>
      <w:color w:val="595959" w:themeColor="text1" w:themeTint="A6"/>
      <w:sz w:val="26"/>
    </w:rPr>
  </w:style>
  <w:style w:type="character" w:customStyle="1" w:styleId="UIInteraction">
    <w:name w:val="UI Interaction"/>
    <w:basedOn w:val="DefaultParagraphFont"/>
    <w:uiPriority w:val="1"/>
    <w:rsid w:val="00D97DD1"/>
    <w:rPr>
      <w:b/>
      <w:bCs/>
    </w:rPr>
  </w:style>
  <w:style w:type="character" w:customStyle="1" w:styleId="Importantterm">
    <w:name w:val="Important term"/>
    <w:basedOn w:val="DefaultParagraphFont"/>
    <w:uiPriority w:val="1"/>
    <w:qFormat/>
    <w:rsid w:val="00B87436"/>
    <w:rPr>
      <w:b/>
      <w:i w:val="0"/>
      <w:iCs/>
      <w:color w:val="943634" w:themeColor="accent2" w:themeShade="BF"/>
    </w:rPr>
  </w:style>
  <w:style w:type="character" w:customStyle="1" w:styleId="Code">
    <w:name w:val="Code"/>
    <w:basedOn w:val="DefaultParagraphFont"/>
    <w:uiPriority w:val="2"/>
    <w:qFormat/>
    <w:rsid w:val="00D03857"/>
    <w:rPr>
      <w:rFonts w:ascii="Consolas" w:hAnsi="Consolas" w:cs="Consolas"/>
      <w:b w:val="0"/>
      <w:sz w:val="20"/>
      <w:bdr w:val="none" w:sz="0" w:space="0" w:color="auto"/>
      <w:shd w:val="clear" w:color="auto" w:fill="EEECE1" w:themeFill="background2"/>
    </w:rPr>
  </w:style>
  <w:style w:type="character" w:customStyle="1" w:styleId="Heading4Char">
    <w:name w:val="Heading 4 Char"/>
    <w:basedOn w:val="DefaultParagraphFont"/>
    <w:link w:val="Heading4"/>
    <w:uiPriority w:val="5"/>
    <w:rsid w:val="005154EF"/>
    <w:rPr>
      <w:rFonts w:asciiTheme="majorHAnsi" w:eastAsiaTheme="majorEastAsia" w:hAnsiTheme="majorHAnsi" w:cstheme="majorBidi"/>
      <w:b/>
      <w:bCs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23"/>
    <w:semiHidden/>
    <w:rsid w:val="005154E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23"/>
    <w:semiHidden/>
    <w:rsid w:val="005154E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3"/>
    <w:semiHidden/>
    <w:rsid w:val="005154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23"/>
    <w:semiHidden/>
    <w:rsid w:val="005154E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23"/>
    <w:semiHidden/>
    <w:rsid w:val="005154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rderedList1">
    <w:name w:val="Ordered List 1"/>
    <w:basedOn w:val="ListParagraph"/>
    <w:uiPriority w:val="7"/>
    <w:qFormat/>
    <w:rsid w:val="001D2C2B"/>
    <w:pPr>
      <w:numPr>
        <w:numId w:val="12"/>
      </w:numPr>
      <w:spacing w:after="0"/>
    </w:pPr>
  </w:style>
  <w:style w:type="paragraph" w:customStyle="1" w:styleId="OrderedList2">
    <w:name w:val="Ordered List 2"/>
    <w:basedOn w:val="OrderedList1"/>
    <w:uiPriority w:val="7"/>
    <w:qFormat/>
    <w:rsid w:val="00A62511"/>
    <w:pPr>
      <w:numPr>
        <w:numId w:val="18"/>
      </w:numPr>
    </w:pPr>
  </w:style>
  <w:style w:type="paragraph" w:customStyle="1" w:styleId="UnorderedList2">
    <w:name w:val="Unordered List 2"/>
    <w:basedOn w:val="UnorderedList1"/>
    <w:uiPriority w:val="6"/>
    <w:unhideWhenUsed/>
    <w:qFormat/>
    <w:rsid w:val="00FF07B8"/>
    <w:pPr>
      <w:ind w:left="1080"/>
    </w:pPr>
  </w:style>
  <w:style w:type="paragraph" w:customStyle="1" w:styleId="UnorderedList3">
    <w:name w:val="Unordered List 3"/>
    <w:basedOn w:val="UnorderedList2"/>
    <w:uiPriority w:val="6"/>
    <w:unhideWhenUsed/>
    <w:qFormat/>
    <w:rsid w:val="00C579F0"/>
    <w:pPr>
      <w:ind w:left="1440"/>
    </w:pPr>
  </w:style>
  <w:style w:type="character" w:customStyle="1" w:styleId="Cite">
    <w:name w:val="Cite"/>
    <w:basedOn w:val="DefaultParagraphFont"/>
    <w:uiPriority w:val="3"/>
    <w:qFormat/>
    <w:rsid w:val="00D1413B"/>
    <w:rPr>
      <w:i/>
    </w:rPr>
  </w:style>
  <w:style w:type="paragraph" w:customStyle="1" w:styleId="CalloutPMBOK">
    <w:name w:val="Callout | PMBOK"/>
    <w:basedOn w:val="Normal"/>
    <w:uiPriority w:val="9"/>
    <w:qFormat/>
    <w:rsid w:val="00B00F76"/>
    <w:pPr>
      <w:pBdr>
        <w:top w:val="single" w:sz="24" w:space="1" w:color="BFBFBF" w:themeColor="background1" w:themeShade="BF"/>
        <w:left w:val="single" w:sz="24" w:space="4" w:color="BFBFBF" w:themeColor="background1" w:themeShade="BF"/>
        <w:bottom w:val="single" w:sz="24" w:space="1" w:color="BFBFBF" w:themeColor="background1" w:themeShade="BF"/>
        <w:right w:val="single" w:sz="24" w:space="4" w:color="BFBFBF" w:themeColor="background1" w:themeShade="BF"/>
      </w:pBdr>
      <w:shd w:val="horzStripe" w:color="F2F2F2" w:themeColor="background1" w:themeShade="F2" w:fill="D9D9D9" w:themeFill="background1" w:themeFillShade="D9"/>
    </w:pPr>
    <w:rPr>
      <w:color w:val="0D0D0D" w:themeColor="text1" w:themeTint="F2"/>
    </w:rPr>
  </w:style>
  <w:style w:type="paragraph" w:customStyle="1" w:styleId="CalloutNote">
    <w:name w:val="Callout | Note"/>
    <w:basedOn w:val="CalloutPMBOK"/>
    <w:uiPriority w:val="9"/>
    <w:qFormat/>
    <w:rsid w:val="00CF1F60"/>
    <w:pPr>
      <w:shd w:val="clear" w:color="F2F2F2" w:themeColor="background1" w:themeShade="F2" w:fill="D9D9D9" w:themeFill="background1" w:themeFillShade="D9"/>
    </w:pPr>
  </w:style>
  <w:style w:type="paragraph" w:customStyle="1" w:styleId="CalloutTip">
    <w:name w:val="Callout | Tip"/>
    <w:basedOn w:val="CalloutNote"/>
    <w:uiPriority w:val="9"/>
    <w:qFormat/>
    <w:rsid w:val="00F37BEE"/>
    <w:pPr>
      <w:pBdr>
        <w:top w:val="single" w:sz="24" w:space="1" w:color="4F6228" w:themeColor="accent3" w:themeShade="80"/>
        <w:left w:val="single" w:sz="24" w:space="4" w:color="4F6228" w:themeColor="accent3" w:themeShade="80"/>
        <w:bottom w:val="single" w:sz="24" w:space="1" w:color="4F6228" w:themeColor="accent3" w:themeShade="80"/>
        <w:right w:val="single" w:sz="24" w:space="4" w:color="4F6228" w:themeColor="accent3" w:themeShade="80"/>
      </w:pBdr>
      <w:shd w:val="clear" w:color="F2F2F2" w:themeColor="background1" w:themeShade="F2" w:fill="D6E3BC" w:themeFill="accent3" w:themeFillTint="66"/>
    </w:pPr>
  </w:style>
  <w:style w:type="paragraph" w:customStyle="1" w:styleId="CalloutWarning">
    <w:name w:val="Callout | Warning"/>
    <w:basedOn w:val="CalloutTip"/>
    <w:uiPriority w:val="9"/>
    <w:qFormat/>
    <w:rsid w:val="00987EB6"/>
    <w:pPr>
      <w:pBdr>
        <w:top w:val="single" w:sz="24" w:space="1" w:color="632423" w:themeColor="accent2" w:themeShade="80"/>
        <w:left w:val="single" w:sz="24" w:space="4" w:color="632423" w:themeColor="accent2" w:themeShade="80"/>
        <w:bottom w:val="single" w:sz="24" w:space="1" w:color="632423" w:themeColor="accent2" w:themeShade="80"/>
        <w:right w:val="single" w:sz="24" w:space="4" w:color="632423" w:themeColor="accent2" w:themeShade="80"/>
      </w:pBdr>
      <w:shd w:val="clear" w:color="F2F2F2" w:themeColor="background1" w:themeShade="F2" w:fill="E5B8B7" w:themeFill="accent2" w:themeFillTint="66"/>
    </w:pPr>
  </w:style>
  <w:style w:type="character" w:customStyle="1" w:styleId="Cross-Reference">
    <w:name w:val="Cross-Reference"/>
    <w:basedOn w:val="DefaultParagraphFont"/>
    <w:uiPriority w:val="3"/>
    <w:qFormat/>
    <w:rsid w:val="009F677F"/>
    <w:rPr>
      <w:color w:val="984806" w:themeColor="accent6" w:themeShade="80"/>
      <w:bdr w:val="none" w:sz="0" w:space="0" w:color="auto"/>
      <w:shd w:val="clear" w:color="auto" w:fill="FDE9D9" w:themeFill="accent6" w:themeFillTint="33"/>
    </w:rPr>
  </w:style>
  <w:style w:type="table" w:customStyle="1" w:styleId="2ColumnTable">
    <w:name w:val="2 Column Table"/>
    <w:basedOn w:val="TableNormal"/>
    <w:uiPriority w:val="99"/>
    <w:rsid w:val="0041252F"/>
    <w:pPr>
      <w:spacing w:after="0" w:line="240" w:lineRule="auto"/>
    </w:pPr>
    <w:tblPr>
      <w:tblStyleRowBandSize w:val="1"/>
      <w:tblInd w:w="0" w:type="dxa"/>
      <w:tblCellMar>
        <w:top w:w="100" w:type="dxa"/>
        <w:left w:w="108" w:type="dxa"/>
        <w:bottom w:w="12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paragraph" w:customStyle="1" w:styleId="ListParagraph2">
    <w:name w:val="List Paragraph 2"/>
    <w:basedOn w:val="ListParagraph"/>
    <w:uiPriority w:val="8"/>
    <w:qFormat/>
    <w:rsid w:val="006D07BF"/>
    <w:pPr>
      <w:ind w:left="1080"/>
    </w:pPr>
  </w:style>
  <w:style w:type="paragraph" w:customStyle="1" w:styleId="ListParagraph1">
    <w:name w:val="List Paragraph 1"/>
    <w:basedOn w:val="ListParagraph"/>
    <w:uiPriority w:val="8"/>
    <w:qFormat/>
    <w:rsid w:val="006D07BF"/>
  </w:style>
  <w:style w:type="paragraph" w:customStyle="1" w:styleId="ListParagraph3">
    <w:name w:val="List Paragraph 3"/>
    <w:basedOn w:val="ListParagraph2"/>
    <w:uiPriority w:val="8"/>
    <w:qFormat/>
    <w:rsid w:val="006D07BF"/>
    <w:pPr>
      <w:ind w:left="1440"/>
    </w:pPr>
  </w:style>
  <w:style w:type="table" w:styleId="TableGrid">
    <w:name w:val="Table Grid"/>
    <w:basedOn w:val="TableNormal"/>
    <w:uiPriority w:val="59"/>
    <w:rsid w:val="00B97C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Semantics" TargetMode="External"/><Relationship Id="rId3" Type="http://schemas.openxmlformats.org/officeDocument/2006/relationships/styles" Target="styles.xml"/><Relationship Id="rId7" Type="http://schemas.openxmlformats.org/officeDocument/2006/relationships/hyperlink" Target="http://en.wiktionary.org/wiki/semantic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merriam-webster.com/dictionary/semantic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dictionary.reference.com/browse/semantic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ff%20Jacobson\Dropbox\advisicon\styleGuide\book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688B5F-8644-44D0-959A-3AFF741AD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book template.dotx</Template>
  <TotalTime>66</TotalTime>
  <Pages>13</Pages>
  <Words>1471</Words>
  <Characters>8385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Advisicon Inc.</Company>
  <LinksUpToDate>false</LinksUpToDate>
  <CharactersWithSpaces>9837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Jacobson</dc:creator>
  <cp:lastModifiedBy>Jeff Jacobson</cp:lastModifiedBy>
  <cp:revision>6</cp:revision>
  <dcterms:created xsi:type="dcterms:W3CDTF">2013-07-19T17:34:00Z</dcterms:created>
  <dcterms:modified xsi:type="dcterms:W3CDTF">2013-07-19T18:40:00Z</dcterms:modified>
</cp:coreProperties>
</file>